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7"/>
        <w:tblW w:w="0" w:type="auto"/>
        <w:tblLook w:val="04A0" w:firstRow="1" w:lastRow="0" w:firstColumn="1" w:lastColumn="0" w:noHBand="0" w:noVBand="1"/>
      </w:tblPr>
      <w:tblGrid>
        <w:gridCol w:w="1461"/>
        <w:gridCol w:w="1463"/>
        <w:gridCol w:w="2778"/>
        <w:gridCol w:w="1716"/>
        <w:gridCol w:w="1302"/>
      </w:tblGrid>
      <w:tr w:rsidR="00654C31"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654C31" w:rsidTr="0080696D">
        <w:tc>
          <w:tcPr>
            <w:tcW w:w="1526"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V0.1</w:t>
            </w:r>
          </w:p>
        </w:tc>
        <w:tc>
          <w:tcPr>
            <w:tcW w:w="1559"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M</w:t>
            </w:r>
          </w:p>
        </w:tc>
        <w:tc>
          <w:tcPr>
            <w:tcW w:w="2977"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修改</w:t>
            </w:r>
            <w:r w:rsidR="003E3F5F">
              <w:rPr>
                <w:rFonts w:ascii="黑体" w:eastAsia="黑体" w:hAnsi="黑体" w:hint="eastAsia"/>
                <w:sz w:val="30"/>
                <w:szCs w:val="30"/>
              </w:rPr>
              <w:t>应用配置接口，主要是列表查询接口，增加多条件查询</w:t>
            </w:r>
          </w:p>
        </w:tc>
        <w:tc>
          <w:tcPr>
            <w:tcW w:w="1276"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2017-08-18</w:t>
            </w:r>
          </w:p>
        </w:tc>
        <w:tc>
          <w:tcPr>
            <w:tcW w:w="1382"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靳爱兵</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Content>
        <w:p w:rsidR="00730675" w:rsidRDefault="00730675" w:rsidP="00730675">
          <w:pPr>
            <w:pStyle w:val="TOC"/>
            <w:spacing w:after="163"/>
            <w:ind w:firstLine="480"/>
            <w:jc w:val="center"/>
          </w:pPr>
          <w:r>
            <w:rPr>
              <w:lang w:val="zh-CN"/>
            </w:rPr>
            <w:t>目录</w:t>
          </w:r>
        </w:p>
        <w:p w:rsidR="00C74DA6" w:rsidRDefault="00730675" w:rsidP="00C74DA6">
          <w:pPr>
            <w:pStyle w:val="10"/>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9"/>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14AFB" w:rsidP="00C74DA6">
          <w:pPr>
            <w:pStyle w:val="10"/>
            <w:tabs>
              <w:tab w:val="right" w:leader="dot" w:pos="8494"/>
            </w:tabs>
            <w:spacing w:after="163"/>
            <w:ind w:firstLine="480"/>
            <w:rPr>
              <w:noProof/>
              <w:sz w:val="21"/>
            </w:rPr>
          </w:pPr>
          <w:hyperlink w:anchor="_Toc489629830" w:history="1">
            <w:r w:rsidR="00C74DA6" w:rsidRPr="00595757">
              <w:rPr>
                <w:rStyle w:val="a9"/>
                <w:rFonts w:hint="eastAsia"/>
                <w:noProof/>
              </w:rPr>
              <w:t>二、协议说明</w:t>
            </w:r>
            <w:r w:rsidR="00C74DA6" w:rsidRPr="00595757">
              <w:rPr>
                <w:rStyle w:val="a9"/>
                <w:noProof/>
              </w:rPr>
              <w:t>--HTTP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14AFB" w:rsidP="00C74DA6">
          <w:pPr>
            <w:pStyle w:val="20"/>
            <w:tabs>
              <w:tab w:val="right" w:leader="dot" w:pos="8494"/>
            </w:tabs>
            <w:spacing w:after="163"/>
            <w:ind w:left="480" w:firstLine="480"/>
            <w:rPr>
              <w:noProof/>
              <w:sz w:val="21"/>
            </w:rPr>
          </w:pPr>
          <w:hyperlink w:anchor="_Toc489629831" w:history="1">
            <w:r w:rsidR="00C74DA6" w:rsidRPr="00595757">
              <w:rPr>
                <w:rStyle w:val="a9"/>
                <w:noProof/>
              </w:rPr>
              <w:t xml:space="preserve">2.1 </w:t>
            </w:r>
            <w:r w:rsidR="00C74DA6" w:rsidRPr="00595757">
              <w:rPr>
                <w:rStyle w:val="a9"/>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2" w:history="1">
            <w:r w:rsidR="00C74DA6" w:rsidRPr="00595757">
              <w:rPr>
                <w:rStyle w:val="a9"/>
                <w:noProof/>
              </w:rPr>
              <w:t>2.1.1.</w:t>
            </w:r>
            <w:r w:rsidR="00C74DA6" w:rsidRPr="00595757">
              <w:rPr>
                <w:rStyle w:val="a9"/>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3" w:history="1">
            <w:r w:rsidR="00C74DA6" w:rsidRPr="00595757">
              <w:rPr>
                <w:rStyle w:val="a9"/>
                <w:noProof/>
              </w:rPr>
              <w:t>2.1.2.</w:t>
            </w:r>
            <w:r w:rsidR="00C74DA6" w:rsidRPr="00595757">
              <w:rPr>
                <w:rStyle w:val="a9"/>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4" w:history="1">
            <w:r w:rsidR="00C74DA6" w:rsidRPr="00595757">
              <w:rPr>
                <w:rStyle w:val="a9"/>
                <w:noProof/>
              </w:rPr>
              <w:t>2.1.3.</w:t>
            </w:r>
            <w:r w:rsidR="00C74DA6" w:rsidRPr="00595757">
              <w:rPr>
                <w:rStyle w:val="a9"/>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5" w:history="1">
            <w:r w:rsidR="00C74DA6" w:rsidRPr="00595757">
              <w:rPr>
                <w:rStyle w:val="a9"/>
                <w:noProof/>
              </w:rPr>
              <w:t>2.1.4.</w:t>
            </w:r>
            <w:r w:rsidR="00C74DA6" w:rsidRPr="00595757">
              <w:rPr>
                <w:rStyle w:val="a9"/>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6" w:history="1">
            <w:r w:rsidR="00C74DA6" w:rsidRPr="00595757">
              <w:rPr>
                <w:rStyle w:val="a9"/>
                <w:noProof/>
              </w:rPr>
              <w:t>2.1.5.</w:t>
            </w:r>
            <w:r w:rsidR="00C74DA6" w:rsidRPr="00595757">
              <w:rPr>
                <w:rStyle w:val="a9"/>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7" w:history="1">
            <w:r w:rsidR="00C74DA6" w:rsidRPr="00595757">
              <w:rPr>
                <w:rStyle w:val="a9"/>
                <w:noProof/>
              </w:rPr>
              <w:t>2.1.6.</w:t>
            </w:r>
            <w:r w:rsidR="00C74DA6" w:rsidRPr="00595757">
              <w:rPr>
                <w:rStyle w:val="a9"/>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8" w:history="1">
            <w:r w:rsidR="00C74DA6" w:rsidRPr="00595757">
              <w:rPr>
                <w:rStyle w:val="a9"/>
                <w:noProof/>
              </w:rPr>
              <w:t>2.1.7.</w:t>
            </w:r>
            <w:r w:rsidR="00C74DA6" w:rsidRPr="00595757">
              <w:rPr>
                <w:rStyle w:val="a9"/>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39" w:history="1">
            <w:r w:rsidR="00C74DA6" w:rsidRPr="00595757">
              <w:rPr>
                <w:rStyle w:val="a9"/>
                <w:noProof/>
              </w:rPr>
              <w:t>2.1.8.</w:t>
            </w:r>
            <w:r w:rsidR="00C74DA6" w:rsidRPr="00595757">
              <w:rPr>
                <w:rStyle w:val="a9"/>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0" w:history="1">
            <w:r w:rsidR="00C74DA6" w:rsidRPr="00595757">
              <w:rPr>
                <w:rStyle w:val="a9"/>
                <w:noProof/>
              </w:rPr>
              <w:t>2.1.9.</w:t>
            </w:r>
            <w:r w:rsidR="00C74DA6" w:rsidRPr="00595757">
              <w:rPr>
                <w:rStyle w:val="a9"/>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1" w:history="1">
            <w:r w:rsidR="00C74DA6" w:rsidRPr="00595757">
              <w:rPr>
                <w:rStyle w:val="a9"/>
                <w:noProof/>
              </w:rPr>
              <w:t>2.1.10.</w:t>
            </w:r>
            <w:r w:rsidR="00C74DA6" w:rsidRPr="00595757">
              <w:rPr>
                <w:rStyle w:val="a9"/>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2" w:history="1">
            <w:r w:rsidR="00C74DA6" w:rsidRPr="00595757">
              <w:rPr>
                <w:rStyle w:val="a9"/>
                <w:noProof/>
              </w:rPr>
              <w:t>2.1.11.</w:t>
            </w:r>
            <w:r w:rsidR="00C74DA6" w:rsidRPr="00595757">
              <w:rPr>
                <w:rStyle w:val="a9"/>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3" w:history="1">
            <w:r w:rsidR="00C74DA6" w:rsidRPr="00595757">
              <w:rPr>
                <w:rStyle w:val="a9"/>
                <w:noProof/>
              </w:rPr>
              <w:t>2.1.12.</w:t>
            </w:r>
            <w:r w:rsidR="00C74DA6" w:rsidRPr="00595757">
              <w:rPr>
                <w:rStyle w:val="a9"/>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4" w:history="1">
            <w:r w:rsidR="00C74DA6" w:rsidRPr="00595757">
              <w:rPr>
                <w:rStyle w:val="a9"/>
                <w:noProof/>
              </w:rPr>
              <w:t>2.1.13.</w:t>
            </w:r>
            <w:r w:rsidR="00C74DA6" w:rsidRPr="00595757">
              <w:rPr>
                <w:rStyle w:val="a9"/>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5" w:history="1">
            <w:r w:rsidR="00C74DA6" w:rsidRPr="00595757">
              <w:rPr>
                <w:rStyle w:val="a9"/>
                <w:noProof/>
              </w:rPr>
              <w:t>2.1.14.</w:t>
            </w:r>
            <w:r w:rsidR="00C74DA6" w:rsidRPr="00595757">
              <w:rPr>
                <w:rStyle w:val="a9"/>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C14AFB" w:rsidP="00C74DA6">
          <w:pPr>
            <w:pStyle w:val="30"/>
            <w:tabs>
              <w:tab w:val="right" w:leader="dot" w:pos="8494"/>
            </w:tabs>
            <w:spacing w:after="163"/>
            <w:ind w:left="960" w:firstLine="480"/>
            <w:rPr>
              <w:noProof/>
              <w:sz w:val="21"/>
            </w:rPr>
          </w:pPr>
          <w:hyperlink w:anchor="_Toc489629846" w:history="1">
            <w:r w:rsidR="00C74DA6" w:rsidRPr="00595757">
              <w:rPr>
                <w:rStyle w:val="a9"/>
                <w:noProof/>
              </w:rPr>
              <w:t>2.1.15.</w:t>
            </w:r>
            <w:r w:rsidR="00C74DA6" w:rsidRPr="00595757">
              <w:rPr>
                <w:rStyle w:val="a9"/>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C14AFB" w:rsidP="00C74DA6">
          <w:pPr>
            <w:pStyle w:val="20"/>
            <w:tabs>
              <w:tab w:val="right" w:leader="dot" w:pos="8494"/>
            </w:tabs>
            <w:spacing w:after="163"/>
            <w:ind w:left="480" w:firstLine="480"/>
            <w:rPr>
              <w:noProof/>
              <w:sz w:val="21"/>
            </w:rPr>
          </w:pPr>
          <w:hyperlink w:anchor="_Toc489629847" w:history="1">
            <w:r w:rsidR="00C74DA6" w:rsidRPr="00595757">
              <w:rPr>
                <w:rStyle w:val="a9"/>
                <w:noProof/>
              </w:rPr>
              <w:t xml:space="preserve">2.2 </w:t>
            </w:r>
            <w:r w:rsidR="00C74DA6" w:rsidRPr="00595757">
              <w:rPr>
                <w:rStyle w:val="a9"/>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C14AFB" w:rsidP="00C74DA6">
          <w:pPr>
            <w:pStyle w:val="10"/>
            <w:tabs>
              <w:tab w:val="right" w:leader="dot" w:pos="8494"/>
            </w:tabs>
            <w:spacing w:after="163"/>
            <w:ind w:firstLine="480"/>
            <w:rPr>
              <w:noProof/>
              <w:sz w:val="21"/>
            </w:rPr>
          </w:pPr>
          <w:hyperlink w:anchor="_Toc489629848" w:history="1">
            <w:r w:rsidR="00C74DA6" w:rsidRPr="00595757">
              <w:rPr>
                <w:rStyle w:val="a9"/>
                <w:rFonts w:hint="eastAsia"/>
                <w:noProof/>
              </w:rPr>
              <w:t>三、协议说明</w:t>
            </w:r>
            <w:r w:rsidR="00C74DA6" w:rsidRPr="00595757">
              <w:rPr>
                <w:rStyle w:val="a9"/>
                <w:noProof/>
              </w:rPr>
              <w:t>--UDP</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C14AFB" w:rsidP="00C74DA6">
          <w:pPr>
            <w:pStyle w:val="10"/>
            <w:tabs>
              <w:tab w:val="right" w:leader="dot" w:pos="8494"/>
            </w:tabs>
            <w:spacing w:after="163"/>
            <w:ind w:firstLine="480"/>
            <w:rPr>
              <w:noProof/>
              <w:sz w:val="21"/>
            </w:rPr>
          </w:pPr>
          <w:hyperlink w:anchor="_Toc489629849" w:history="1">
            <w:r w:rsidR="00C74DA6" w:rsidRPr="00595757">
              <w:rPr>
                <w:rStyle w:val="a9"/>
                <w:rFonts w:hint="eastAsia"/>
                <w:noProof/>
              </w:rPr>
              <w:t>四、协议说明</w:t>
            </w:r>
            <w:r w:rsidR="00C74DA6" w:rsidRPr="00595757">
              <w:rPr>
                <w:rStyle w:val="a9"/>
                <w:noProof/>
              </w:rPr>
              <w:t>--MQTT</w:t>
            </w:r>
            <w:r w:rsidR="00C74DA6" w:rsidRPr="00595757">
              <w:rPr>
                <w:rStyle w:val="a9"/>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a"/>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URL</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params</w:t>
            </w:r>
          </w:p>
        </w:tc>
        <w:tc>
          <w:tcPr>
            <w:tcW w:w="6769" w:type="dxa"/>
          </w:tcPr>
          <w:p w:rsidR="00C550E5" w:rsidRDefault="00C550E5" w:rsidP="00C550E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a"/>
              <w:spacing w:after="163"/>
              <w:jc w:val="center"/>
            </w:pPr>
            <w:r>
              <w:rPr>
                <w:rFonts w:hint="eastAsia"/>
              </w:rPr>
              <w:t>response</w:t>
            </w:r>
          </w:p>
        </w:tc>
        <w:tc>
          <w:tcPr>
            <w:tcW w:w="6769" w:type="dxa"/>
          </w:tcPr>
          <w:p w:rsidR="00C550E5" w:rsidRDefault="00C550E5" w:rsidP="00C550E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66247">
            <w:pPr>
              <w:pStyle w:val="aa"/>
              <w:spacing w:after="163"/>
              <w:cnfStyle w:val="000000010000" w:firstRow="0" w:lastRow="0" w:firstColumn="0" w:lastColumn="0" w:oddVBand="0" w:evenVBand="0" w:oddHBand="0" w:evenHBand="1" w:firstRowFirstColumn="0" w:firstRowLastColumn="0" w:lastRowFirstColumn="0" w:lastRowLastColumn="0"/>
            </w:pPr>
            <w:r>
              <w:t>id,</w:t>
            </w:r>
            <w:r w:rsidR="00E66247">
              <w:rPr>
                <w:rFonts w:hint="eastAsia"/>
              </w:rPr>
              <w:t xml:space="preserve"> </w:t>
            </w:r>
            <w:r w:rsidR="00E02213">
              <w:rPr>
                <w:rFonts w:hint="eastAsia"/>
              </w:rPr>
              <w: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A65C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w:t>
            </w:r>
            <w:r w:rsidR="00A65CC0">
              <w:t>notNull</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80696D"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50047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E02213" w:rsidP="00E02213">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params</w:t>
            </w:r>
          </w:p>
        </w:tc>
        <w:tc>
          <w:tcPr>
            <w:tcW w:w="6769" w:type="dxa"/>
          </w:tcPr>
          <w:p w:rsidR="00E02213" w:rsidRDefault="00092C73" w:rsidP="00E02213">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a"/>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URL</w:t>
            </w:r>
          </w:p>
        </w:tc>
        <w:tc>
          <w:tcPr>
            <w:tcW w:w="6769" w:type="dxa"/>
          </w:tcPr>
          <w:p w:rsidR="00E02213" w:rsidRDefault="00E02213" w:rsidP="00E02213">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lastRenderedPageBreak/>
              <w:t>params</w:t>
            </w:r>
          </w:p>
        </w:tc>
        <w:tc>
          <w:tcPr>
            <w:tcW w:w="6769" w:type="dxa"/>
          </w:tcPr>
          <w:p w:rsidR="00E02213" w:rsidRDefault="0041038A" w:rsidP="0041038A">
            <w:pPr>
              <w:pStyle w:val="aa"/>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a"/>
              <w:spacing w:after="163"/>
              <w:jc w:val="center"/>
            </w:pPr>
            <w:r>
              <w:rPr>
                <w:rFonts w:hint="eastAsia"/>
              </w:rPr>
              <w:t>response</w:t>
            </w:r>
          </w:p>
        </w:tc>
        <w:tc>
          <w:tcPr>
            <w:tcW w:w="6769" w:type="dxa"/>
          </w:tcPr>
          <w:p w:rsidR="00E02213" w:rsidRDefault="00E02213"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B7BD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E3575">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3E3575" w:rsidP="003B7BD5">
            <w:pPr>
              <w:pStyle w:val="aa"/>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a"/>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URL</w:t>
            </w:r>
          </w:p>
        </w:tc>
        <w:tc>
          <w:tcPr>
            <w:tcW w:w="6769" w:type="dxa"/>
          </w:tcPr>
          <w:p w:rsidR="003E3575" w:rsidRDefault="003E3575" w:rsidP="003E357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params</w:t>
            </w:r>
          </w:p>
        </w:tc>
        <w:tc>
          <w:tcPr>
            <w:tcW w:w="6769" w:type="dxa"/>
          </w:tcPr>
          <w:p w:rsidR="003E3575" w:rsidRDefault="00447F65" w:rsidP="009D06FA">
            <w:pPr>
              <w:pStyle w:val="aa"/>
              <w:spacing w:after="163"/>
              <w:cnfStyle w:val="000000010000" w:firstRow="0" w:lastRow="0" w:firstColumn="0" w:lastColumn="0" w:oddVBand="0" w:evenVBand="0" w:oddHBand="0" w:evenHBand="1" w:firstRowFirstColumn="0" w:firstRowLastColumn="0" w:lastRowFirstColumn="0" w:lastRowLastColumn="0"/>
            </w:pPr>
            <w:r>
              <w:t>building_id,</w:t>
            </w:r>
            <w:r w:rsidR="009850A9">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a"/>
              <w:spacing w:after="163"/>
              <w:jc w:val="center"/>
            </w:pPr>
            <w:r>
              <w:rPr>
                <w:rFonts w:hint="eastAsia"/>
              </w:rPr>
              <w:t>response</w:t>
            </w:r>
          </w:p>
        </w:tc>
        <w:tc>
          <w:tcPr>
            <w:tcW w:w="6769" w:type="dxa"/>
          </w:tcPr>
          <w:p w:rsidR="003E3575" w:rsidRDefault="003E3575" w:rsidP="00AC659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860F7B"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A7544F">
            <w:pPr>
              <w:pStyle w:val="aa"/>
              <w:tabs>
                <w:tab w:val="center" w:pos="3560"/>
              </w:tabs>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/ip,port/did,ip/ip,port</w:t>
            </w:r>
            <w:r w:rsidR="00A7544F">
              <w:t>,addr</w:t>
            </w:r>
            <w:r w:rsidR="00A7544F">
              <w:tab/>
            </w:r>
          </w:p>
          <w:p w:rsidR="0080696D" w:rsidRPr="0080696D" w:rsidRDefault="0080696D"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Default="006C59A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6C59A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285AF6" w:rsidRPr="003F66B5" w:rsidRDefault="003F66B5" w:rsidP="00250F1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3F66B5"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203C17">
              <w:rPr>
                <w:rFonts w:hint="eastAsia"/>
              </w:rPr>
              <w:t xml:space="preserve"> 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URL</w:t>
            </w:r>
          </w:p>
        </w:tc>
        <w:tc>
          <w:tcPr>
            <w:tcW w:w="7336"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params</w:t>
            </w:r>
          </w:p>
        </w:tc>
        <w:tc>
          <w:tcPr>
            <w:tcW w:w="7336" w:type="dxa"/>
          </w:tcPr>
          <w:p w:rsidR="0099428C" w:rsidRDefault="00873A8B" w:rsidP="00873A8B">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9428C">
              <w:rPr>
                <w:rFonts w:hint="eastAsia"/>
              </w:rPr>
              <w:t>gateway</w:t>
            </w:r>
            <w:r w:rsidR="0099428C">
              <w:t>_name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a"/>
              <w:spacing w:after="163"/>
              <w:jc w:val="center"/>
            </w:pPr>
            <w:r>
              <w:rPr>
                <w:rFonts w:hint="eastAsia"/>
              </w:rPr>
              <w:t>response</w:t>
            </w:r>
          </w:p>
        </w:tc>
        <w:tc>
          <w:tcPr>
            <w:tcW w:w="7336" w:type="dxa"/>
          </w:tcPr>
          <w:p w:rsidR="00285AF6" w:rsidRDefault="0099428C" w:rsidP="00356B8C">
            <w:pPr>
              <w:pStyle w:val="aa"/>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a"/>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941F8E">
              <w:t xml:space="preserve"> </w:t>
            </w:r>
            <w:r w:rsidR="00891ADC">
              <w:t>hueLight</w:t>
            </w:r>
            <w:r w:rsidR="00941F8E">
              <w:t>:did,</w:t>
            </w:r>
            <w:r w:rsidR="00941F8E">
              <w:rPr>
                <w:rFonts w:hint="eastAsia"/>
              </w:rPr>
              <w:t>其他：</w:t>
            </w:r>
            <w:r w:rsidR="00941F8E">
              <w:t>did,</w:t>
            </w:r>
            <w:r w:rsidR="00941F8E">
              <w:rPr>
                <w:rFonts w:hint="eastAsia"/>
              </w:rPr>
              <w:t>0/1/2</w:t>
            </w:r>
          </w:p>
          <w:p w:rsidR="004E7DD3" w:rsidRDefault="004E7DD3"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83D6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91ADC"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91ADC"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C405E4">
            <w:pPr>
              <w:pStyle w:val="aa"/>
              <w:spacing w:after="163"/>
              <w:cnfStyle w:val="000000010000" w:firstRow="0" w:lastRow="0" w:firstColumn="0" w:lastColumn="0" w:oddVBand="0" w:evenVBand="0" w:oddHBand="0" w:evenHBand="1" w:firstRowFirstColumn="0" w:firstRowLastColumn="0" w:lastRowFirstColumn="0" w:lastRowLastColumn="0"/>
            </w:pPr>
            <w:r>
              <w:t>id,</w:t>
            </w:r>
            <w:r w:rsidR="00891ADC">
              <w:t>name,cfg</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D23C59"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3A51CB">
              <w:t>,</w:t>
            </w:r>
            <w:r w:rsidR="003202D3">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3202D3" w:rsidP="0028335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054B42" w:rsidP="00054B4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8E7E78" w:rsidP="00054B42">
            <w:pPr>
              <w:pStyle w:val="aa"/>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a"/>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URL</w:t>
            </w:r>
          </w:p>
        </w:tc>
        <w:tc>
          <w:tcPr>
            <w:tcW w:w="7478" w:type="dxa"/>
          </w:tcPr>
          <w:p w:rsidR="00054B42" w:rsidRDefault="00054B42" w:rsidP="00054B4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params</w:t>
            </w:r>
          </w:p>
        </w:tc>
        <w:tc>
          <w:tcPr>
            <w:tcW w:w="7478" w:type="dxa"/>
          </w:tcPr>
          <w:p w:rsidR="00054B42" w:rsidRDefault="00422F57" w:rsidP="00054B42">
            <w:pPr>
              <w:pStyle w:val="aa"/>
              <w:spacing w:after="163"/>
              <w:cnfStyle w:val="000000010000" w:firstRow="0" w:lastRow="0" w:firstColumn="0" w:lastColumn="0" w:oddVBand="0" w:evenVBand="0" w:oddHBand="0" w:evenHBand="1" w:firstRowFirstColumn="0" w:firstRowLastColumn="0" w:lastRowFirstColumn="0" w:lastRowLastColumn="0"/>
            </w:pPr>
            <w:r>
              <w:t>room_id,</w:t>
            </w:r>
            <w:r w:rsidR="00054B42">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a"/>
              <w:spacing w:after="163"/>
              <w:jc w:val="center"/>
            </w:pPr>
            <w:r>
              <w:rPr>
                <w:rFonts w:hint="eastAsia"/>
              </w:rPr>
              <w:t>response</w:t>
            </w:r>
          </w:p>
        </w:tc>
        <w:tc>
          <w:tcPr>
            <w:tcW w:w="7478" w:type="dxa"/>
          </w:tcPr>
          <w:p w:rsidR="00054B42" w:rsidRDefault="00054B42"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w:t>
            </w:r>
            <w:r w:rsidR="001C03C0">
              <w:t>,</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sidR="00330FDE">
              <w:t>lumi.</w:t>
            </w:r>
            <w:r w:rsidR="00CC674F" w:rsidRPr="00CC674F">
              <w:t>sensor_ht</w:t>
            </w:r>
            <w:r w:rsidR="008E7E78">
              <w:t>/fb.TempHumi/lumi.PIR/485.TempHumi/485.light/485.TmepHumiLight/485.PM/485.HCHO/485.CO2/485.CO</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801342">
              <w:t>485:addr,count,index,scale,unit</w:t>
            </w:r>
            <w:r w:rsidR="00072C52">
              <w:t>/did,channel,scale,unit</w:t>
            </w:r>
          </w:p>
          <w:p w:rsidR="006D797A" w:rsidRDefault="006D797A"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8E7E7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8E7E78" w:rsidP="00422F5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w:t>
            </w:r>
            <w:r w:rsidR="00422F57">
              <w:t xml:space="preserve"> </w:t>
            </w:r>
            <w:r>
              <w:t>cfg</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8E7E78"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22F57"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C09BC">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9C09BC"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a"/>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sidR="00F46718">
              <w:t>ip,port</w:t>
            </w:r>
            <w:r w:rsidR="00B90C92">
              <w:t>,account,pwd</w:t>
            </w:r>
          </w:p>
          <w:p w:rsidR="00165F27" w:rsidRDefault="00165F27"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AC3677" w:rsidP="000B3A4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,cfg</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FD062F"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AC3677">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AC3677" w:rsidP="00AC367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a"/>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lastRenderedPageBreak/>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1F34AD">
              <w:t>fb.sm</w:t>
            </w:r>
            <w:r w:rsidR="00541442" w:rsidRPr="00541442">
              <w:t>oke</w:t>
            </w:r>
            <w:r w:rsidR="00541442">
              <w:t>/</w:t>
            </w:r>
            <w:r w:rsidR="00541442" w:rsidRPr="00541442">
              <w:t>fb.gas</w:t>
            </w:r>
            <w:r w:rsidR="00541442">
              <w:t>/</w:t>
            </w:r>
            <w:r w:rsidR="00541442" w:rsidRPr="00541442">
              <w:t>fb.water</w:t>
            </w:r>
            <w:r w:rsidR="00541442">
              <w:t>/</w:t>
            </w:r>
            <w:r w:rsidR="00C540A5" w:rsidRPr="00C540A5">
              <w:t>fb.ContactSwitch</w:t>
            </w:r>
            <w:r w:rsidR="00C540A5">
              <w:t>/</w:t>
            </w:r>
            <w:r w:rsidR="001F34AD" w:rsidRPr="001F34AD">
              <w:t>lumi.sensor_motion</w:t>
            </w:r>
            <w:r w:rsidR="00C540A5">
              <w:t>/</w:t>
            </w:r>
            <w:r w:rsidR="001F34AD" w:rsidRPr="001F34AD">
              <w:t>lumi.sensor_magnet</w:t>
            </w:r>
            <w:r w:rsidR="001F34AD">
              <w:t>/</w:t>
            </w:r>
            <w:r w:rsidR="001F34AD" w:rsidRPr="001F34AD">
              <w:t>lumi.sensor_natgas</w:t>
            </w:r>
            <w:r w:rsidR="00541442">
              <w:t>/lumi</w:t>
            </w:r>
            <w:r w:rsidR="00541442" w:rsidRPr="00541442">
              <w:t>.</w:t>
            </w:r>
            <w:r w:rsidR="001F34AD">
              <w:t>sensor_</w:t>
            </w:r>
            <w:r w:rsidR="00541442" w:rsidRPr="00541442">
              <w:t>smoke</w:t>
            </w:r>
            <w:r w:rsidR="00541442">
              <w:t>/lumi</w:t>
            </w:r>
            <w:r w:rsidR="00541442" w:rsidRPr="00541442">
              <w:t>.</w:t>
            </w:r>
            <w:r w:rsidR="001F34AD">
              <w:t xml:space="preserve">sensor_wleak.aql </w:t>
            </w:r>
            <w:r w:rsidR="009B1E93">
              <w:t>/relay.input</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cfg:</w:t>
            </w:r>
            <w:r w:rsidR="00904439">
              <w:t>did,channel,defaultState/channel,defaultState</w:t>
            </w:r>
          </w:p>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165F27">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165F27" w:rsidP="00C22554">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,name,cfg</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65F2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a"/>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URL</w:t>
            </w:r>
          </w:p>
        </w:tc>
        <w:tc>
          <w:tcPr>
            <w:tcW w:w="7478" w:type="dxa"/>
          </w:tcPr>
          <w:p w:rsidR="00165F27" w:rsidRDefault="00165F27" w:rsidP="00480CF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params</w:t>
            </w:r>
          </w:p>
        </w:tc>
        <w:tc>
          <w:tcPr>
            <w:tcW w:w="7478" w:type="dxa"/>
          </w:tcPr>
          <w:p w:rsidR="00165F27" w:rsidRDefault="00C22554" w:rsidP="00165F27">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65F27">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a"/>
              <w:spacing w:after="163"/>
              <w:jc w:val="center"/>
            </w:pPr>
            <w:r>
              <w:rPr>
                <w:rFonts w:hint="eastAsia"/>
              </w:rPr>
              <w:t>response</w:t>
            </w:r>
          </w:p>
        </w:tc>
        <w:tc>
          <w:tcPr>
            <w:tcW w:w="7478" w:type="dxa"/>
          </w:tcPr>
          <w:p w:rsidR="00165F27" w:rsidRDefault="00165F27" w:rsidP="001C03C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w:t>
            </w:r>
            <w:r w:rsidR="001C03C0">
              <w:t>:””,did:””,type:””,cfg:””,gid:1</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a"/>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Pr="00957F82" w:rsidRDefault="00957F82" w:rsidP="00957F8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a"/>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URL</w:t>
            </w:r>
          </w:p>
        </w:tc>
        <w:tc>
          <w:tcPr>
            <w:tcW w:w="7478" w:type="dxa"/>
          </w:tcPr>
          <w:p w:rsidR="00957F82" w:rsidRDefault="00957F82" w:rsidP="00957F8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params</w:t>
            </w:r>
          </w:p>
        </w:tc>
        <w:tc>
          <w:tcPr>
            <w:tcW w:w="7478" w:type="dxa"/>
          </w:tcPr>
          <w:p w:rsidR="00957F82" w:rsidRDefault="00CE2EFE" w:rsidP="00957F82">
            <w:pPr>
              <w:pStyle w:val="aa"/>
              <w:spacing w:after="163"/>
              <w:cnfStyle w:val="000000010000" w:firstRow="0" w:lastRow="0" w:firstColumn="0" w:lastColumn="0" w:oddVBand="0" w:evenVBand="0" w:oddHBand="0" w:evenHBand="1" w:firstRowFirstColumn="0" w:firstRowLastColumn="0" w:lastRowFirstColumn="0" w:lastRowLastColumn="0"/>
            </w:pPr>
            <w:r>
              <w:t>room_id,</w:t>
            </w:r>
            <w:r w:rsidR="00957F82">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a"/>
              <w:spacing w:after="163"/>
              <w:jc w:val="center"/>
            </w:pPr>
            <w:r>
              <w:rPr>
                <w:rFonts w:hint="eastAsia"/>
              </w:rPr>
              <w:t>response</w:t>
            </w:r>
          </w:p>
        </w:tc>
        <w:tc>
          <w:tcPr>
            <w:tcW w:w="7478" w:type="dxa"/>
          </w:tcPr>
          <w:p w:rsidR="00957F82" w:rsidRDefault="00957F82" w:rsidP="004B482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电视名称</w:t>
            </w:r>
          </w:p>
          <w:p w:rsidR="009B7D8D" w:rsidRDefault="009B7D8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a"/>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144F81"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5046E0" w:rsidP="00285AF6">
            <w:pPr>
              <w:pStyle w:val="aa"/>
              <w:spacing w:after="163"/>
              <w:cnfStyle w:val="000000010000" w:firstRow="0" w:lastRow="0" w:firstColumn="0" w:lastColumn="0" w:oddVBand="0" w:evenVBand="0" w:oddHBand="0" w:evenHBand="1" w:firstRowFirstColumn="0" w:firstRowLastColumn="0" w:lastRowFirstColumn="0" w:lastRowLastColumn="0"/>
            </w:pPr>
            <w:r>
              <w:t>id,</w:t>
            </w:r>
            <w:r w:rsidR="00144F81">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44F8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5046E0"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44F81">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a"/>
              <w:spacing w:after="163"/>
              <w:jc w:val="center"/>
            </w:pPr>
            <w:r>
              <w:rPr>
                <w:rFonts w:hint="eastAsia"/>
              </w:rPr>
              <w:t>response</w:t>
            </w:r>
          </w:p>
        </w:tc>
        <w:tc>
          <w:tcPr>
            <w:tcW w:w="7478" w:type="dxa"/>
          </w:tcPr>
          <w:p w:rsidR="00144F81" w:rsidRDefault="00144F81" w:rsidP="008C518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:true,televisions:[{id:1,name:””,did:””,gid:1,room_name:””,building_name:””},{},…]</w:t>
            </w:r>
          </w:p>
        </w:tc>
      </w:tr>
    </w:tbl>
    <w:p w:rsidR="00285AF6" w:rsidRPr="00285AF6" w:rsidRDefault="00285AF6" w:rsidP="00285AF6">
      <w:pPr>
        <w:spacing w:after="163"/>
        <w:ind w:firstLine="480"/>
      </w:pPr>
    </w:p>
    <w:p w:rsidR="00C540A5" w:rsidRDefault="00C540A5" w:rsidP="00C540A5">
      <w:pPr>
        <w:pStyle w:val="3"/>
        <w:spacing w:after="163"/>
      </w:pPr>
      <w:bookmarkStart w:id="14" w:name="_Toc489629843"/>
      <w:bookmarkStart w:id="15" w:name="_Toc489629844"/>
      <w:r>
        <w:t>2.1.</w:t>
      </w:r>
      <w:r>
        <w:rPr>
          <w:rFonts w:hint="eastAsia"/>
        </w:rPr>
        <w:t>12.</w:t>
      </w:r>
      <w:r>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C540A5" w:rsidTr="00C5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添加新机顶盒</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name,gid</w:t>
            </w:r>
          </w:p>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lastRenderedPageBreak/>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删除机顶盒信息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C540A5" w:rsidP="00C540A5">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修改机顶盒信息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840170" w:rsidP="00C540A5">
            <w:pPr>
              <w:pStyle w:val="aa"/>
              <w:spacing w:after="163"/>
              <w:cnfStyle w:val="000000010000" w:firstRow="0" w:lastRow="0" w:firstColumn="0" w:lastColumn="0" w:oddVBand="0" w:evenVBand="0" w:oddHBand="0" w:evenHBand="1" w:firstRowFirstColumn="0" w:firstRowLastColumn="0" w:lastRowFirstColumn="0" w:lastRowLastColumn="0"/>
            </w:pPr>
            <w:r>
              <w:t>id,</w:t>
            </w:r>
            <w:r w:rsidR="00C540A5">
              <w:t>name,gid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a"/>
              <w:spacing w:after="163"/>
              <w:jc w:val="center"/>
            </w:pPr>
            <w:r>
              <w:rPr>
                <w:rFonts w:hint="eastAsia"/>
              </w:rPr>
              <w:t>查询机顶盒信息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URL</w:t>
            </w:r>
          </w:p>
        </w:tc>
        <w:tc>
          <w:tcPr>
            <w:tcW w:w="7478" w:type="dxa"/>
          </w:tcPr>
          <w:p w:rsidR="00C540A5" w:rsidRDefault="00C540A5" w:rsidP="00C540A5">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params</w:t>
            </w:r>
          </w:p>
        </w:tc>
        <w:tc>
          <w:tcPr>
            <w:tcW w:w="7478" w:type="dxa"/>
          </w:tcPr>
          <w:p w:rsidR="00C540A5" w:rsidRDefault="00840170" w:rsidP="00C540A5">
            <w:pPr>
              <w:pStyle w:val="aa"/>
              <w:spacing w:after="163"/>
              <w:cnfStyle w:val="000000010000" w:firstRow="0" w:lastRow="0" w:firstColumn="0" w:lastColumn="0" w:oddVBand="0" w:evenVBand="0" w:oddHBand="0" w:evenHBand="1" w:firstRowFirstColumn="0" w:firstRowLastColumn="0" w:lastRowFirstColumn="0" w:lastRowLastColumn="0"/>
            </w:pPr>
            <w:r>
              <w:t>room_id,</w:t>
            </w:r>
            <w:r w:rsidR="00C540A5">
              <w:t>name</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a"/>
              <w:spacing w:after="163"/>
              <w:jc w:val="center"/>
            </w:pPr>
            <w:r>
              <w:rPr>
                <w:rFonts w:hint="eastAsia"/>
              </w:rPr>
              <w:t>response</w:t>
            </w:r>
          </w:p>
        </w:tc>
        <w:tc>
          <w:tcPr>
            <w:tcW w:w="7478" w:type="dxa"/>
          </w:tcPr>
          <w:p w:rsidR="00C540A5" w:rsidRDefault="00C540A5" w:rsidP="008C518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:[{id:1,name:””,did:””,gid:1,room_name:””,building_name:””},{},…]</w:t>
            </w:r>
          </w:p>
        </w:tc>
      </w:tr>
    </w:tbl>
    <w:p w:rsidR="00C540A5" w:rsidRPr="00285AF6" w:rsidRDefault="00C540A5" w:rsidP="00C540A5">
      <w:pPr>
        <w:spacing w:after="163"/>
        <w:ind w:firstLine="480"/>
      </w:pPr>
    </w:p>
    <w:p w:rsidR="001A5EA9" w:rsidRDefault="00744D36" w:rsidP="001A5EA9">
      <w:pPr>
        <w:pStyle w:val="3"/>
        <w:spacing w:after="163"/>
      </w:pPr>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CC674F" w:rsidP="00E256D1">
            <w:pPr>
              <w:pStyle w:val="aa"/>
              <w:spacing w:after="163"/>
              <w:cnfStyle w:val="000000010000" w:firstRow="0" w:lastRow="0" w:firstColumn="0" w:lastColumn="0" w:oddVBand="0" w:evenVBand="0" w:oddHBand="0" w:evenHBand="1" w:firstRowFirstColumn="0" w:firstRowLastColumn="0" w:lastRowFirstColumn="0" w:lastRowLastColumn="0"/>
            </w:pPr>
            <w:r>
              <w:t>type:</w:t>
            </w:r>
            <w:r w:rsidR="00E256D1" w:rsidRPr="00E256D1">
              <w:t>ours.scene3</w:t>
            </w:r>
            <w:r w:rsidR="00E256D1">
              <w:rPr>
                <w:rFonts w:hint="eastAsia"/>
              </w:rPr>
              <w:t>/</w:t>
            </w:r>
            <w:r w:rsidR="00E256D1">
              <w:t>ours.scene</w:t>
            </w:r>
            <w:r w:rsidR="00E256D1">
              <w:rPr>
                <w:rFonts w:hint="eastAsia"/>
              </w:rPr>
              <w:t>4/orvibo</w:t>
            </w:r>
            <w:r w:rsidR="00E256D1">
              <w:t>.scene3/</w:t>
            </w:r>
            <w:r w:rsidR="00E256D1">
              <w:rPr>
                <w:rFonts w:hint="eastAsia"/>
              </w:rPr>
              <w:t>orvibo</w:t>
            </w:r>
            <w:r w:rsidR="00E256D1">
              <w:t>.scene5/</w:t>
            </w:r>
            <w:r w:rsidR="00ED6DF6">
              <w:rPr>
                <w:rFonts w:hint="eastAsia"/>
              </w:rPr>
              <w:t>lumi</w:t>
            </w:r>
            <w:r w:rsidR="00ED6DF6">
              <w:t>.</w:t>
            </w:r>
            <w:r w:rsidRPr="00CC674F">
              <w:t>ctrl_neutral1</w:t>
            </w:r>
            <w:r w:rsidR="00E256D1">
              <w:t>/</w:t>
            </w:r>
            <w:r>
              <w:t>lumi.ctrl_neutral2</w:t>
            </w:r>
            <w:r w:rsidR="00E256D1">
              <w:t>/</w:t>
            </w:r>
            <w:r w:rsidRPr="00CC674F">
              <w:t>lumi.sensor_switch</w:t>
            </w:r>
            <w:r w:rsidR="00E256D1">
              <w:t>/EnOcean.scene4</w:t>
            </w:r>
          </w:p>
          <w:p w:rsidR="00330FDE" w:rsidRDefault="00E256D1" w:rsidP="00330FDE">
            <w:pPr>
              <w:pStyle w:val="aa"/>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p>
          <w:p w:rsidR="00285AF6" w:rsidRDefault="00E256D1" w:rsidP="00330FDE">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response</w:t>
            </w:r>
          </w:p>
        </w:tc>
        <w:tc>
          <w:tcPr>
            <w:tcW w:w="7478" w:type="dxa"/>
          </w:tcPr>
          <w:p w:rsidR="00285AF6" w:rsidRDefault="00E256D1"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177A7E" w:rsidRDefault="00177A7E" w:rsidP="00285AF6">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177A7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Pr="00177A7E" w:rsidRDefault="00177A7E" w:rsidP="00610F5D">
            <w:pPr>
              <w:pStyle w:val="aa"/>
              <w:spacing w:after="163"/>
              <w:cnfStyle w:val="000000010000" w:firstRow="0" w:lastRow="0" w:firstColumn="0" w:lastColumn="0" w:oddVBand="0" w:evenVBand="0" w:oddHBand="0" w:evenHBand="1" w:firstRowFirstColumn="0" w:firstRowLastColumn="0" w:lastRowFirstColumn="0" w:lastRowLastColumn="0"/>
            </w:pPr>
            <w:r>
              <w:t>id, name,</w:t>
            </w:r>
            <w:r w:rsidR="00610F5D">
              <w:t xml:space="preserve"> </w:t>
            </w:r>
            <w:r>
              <w:t>cfg</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177A7E"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610F5D"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177A7E">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7E380C" w:rsidP="00B55B0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FC1F7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lastRenderedPageBreak/>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4E4D7D" w:rsidP="00285AF6">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4E4D7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EC30D2" w:rsidP="00EC30D2">
            <w:pPr>
              <w:pStyle w:val="aa"/>
              <w:spacing w:after="163"/>
              <w:cnfStyle w:val="000000010000" w:firstRow="0" w:lastRow="0" w:firstColumn="0" w:lastColumn="0" w:oddVBand="0" w:evenVBand="0" w:oddHBand="0" w:evenHBand="1" w:firstRowFirstColumn="0" w:firstRowLastColumn="0" w:lastRowFirstColumn="0" w:lastRowLastColumn="0"/>
            </w:pPr>
            <w:r>
              <w:t>id,</w:t>
            </w:r>
            <w:r w:rsidR="004E4D7D">
              <w:t>name,cfg</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285AF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a"/>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URL</w:t>
            </w:r>
          </w:p>
        </w:tc>
        <w:tc>
          <w:tcPr>
            <w:tcW w:w="7478" w:type="dxa"/>
          </w:tcPr>
          <w:p w:rsidR="00285AF6" w:rsidRDefault="00285AF6" w:rsidP="003F778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params</w:t>
            </w:r>
          </w:p>
        </w:tc>
        <w:tc>
          <w:tcPr>
            <w:tcW w:w="7478" w:type="dxa"/>
          </w:tcPr>
          <w:p w:rsidR="00285AF6" w:rsidRDefault="00EC30D2" w:rsidP="00285AF6">
            <w:pPr>
              <w:pStyle w:val="aa"/>
              <w:spacing w:after="163"/>
              <w:cnfStyle w:val="000000010000" w:firstRow="0" w:lastRow="0" w:firstColumn="0" w:lastColumn="0" w:oddVBand="0" w:evenVBand="0" w:oddHBand="0" w:evenHBand="1" w:firstRowFirstColumn="0" w:firstRowLastColumn="0" w:lastRowFirstColumn="0" w:lastRowLastColumn="0"/>
            </w:pPr>
            <w:r>
              <w:t>room_id,</w:t>
            </w:r>
            <w:r w:rsidR="004E4D7D">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a"/>
              <w:spacing w:after="163"/>
              <w:jc w:val="center"/>
            </w:pPr>
            <w:r>
              <w:rPr>
                <w:rFonts w:hint="eastAsia"/>
              </w:rPr>
              <w:t>response</w:t>
            </w:r>
          </w:p>
        </w:tc>
        <w:tc>
          <w:tcPr>
            <w:tcW w:w="7478" w:type="dxa"/>
          </w:tcPr>
          <w:p w:rsidR="00285AF6" w:rsidRDefault="004E4D7D" w:rsidP="00EC30D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w:t>
            </w:r>
            <w:r w:rsidR="00FB5C2A">
              <w:t>b</w:t>
            </w:r>
            <w:r w:rsidR="00205E5D">
              <w:rPr>
                <w:rFonts w:hint="eastAsia"/>
              </w:rPr>
              <w:t>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205C60">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lastRenderedPageBreak/>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205C60" w:rsidP="00724D16">
            <w:pPr>
              <w:pStyle w:val="aa"/>
              <w:spacing w:after="163"/>
              <w:cnfStyle w:val="000000010000" w:firstRow="0" w:lastRow="0" w:firstColumn="0" w:lastColumn="0" w:oddVBand="0" w:evenVBand="0" w:oddHBand="0" w:evenHBand="1" w:firstRowFirstColumn="0" w:firstRowLastColumn="0" w:lastRowFirstColumn="0" w:lastRowLastColumn="0"/>
            </w:pPr>
            <w:r>
              <w:t>id,name,</w:t>
            </w:r>
            <w:r w:rsidR="00724D16">
              <w:t xml:space="preserve"> </w:t>
            </w:r>
            <w:r>
              <w:t>cfg</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205C6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a"/>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URL</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params</w:t>
            </w:r>
          </w:p>
        </w:tc>
        <w:tc>
          <w:tcPr>
            <w:tcW w:w="7478" w:type="dxa"/>
          </w:tcPr>
          <w:p w:rsidR="00205C60" w:rsidRDefault="00724D16" w:rsidP="00205C60">
            <w:pPr>
              <w:pStyle w:val="aa"/>
              <w:spacing w:after="163"/>
              <w:cnfStyle w:val="000000010000" w:firstRow="0" w:lastRow="0" w:firstColumn="0" w:lastColumn="0" w:oddVBand="0" w:evenVBand="0" w:oddHBand="0" w:evenHBand="1" w:firstRowFirstColumn="0" w:firstRowLastColumn="0" w:lastRowFirstColumn="0" w:lastRowLastColumn="0"/>
            </w:pPr>
            <w:r>
              <w:t>room_id,</w:t>
            </w:r>
            <w:r w:rsidR="00205C60">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a"/>
              <w:spacing w:after="163"/>
              <w:jc w:val="center"/>
            </w:pPr>
            <w:r>
              <w:rPr>
                <w:rFonts w:hint="eastAsia"/>
              </w:rPr>
              <w:t>response</w:t>
            </w:r>
          </w:p>
        </w:tc>
        <w:tc>
          <w:tcPr>
            <w:tcW w:w="7478" w:type="dxa"/>
          </w:tcPr>
          <w:p w:rsidR="00205C60" w:rsidRDefault="00205C60" w:rsidP="00FB5C2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w:t>
            </w:r>
            <w:r w:rsidR="00FB5C2A">
              <w:t>b</w:t>
            </w:r>
            <w:r w:rsidR="00205E5D">
              <w:rPr>
                <w:rFonts w:hint="eastAsia"/>
              </w:rPr>
              <w:t>ase</w:t>
            </w:r>
            <w:r>
              <w:t>s:[{id:1,name:””,did:””,type:””,cfg:””,gid:1,room_name:””,building_name:””},{},…]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tbl>
      <w:tblPr>
        <w:tblStyle w:val="-1"/>
        <w:tblW w:w="0" w:type="auto"/>
        <w:tblLayout w:type="fixed"/>
        <w:tblLook w:val="04A0" w:firstRow="1" w:lastRow="0" w:firstColumn="1" w:lastColumn="0" w:noHBand="0" w:noVBand="1"/>
      </w:tblPr>
      <w:tblGrid>
        <w:gridCol w:w="1242"/>
        <w:gridCol w:w="7478"/>
      </w:tblGrid>
      <w:tr w:rsidR="009D06FA"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Default="009D06FA" w:rsidP="009D06FA">
            <w:pPr>
              <w:pStyle w:val="aa"/>
              <w:spacing w:after="163"/>
              <w:jc w:val="center"/>
            </w:pPr>
            <w:r>
              <w:rPr>
                <w:rFonts w:hint="eastAsia"/>
              </w:rPr>
              <w:t>查询所有建筑列表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URL</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BuildingList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params</w:t>
            </w:r>
          </w:p>
        </w:tc>
        <w:tc>
          <w:tcPr>
            <w:tcW w:w="7478" w:type="dxa"/>
          </w:tcPr>
          <w:p w:rsidR="009D06FA" w:rsidRDefault="009D06FA" w:rsidP="00A5130B">
            <w:pPr>
              <w:pStyle w:val="aa"/>
              <w:spacing w:after="163"/>
              <w:cnfStyle w:val="000000010000" w:firstRow="0" w:lastRow="0" w:firstColumn="0" w:lastColumn="0" w:oddVBand="0" w:evenVBand="0" w:oddHBand="0" w:evenHBand="1" w:firstRowFirstColumn="0" w:firstRowLastColumn="0" w:lastRowFirstColumn="0" w:lastRowLastColumn="0"/>
            </w:pP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response</w:t>
            </w:r>
          </w:p>
        </w:tc>
        <w:tc>
          <w:tcPr>
            <w:tcW w:w="7478" w:type="dxa"/>
          </w:tcPr>
          <w:p w:rsidR="009D06FA" w:rsidRDefault="009D06FA" w:rsidP="009D06FA">
            <w:pPr>
              <w:pStyle w:val="aa"/>
              <w:spacing w:after="163"/>
              <w:cnfStyle w:val="000000100000" w:firstRow="0" w:lastRow="0" w:firstColumn="0" w:lastColumn="0" w:oddVBand="0" w:evenVBand="0" w:oddHBand="1" w:evenHBand="0" w:firstRowFirstColumn="0" w:firstRowLastColumn="0" w:lastRowFirstColumn="0" w:lastRowLastColumn="0"/>
            </w:pPr>
            <w:r>
              <w:t>success:true,buildings:[{id:””,building_name:”” },{},…]</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Pr="0044524F" w:rsidRDefault="009D06FA" w:rsidP="009D06FA">
            <w:pPr>
              <w:pStyle w:val="aa"/>
              <w:spacing w:after="163"/>
              <w:jc w:val="center"/>
            </w:pPr>
            <w:r>
              <w:rPr>
                <w:rFonts w:hint="eastAsia"/>
              </w:rPr>
              <w:t>查询指定建筑内的房间列表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URL</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RoomList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params</w:t>
            </w:r>
          </w:p>
        </w:tc>
        <w:tc>
          <w:tcPr>
            <w:tcW w:w="7478" w:type="dxa"/>
          </w:tcPr>
          <w:p w:rsidR="009D06FA" w:rsidRDefault="009D06FA" w:rsidP="009D06FA">
            <w:pPr>
              <w:pStyle w:val="aa"/>
              <w:spacing w:after="163"/>
              <w:cnfStyle w:val="000000010000" w:firstRow="0" w:lastRow="0" w:firstColumn="0" w:lastColumn="0" w:oddVBand="0" w:evenVBand="0" w:oddHBand="0" w:evenHBand="1" w:firstRowFirstColumn="0" w:firstRowLastColumn="0" w:lastRowFirstColumn="0" w:lastRowLastColumn="0"/>
            </w:pPr>
            <w:r>
              <w:t>building_id</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a"/>
              <w:spacing w:after="163"/>
              <w:jc w:val="center"/>
            </w:pPr>
            <w:r>
              <w:rPr>
                <w:rFonts w:hint="eastAsia"/>
              </w:rPr>
              <w:t>response</w:t>
            </w:r>
          </w:p>
        </w:tc>
        <w:tc>
          <w:tcPr>
            <w:tcW w:w="7478" w:type="dxa"/>
          </w:tcPr>
          <w:p w:rsidR="009D06FA" w:rsidRDefault="009D06FA"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success:true,rooms</w:t>
            </w:r>
            <w:r>
              <w:t>:[{id:1,building_name:””,room_name:””},{},…]</w:t>
            </w:r>
          </w:p>
        </w:tc>
      </w:tr>
    </w:tbl>
    <w:p w:rsidR="009D06FA" w:rsidRPr="009D06FA" w:rsidRDefault="009D06FA" w:rsidP="00285AF6">
      <w:pPr>
        <w:spacing w:after="163"/>
        <w:ind w:firstLine="480"/>
      </w:pP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a"/>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FB6236"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FB6236"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FB6236"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a"/>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a"/>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44524F" w:rsidP="0044524F">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44524F" w:rsidP="00477174">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response</w:t>
            </w:r>
          </w:p>
        </w:tc>
        <w:tc>
          <w:tcPr>
            <w:tcW w:w="7478" w:type="dxa"/>
          </w:tcPr>
          <w:p w:rsidR="00477174" w:rsidRDefault="0044524F"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a"/>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URL</w:t>
            </w:r>
          </w:p>
        </w:tc>
        <w:tc>
          <w:tcPr>
            <w:tcW w:w="7478" w:type="dxa"/>
          </w:tcPr>
          <w:p w:rsidR="00477174" w:rsidRDefault="006873CC" w:rsidP="0047717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t>params</w:t>
            </w:r>
          </w:p>
        </w:tc>
        <w:tc>
          <w:tcPr>
            <w:tcW w:w="7478" w:type="dxa"/>
          </w:tcPr>
          <w:p w:rsidR="00477174" w:rsidRDefault="006873CC" w:rsidP="006873CC">
            <w:pPr>
              <w:pStyle w:val="aa"/>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a"/>
              <w:spacing w:after="163"/>
              <w:cnfStyle w:val="000000010000" w:firstRow="0" w:lastRow="0" w:firstColumn="0" w:lastColumn="0" w:oddVBand="0" w:evenVBand="0" w:oddHBand="0" w:evenHBand="1" w:firstRowFirstColumn="0" w:firstRowLastColumn="0" w:lastRowFirstColumn="0" w:lastRowLastColumn="0"/>
            </w:pPr>
            <w:r>
              <w:lastRenderedPageBreak/>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a"/>
              <w:spacing w:after="163"/>
              <w:jc w:val="center"/>
            </w:pPr>
            <w:r>
              <w:rPr>
                <w:rFonts w:hint="eastAsia"/>
              </w:rPr>
              <w:lastRenderedPageBreak/>
              <w:t>response</w:t>
            </w:r>
          </w:p>
        </w:tc>
        <w:tc>
          <w:tcPr>
            <w:tcW w:w="7478" w:type="dxa"/>
          </w:tcPr>
          <w:p w:rsidR="00477174" w:rsidRDefault="000008F7" w:rsidP="00477174">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0464DC">
              <w:t>total:””,</w:t>
            </w:r>
            <w:r>
              <w:t>hisdata:[{id:1,</w:t>
            </w:r>
            <w:r w:rsidR="00026A5F">
              <w:t>sensor_id:””,</w:t>
            </w:r>
            <w:r>
              <w:t>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a"/>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URL</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params</w:t>
            </w:r>
          </w:p>
        </w:tc>
        <w:tc>
          <w:tcPr>
            <w:tcW w:w="7478" w:type="dxa"/>
          </w:tcPr>
          <w:p w:rsidR="00781E4A" w:rsidRDefault="00781E4A"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a"/>
              <w:spacing w:after="163"/>
              <w:jc w:val="center"/>
            </w:pPr>
            <w:r>
              <w:rPr>
                <w:rFonts w:hint="eastAsia"/>
              </w:rPr>
              <w:t>response</w:t>
            </w:r>
          </w:p>
        </w:tc>
        <w:tc>
          <w:tcPr>
            <w:tcW w:w="7478" w:type="dxa"/>
          </w:tcPr>
          <w:p w:rsidR="00781E4A" w:rsidRDefault="00781E4A" w:rsidP="00781E4A">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URL</w:t>
            </w:r>
          </w:p>
        </w:tc>
        <w:tc>
          <w:tcPr>
            <w:tcW w:w="7478" w:type="dxa"/>
          </w:tcPr>
          <w:p w:rsidR="009F68EC" w:rsidRDefault="009F68EC" w:rsidP="00781E4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params</w:t>
            </w:r>
          </w:p>
        </w:tc>
        <w:tc>
          <w:tcPr>
            <w:tcW w:w="7478" w:type="dxa"/>
          </w:tcPr>
          <w:p w:rsidR="009F68EC" w:rsidRDefault="009F68EC" w:rsidP="00781E4A">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response</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w:t>
            </w:r>
            <w:r w:rsidR="002B41E5">
              <w:t>240,100,50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a"/>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URL</w:t>
            </w:r>
          </w:p>
        </w:tc>
        <w:tc>
          <w:tcPr>
            <w:tcW w:w="7478" w:type="dxa"/>
          </w:tcPr>
          <w:p w:rsidR="009F68EC" w:rsidRDefault="009F68EC"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params</w:t>
            </w:r>
          </w:p>
        </w:tc>
        <w:tc>
          <w:tcPr>
            <w:tcW w:w="7478" w:type="dxa"/>
          </w:tcPr>
          <w:p w:rsidR="009F68EC" w:rsidRDefault="009F68EC" w:rsidP="009F68E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a"/>
              <w:spacing w:after="163"/>
              <w:jc w:val="center"/>
            </w:pPr>
            <w:r>
              <w:rPr>
                <w:rFonts w:hint="eastAsia"/>
              </w:rPr>
              <w:t>response</w:t>
            </w:r>
          </w:p>
        </w:tc>
        <w:tc>
          <w:tcPr>
            <w:tcW w:w="7478" w:type="dxa"/>
          </w:tcPr>
          <w:p w:rsidR="009F68EC" w:rsidRDefault="009F68EC" w:rsidP="002B41E5">
            <w:pPr>
              <w:pStyle w:val="aa"/>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success:true,light:{did:””,name:””,type:”io”,status:”on/off”}/{did:””,name:””,type:”hue”,status:”on/off”,HSL:”240,1</w:t>
            </w:r>
            <w:r w:rsidR="002B41E5">
              <w:t>00</w:t>
            </w:r>
            <w:r>
              <w:t>,</w:t>
            </w:r>
            <w:r w:rsidR="002B41E5">
              <w:t>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a"/>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t>URL</w:t>
            </w:r>
          </w:p>
        </w:tc>
        <w:tc>
          <w:tcPr>
            <w:tcW w:w="7478" w:type="dxa"/>
          </w:tcPr>
          <w:p w:rsidR="009F68EC" w:rsidRDefault="00D41E49"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C6B31">
              <w:t>/light/lightC</w:t>
            </w:r>
            <w:r>
              <w:t>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t>params</w:t>
            </w:r>
          </w:p>
        </w:tc>
        <w:tc>
          <w:tcPr>
            <w:tcW w:w="7478" w:type="dxa"/>
          </w:tcPr>
          <w:p w:rsidR="009F68EC" w:rsidRDefault="00D41E49" w:rsidP="009F68EC">
            <w:pPr>
              <w:pStyle w:val="aa"/>
              <w:spacing w:after="163"/>
              <w:cnfStyle w:val="000000010000" w:firstRow="0" w:lastRow="0" w:firstColumn="0" w:lastColumn="0" w:oddVBand="0" w:evenVBand="0" w:oddHBand="0" w:evenHBand="1" w:firstRowFirstColumn="0" w:firstRowLastColumn="0" w:lastRowFirstColumn="0" w:lastRowLastColumn="0"/>
            </w:pPr>
            <w:r>
              <w:t>did,key,</w:t>
            </w:r>
            <w:bookmarkStart w:id="19" w:name="OLE_LINK1"/>
            <w:bookmarkStart w:id="20" w:name="OLE_LINK2"/>
            <w:bookmarkStart w:id="21" w:name="OLE_LINK3"/>
            <w:r w:rsidR="0029530D">
              <w:rPr>
                <w:rFonts w:hint="eastAsia"/>
              </w:rPr>
              <w:t>state</w:t>
            </w:r>
            <w:bookmarkEnd w:id="19"/>
            <w:bookmarkEnd w:id="20"/>
            <w:bookmarkEnd w:id="21"/>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rsidR="004915A4">
              <w:t>:io/hue/</w:t>
            </w:r>
            <w:r>
              <w:t>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29530D" w:rsidP="00D41E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rsidR="00BC0880">
              <w:t>:(on/off)/0~360/0~100/0~100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a"/>
              <w:spacing w:after="163"/>
              <w:jc w:val="center"/>
            </w:pPr>
            <w:r>
              <w:rPr>
                <w:rFonts w:hint="eastAsia"/>
              </w:rPr>
              <w:lastRenderedPageBreak/>
              <w:t>response</w:t>
            </w:r>
          </w:p>
        </w:tc>
        <w:tc>
          <w:tcPr>
            <w:tcW w:w="7478" w:type="dxa"/>
          </w:tcPr>
          <w:p w:rsidR="009F68EC" w:rsidRDefault="00BC33ED" w:rsidP="009F68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a"/>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8C60C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a"/>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9130EE">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a"/>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URL</w:t>
            </w:r>
          </w:p>
        </w:tc>
        <w:tc>
          <w:tcPr>
            <w:tcW w:w="7478" w:type="dxa"/>
          </w:tcPr>
          <w:p w:rsidR="008C60CC" w:rsidRDefault="008C60CC" w:rsidP="003A239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w:t>
            </w:r>
            <w:r w:rsidR="0047138D">
              <w:t>curtainC</w:t>
            </w:r>
            <w:r>
              <w:t>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params</w:t>
            </w:r>
          </w:p>
        </w:tc>
        <w:tc>
          <w:tcPr>
            <w:tcW w:w="7478" w:type="dxa"/>
          </w:tcPr>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a"/>
              <w:spacing w:after="163"/>
              <w:jc w:val="center"/>
            </w:pPr>
            <w:r>
              <w:rPr>
                <w:rFonts w:hint="eastAsia"/>
              </w:rPr>
              <w:t>response</w:t>
            </w:r>
          </w:p>
        </w:tc>
        <w:tc>
          <w:tcPr>
            <w:tcW w:w="7478" w:type="dxa"/>
          </w:tcPr>
          <w:p w:rsidR="008C60CC" w:rsidRDefault="008C60C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lastRenderedPageBreak/>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a"/>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35DF0">
              <w:rPr>
                <w:rFonts w:hint="eastAsia"/>
              </w:rPr>
              <w:t>e</w:t>
            </w:r>
            <w:r w:rsidR="00F35DF0">
              <w:t>nv</w:t>
            </w:r>
            <w:r>
              <w:rPr>
                <w:rFonts w:hint="eastAsia"/>
              </w:rPr>
              <w:t>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5F651C" w:rsidP="005F651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rsidR="00536097">
              <w:t>:[{did:””,name:””,power:”</w:t>
            </w:r>
            <w:r w:rsidR="00536097">
              <w:rPr>
                <w:rFonts w:hint="eastAsia"/>
              </w:rPr>
              <w:t>打开</w:t>
            </w:r>
            <w:r w:rsidR="00536097">
              <w:rPr>
                <w:rFonts w:hint="eastAsia"/>
              </w:rPr>
              <w:t>|</w:t>
            </w:r>
            <w:r w:rsidR="00536097">
              <w:rPr>
                <w:rFonts w:hint="eastAsia"/>
              </w:rPr>
              <w:t>关闭</w:t>
            </w:r>
            <w:r w:rsidR="00536097">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a"/>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E8131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F35DF0">
              <w:rPr>
                <w:rFonts w:hint="eastAsia"/>
              </w:rPr>
              <w:t>e</w:t>
            </w:r>
            <w:r w:rsidR="00F35DF0">
              <w:t>nv</w:t>
            </w:r>
            <w:r w:rsidR="00694F41">
              <w:rPr>
                <w:rFonts w:hint="eastAsia"/>
              </w:rPr>
              <w:t>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5F651C" w:rsidP="00A857D2">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rsidR="00A857D2">
              <w:t>:”</w:t>
            </w:r>
            <w:r w:rsidR="00A857D2">
              <w:rPr>
                <w:rFonts w:hint="eastAsia"/>
              </w:rPr>
              <w:t>打开</w:t>
            </w:r>
            <w:r w:rsidR="00A857D2">
              <w:rPr>
                <w:rFonts w:hint="eastAsia"/>
              </w:rPr>
              <w:t>/</w:t>
            </w:r>
            <w:r w:rsidR="00A857D2">
              <w:rPr>
                <w:rFonts w:hint="eastAsia"/>
              </w:rPr>
              <w:t>关闭</w:t>
            </w:r>
            <w:r>
              <w:t>”</w:t>
            </w:r>
            <w:r w:rsidR="00694F41">
              <w:t>,temp:16~31</w:t>
            </w:r>
            <w:r w:rsidR="00A857D2">
              <w:rPr>
                <w:rFonts w:hint="eastAsia"/>
              </w:rPr>
              <w:t>℃</w:t>
            </w:r>
            <w:r w:rsidR="00694F41">
              <w:t>”,model:”</w:t>
            </w:r>
            <w:r w:rsidR="00A857D2">
              <w:rPr>
                <w:rFonts w:hint="eastAsia"/>
              </w:rPr>
              <w:t>自动</w:t>
            </w:r>
            <w:r w:rsidR="00A857D2">
              <w:t>/</w:t>
            </w:r>
            <w:r w:rsidR="00A857D2">
              <w:rPr>
                <w:rFonts w:hint="eastAsia"/>
              </w:rPr>
              <w:t>制冷</w:t>
            </w:r>
            <w:r w:rsidR="00694F41">
              <w:t>/</w:t>
            </w:r>
            <w:r w:rsidR="00A857D2">
              <w:rPr>
                <w:rFonts w:hint="eastAsia"/>
              </w:rPr>
              <w:t>除湿</w:t>
            </w:r>
            <w:r w:rsidR="00694F41">
              <w:t>/</w:t>
            </w:r>
            <w:r w:rsidR="00A857D2">
              <w:rPr>
                <w:rFonts w:hint="eastAsia"/>
              </w:rPr>
              <w:t>送风</w:t>
            </w:r>
            <w:r w:rsidR="00694F41">
              <w:t>/</w:t>
            </w:r>
            <w:r w:rsidR="00A857D2">
              <w:rPr>
                <w:rFonts w:hint="eastAsia"/>
              </w:rPr>
              <w:t>制热</w:t>
            </w:r>
            <w:r w:rsidR="00694F41">
              <w:t>”,</w:t>
            </w:r>
            <w:r w:rsidR="00A857D2">
              <w:rPr>
                <w:rFonts w:hint="eastAsia"/>
              </w:rPr>
              <w:t>speed</w:t>
            </w:r>
            <w:r w:rsidR="00694F41">
              <w:t>:”</w:t>
            </w:r>
            <w:r w:rsidR="00A857D2">
              <w:rPr>
                <w:rFonts w:hint="eastAsia"/>
              </w:rPr>
              <w:t>自动</w:t>
            </w:r>
            <w:r w:rsidR="00694F41">
              <w:t>/</w:t>
            </w:r>
            <w:r w:rsidR="00A857D2">
              <w:rPr>
                <w:rFonts w:hint="eastAsia"/>
              </w:rPr>
              <w:t>低</w:t>
            </w:r>
            <w:r w:rsidR="00694F41">
              <w:t>/</w:t>
            </w:r>
            <w:r w:rsidR="00A857D2">
              <w:rPr>
                <w:rFonts w:hint="eastAsia"/>
              </w:rPr>
              <w:t>中</w:t>
            </w:r>
            <w:r w:rsidR="00694F41">
              <w:t>/</w:t>
            </w:r>
            <w:r w:rsidR="00A857D2">
              <w:rPr>
                <w:rFonts w:hint="eastAsia"/>
              </w:rPr>
              <w:t>高</w:t>
            </w:r>
            <w:r w:rsidR="00694F41">
              <w:t>”,</w:t>
            </w:r>
            <w:r w:rsidR="00B94374">
              <w:rPr>
                <w:rFonts w:hint="eastAsia"/>
              </w:rPr>
              <w:t>dir</w:t>
            </w:r>
            <w:r w:rsidR="00694F41">
              <w:t>:”</w:t>
            </w:r>
            <w:r w:rsidR="00B94374">
              <w:rPr>
                <w:rFonts w:hint="eastAsia"/>
              </w:rPr>
              <w:t>上</w:t>
            </w:r>
            <w:r w:rsidR="009E4456">
              <w:t>/</w:t>
            </w:r>
            <w:r w:rsidR="00B94374">
              <w:rPr>
                <w:rFonts w:hint="eastAsia"/>
              </w:rPr>
              <w:t>中</w:t>
            </w:r>
            <w:r w:rsidR="009E4456">
              <w:t>/</w:t>
            </w:r>
            <w:r w:rsidR="00B94374">
              <w:rPr>
                <w:rFonts w:hint="eastAsia"/>
              </w:rPr>
              <w:t>下</w:t>
            </w:r>
            <w:r w:rsidR="00694F41">
              <w:t>”</w:t>
            </w:r>
            <w:r w:rsidR="009E4456">
              <w:t>,windAuto:”</w:t>
            </w:r>
            <w:r w:rsidR="00B94374">
              <w:rPr>
                <w:rFonts w:hint="eastAsia"/>
              </w:rPr>
              <w:t>打开</w:t>
            </w:r>
            <w:r w:rsidR="009E4456">
              <w:t>/</w:t>
            </w:r>
            <w:r w:rsidR="00B94374">
              <w:rPr>
                <w:rFonts w:hint="eastAsia"/>
              </w:rPr>
              <w:t>关闭</w:t>
            </w:r>
            <w:r w:rsidR="009E4456">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a"/>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URL</w:t>
            </w:r>
          </w:p>
        </w:tc>
        <w:tc>
          <w:tcPr>
            <w:tcW w:w="7478" w:type="dxa"/>
          </w:tcPr>
          <w:p w:rsidR="005F651C" w:rsidRDefault="005F651C" w:rsidP="007F7AD4">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params</w:t>
            </w:r>
          </w:p>
        </w:tc>
        <w:tc>
          <w:tcPr>
            <w:tcW w:w="7478" w:type="dxa"/>
          </w:tcPr>
          <w:p w:rsidR="005F651C" w:rsidRDefault="005F65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a"/>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Pr="00E2395A" w:rsidRDefault="00B51CB2" w:rsidP="00B51CB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sidR="00D842AC">
              <w:rPr>
                <w:rFonts w:hint="eastAsia"/>
              </w:rPr>
              <w:t>loop</w:t>
            </w:r>
            <w:r w:rsidR="00D842AC">
              <w:t>|</w:t>
            </w:r>
            <w:r w:rsidR="0068511E">
              <w:rPr>
                <w:rFonts w:hint="eastAsia"/>
              </w:rPr>
              <w:t>temp</w:t>
            </w:r>
          </w:p>
          <w:p w:rsidR="00B51CB2" w:rsidRDefault="00B51CB2" w:rsidP="00D842AC">
            <w:pPr>
              <w:pStyle w:val="aa"/>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w:t>
            </w:r>
            <w:r w:rsidR="00D842AC">
              <w:t>|</w:t>
            </w:r>
            <w:r w:rsidR="0068511E">
              <w:t>(</w:t>
            </w:r>
            <w:r w:rsidR="00AC3108">
              <w:t>hot/cool/</w:t>
            </w:r>
            <w:r w:rsidR="0068511E">
              <w:t>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a"/>
              <w:spacing w:after="163"/>
              <w:jc w:val="center"/>
            </w:pPr>
            <w:r>
              <w:rPr>
                <w:rFonts w:hint="eastAsia"/>
              </w:rPr>
              <w:t>response</w:t>
            </w:r>
          </w:p>
        </w:tc>
        <w:tc>
          <w:tcPr>
            <w:tcW w:w="7478" w:type="dxa"/>
          </w:tcPr>
          <w:p w:rsidR="005F651C" w:rsidRDefault="00064B0F" w:rsidP="00E8131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打开</w:t>
            </w:r>
            <w:r>
              <w:rPr>
                <w:rFonts w:hint="eastAsia"/>
              </w:rPr>
              <w:t>/</w:t>
            </w:r>
            <w:r>
              <w:rPr>
                <w:rFonts w:hint="eastAsia"/>
              </w:rPr>
              <w:t>关闭</w:t>
            </w:r>
            <w:r>
              <w:t>”,temp:16~31</w:t>
            </w:r>
            <w:r>
              <w:rPr>
                <w:rFonts w:hint="eastAsia"/>
              </w:rPr>
              <w:t>℃</w:t>
            </w:r>
            <w:r>
              <w:t>”,model:”</w:t>
            </w:r>
            <w:r>
              <w:rPr>
                <w:rFonts w:hint="eastAsia"/>
              </w:rPr>
              <w:t>自动</w:t>
            </w:r>
            <w:r>
              <w:t>/</w:t>
            </w:r>
            <w:r>
              <w:rPr>
                <w:rFonts w:hint="eastAsia"/>
              </w:rPr>
              <w:t>制冷</w:t>
            </w:r>
            <w:r>
              <w:t>/</w:t>
            </w:r>
            <w:r>
              <w:rPr>
                <w:rFonts w:hint="eastAsia"/>
              </w:rPr>
              <w:t>除湿</w:t>
            </w:r>
            <w:r>
              <w:t>/</w:t>
            </w:r>
            <w:r>
              <w:rPr>
                <w:rFonts w:hint="eastAsia"/>
              </w:rPr>
              <w:t>送风</w:t>
            </w:r>
            <w:r>
              <w:t>/</w:t>
            </w:r>
            <w:r>
              <w:rPr>
                <w:rFonts w:hint="eastAsia"/>
              </w:rPr>
              <w:t>制热</w:t>
            </w:r>
            <w:r>
              <w:t>”,</w:t>
            </w:r>
            <w:r>
              <w:rPr>
                <w:rFonts w:hint="eastAsia"/>
              </w:rPr>
              <w:t>speed</w:t>
            </w:r>
            <w:r>
              <w:t>:”</w:t>
            </w:r>
            <w:r>
              <w:rPr>
                <w:rFonts w:hint="eastAsia"/>
              </w:rPr>
              <w:t>自动</w:t>
            </w:r>
            <w:r>
              <w:t>/</w:t>
            </w:r>
            <w:r>
              <w:rPr>
                <w:rFonts w:hint="eastAsia"/>
              </w:rPr>
              <w:t>低</w:t>
            </w:r>
            <w:r>
              <w:t>/</w:t>
            </w:r>
            <w:r>
              <w:rPr>
                <w:rFonts w:hint="eastAsia"/>
              </w:rPr>
              <w:t>中</w:t>
            </w:r>
            <w:r>
              <w:t>/</w:t>
            </w:r>
            <w:r>
              <w:rPr>
                <w:rFonts w:hint="eastAsia"/>
              </w:rPr>
              <w:t>高</w:t>
            </w:r>
            <w:r>
              <w:t>”,</w:t>
            </w:r>
            <w:r>
              <w:rPr>
                <w:rFonts w:hint="eastAsia"/>
              </w:rPr>
              <w:t>dir</w:t>
            </w:r>
            <w:r>
              <w:t>:”</w:t>
            </w:r>
            <w:r>
              <w:rPr>
                <w:rFonts w:hint="eastAsia"/>
              </w:rPr>
              <w:t>上</w:t>
            </w:r>
            <w:r>
              <w:t>/</w:t>
            </w:r>
            <w:r>
              <w:rPr>
                <w:rFonts w:hint="eastAsia"/>
              </w:rPr>
              <w:t>中</w:t>
            </w:r>
            <w:r>
              <w:t>/</w:t>
            </w:r>
            <w:r>
              <w:rPr>
                <w:rFonts w:hint="eastAsia"/>
              </w:rPr>
              <w:t>下</w:t>
            </w:r>
            <w:r>
              <w:t>”,windAuto:”</w:t>
            </w:r>
            <w:r>
              <w:rPr>
                <w:rFonts w:hint="eastAsia"/>
              </w:rPr>
              <w:t>打开</w:t>
            </w:r>
            <w:r>
              <w:t>/</w:t>
            </w:r>
            <w:r>
              <w:rPr>
                <w:rFonts w:hint="eastAsia"/>
              </w:rPr>
              <w:t>关闭</w:t>
            </w:r>
            <w:r>
              <w: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lastRenderedPageBreak/>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F423D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a"/>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a"/>
              <w:spacing w:after="163"/>
              <w:jc w:val="cente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URL</w:t>
            </w:r>
          </w:p>
        </w:tc>
        <w:tc>
          <w:tcPr>
            <w:tcW w:w="7478" w:type="dxa"/>
          </w:tcPr>
          <w:p w:rsidR="00E8131C" w:rsidRDefault="00E8131C" w:rsidP="00AA3B9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params</w:t>
            </w:r>
          </w:p>
        </w:tc>
        <w:tc>
          <w:tcPr>
            <w:tcW w:w="7478" w:type="dxa"/>
          </w:tcPr>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a"/>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a"/>
              <w:spacing w:after="163"/>
              <w:jc w:val="center"/>
            </w:pPr>
            <w:r>
              <w:rPr>
                <w:rFonts w:hint="eastAsia"/>
              </w:rPr>
              <w:t>response</w:t>
            </w:r>
          </w:p>
        </w:tc>
        <w:tc>
          <w:tcPr>
            <w:tcW w:w="7478" w:type="dxa"/>
          </w:tcPr>
          <w:p w:rsidR="00E8131C" w:rsidRDefault="00AA3B99" w:rsidP="00E8131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142"/>
        <w:gridCol w:w="7336"/>
      </w:tblGrid>
      <w:tr w:rsidR="002E3253"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2E3253">
            <w:pPr>
              <w:pStyle w:val="aa"/>
              <w:spacing w:after="163"/>
              <w:jc w:val="center"/>
            </w:pPr>
            <w:r>
              <w:rPr>
                <w:rFonts w:hint="eastAsia"/>
              </w:rPr>
              <w:t>查询电视列表</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URL</w:t>
            </w:r>
          </w:p>
        </w:tc>
        <w:tc>
          <w:tcPr>
            <w:tcW w:w="7478" w:type="dxa"/>
            <w:gridSpan w:val="2"/>
          </w:tcPr>
          <w:p w:rsidR="002E3253" w:rsidRDefault="002E325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params</w:t>
            </w:r>
          </w:p>
        </w:tc>
        <w:tc>
          <w:tcPr>
            <w:tcW w:w="7478" w:type="dxa"/>
            <w:gridSpan w:val="2"/>
          </w:tcPr>
          <w:p w:rsidR="002E3253" w:rsidRDefault="00932EE6"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response</w:t>
            </w:r>
          </w:p>
        </w:tc>
        <w:tc>
          <w:tcPr>
            <w:tcW w:w="7478" w:type="dxa"/>
            <w:gridSpan w:val="2"/>
          </w:tcPr>
          <w:p w:rsidR="002E3253" w:rsidRDefault="00932EE6" w:rsidP="00932EE6">
            <w:pPr>
              <w:pStyle w:val="aa"/>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C07AC8">
            <w:pPr>
              <w:pStyle w:val="aa"/>
              <w:spacing w:after="163"/>
              <w:jc w:val="center"/>
            </w:pPr>
            <w:r>
              <w:rPr>
                <w:rFonts w:hint="eastAsia"/>
              </w:rPr>
              <w:t>查询机顶盒列表</w:t>
            </w:r>
          </w:p>
        </w:tc>
      </w:tr>
      <w:tr w:rsidR="002E3253"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URL</w:t>
            </w:r>
          </w:p>
        </w:tc>
        <w:tc>
          <w:tcPr>
            <w:tcW w:w="7478" w:type="dxa"/>
            <w:gridSpan w:val="2"/>
          </w:tcPr>
          <w:p w:rsidR="002E3253" w:rsidRDefault="002E325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a"/>
              <w:spacing w:after="163"/>
              <w:jc w:val="center"/>
            </w:pPr>
            <w:r>
              <w:rPr>
                <w:rFonts w:hint="eastAsia"/>
              </w:rPr>
              <w:t>params</w:t>
            </w:r>
          </w:p>
        </w:tc>
        <w:tc>
          <w:tcPr>
            <w:tcW w:w="7478" w:type="dxa"/>
            <w:gridSpan w:val="2"/>
          </w:tcPr>
          <w:p w:rsidR="002E3253" w:rsidRDefault="00D217C4"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a"/>
              <w:spacing w:after="163"/>
              <w:jc w:val="center"/>
            </w:pPr>
            <w:r>
              <w:rPr>
                <w:rFonts w:hint="eastAsia"/>
              </w:rPr>
              <w:t>response</w:t>
            </w:r>
          </w:p>
        </w:tc>
        <w:tc>
          <w:tcPr>
            <w:tcW w:w="7478" w:type="dxa"/>
            <w:gridSpan w:val="2"/>
          </w:tcPr>
          <w:p w:rsidR="00D217C4" w:rsidRDefault="00D217C4" w:rsidP="003D36EE">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3D36EE">
              <w:t>topboxes</w:t>
            </w:r>
            <w:r>
              <w:t>:[{did:””,name:””},{},…]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C07AC8">
            <w:pPr>
              <w:pStyle w:val="aa"/>
              <w:spacing w:after="163"/>
              <w:jc w:val="center"/>
            </w:pPr>
            <w:r>
              <w:rPr>
                <w:rFonts w:hint="eastAsia"/>
              </w:rPr>
              <w:lastRenderedPageBreak/>
              <w:t>学习红外命令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params</w:t>
            </w:r>
          </w:p>
        </w:tc>
        <w:tc>
          <w:tcPr>
            <w:tcW w:w="7478" w:type="dxa"/>
            <w:gridSpan w:val="2"/>
          </w:tcPr>
          <w:p w:rsidR="00D217C4"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response</w:t>
            </w:r>
          </w:p>
        </w:tc>
        <w:tc>
          <w:tcPr>
            <w:tcW w:w="7478" w:type="dxa"/>
            <w:gridSpan w:val="2"/>
          </w:tcPr>
          <w:p w:rsidR="00D217C4" w:rsidRDefault="006C27FF" w:rsidP="00A6379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BA26DE">
            <w:pPr>
              <w:pStyle w:val="aa"/>
              <w:spacing w:after="163"/>
              <w:jc w:val="center"/>
            </w:pPr>
            <w:r>
              <w:rPr>
                <w:rFonts w:hint="eastAsia"/>
              </w:rPr>
              <w:t>发送控制红外命令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t>params</w:t>
            </w:r>
          </w:p>
        </w:tc>
        <w:tc>
          <w:tcPr>
            <w:tcW w:w="7478" w:type="dxa"/>
            <w:gridSpan w:val="2"/>
          </w:tcPr>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a"/>
              <w:spacing w:after="163"/>
              <w:jc w:val="center"/>
            </w:pPr>
            <w:r>
              <w:t>response</w:t>
            </w:r>
          </w:p>
        </w:tc>
        <w:tc>
          <w:tcPr>
            <w:tcW w:w="7478" w:type="dxa"/>
            <w:gridSpan w:val="2"/>
          </w:tcPr>
          <w:p w:rsidR="00D217C4" w:rsidRDefault="004E683A"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14F26">
            <w:pPr>
              <w:pStyle w:val="aa"/>
              <w:spacing w:after="163"/>
              <w:jc w:val="center"/>
            </w:pPr>
            <w:r>
              <w:rPr>
                <w:rFonts w:hint="eastAsia"/>
              </w:rPr>
              <w:t>查询歌曲列表</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rPr>
                <w:rFonts w:hint="eastAsia"/>
              </w:rPr>
              <w:t>URL</w:t>
            </w:r>
          </w:p>
        </w:tc>
        <w:tc>
          <w:tcPr>
            <w:tcW w:w="7478" w:type="dxa"/>
            <w:gridSpan w:val="2"/>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/audio/getSongList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t>params</w:t>
            </w:r>
          </w:p>
        </w:tc>
        <w:tc>
          <w:tcPr>
            <w:tcW w:w="7478" w:type="dxa"/>
            <w:gridSpan w:val="2"/>
          </w:tcPr>
          <w:p w:rsidR="00D217C4" w:rsidRDefault="00700ACE" w:rsidP="003B5A52">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a"/>
              <w:spacing w:after="163"/>
              <w:jc w:val="center"/>
            </w:pPr>
            <w:r>
              <w:t>response</w:t>
            </w:r>
          </w:p>
        </w:tc>
        <w:tc>
          <w:tcPr>
            <w:tcW w:w="7478" w:type="dxa"/>
            <w:gridSpan w:val="2"/>
          </w:tcPr>
          <w:p w:rsidR="00D217C4" w:rsidRDefault="00700ACE" w:rsidP="0085150F">
            <w:pPr>
              <w:pStyle w:val="aa"/>
              <w:spacing w:after="163"/>
              <w:cnfStyle w:val="000000100000" w:firstRow="0" w:lastRow="0" w:firstColumn="0" w:lastColumn="0" w:oddVBand="0" w:evenVBand="0" w:oddHBand="1" w:evenHBand="0" w:firstRowFirstColumn="0" w:firstRowLastColumn="0" w:lastRowFirstColumn="0" w:lastRowLastColumn="0"/>
            </w:pPr>
            <w:r>
              <w:t>success:true,songs:[{no:1,name:””</w:t>
            </w:r>
            <w:r w:rsidR="0099120B">
              <w:t>,singer:””,</w:t>
            </w:r>
            <w:r w:rsidR="0099120B" w:rsidRPr="0099120B">
              <w:t>duration</w:t>
            </w:r>
            <w:r w:rsidR="0099120B">
              <w:t>:””</w:t>
            </w:r>
            <w:r>
              <w:t>},{},…]</w:t>
            </w:r>
            <w:r w:rsidR="0099120B">
              <w:t>,currentSong:{</w:t>
            </w:r>
            <w:r w:rsidR="002C0646">
              <w:t>no:1,name:””,singer:””,</w:t>
            </w:r>
            <w:r w:rsidR="002C0646" w:rsidRPr="0099120B">
              <w:t>duration</w:t>
            </w:r>
            <w:r w:rsidR="002C0646">
              <w:t>:””</w:t>
            </w:r>
            <w:r w:rsidR="002C0646">
              <w:t>,process:”</w:t>
            </w:r>
            <w:r w:rsidR="005B1201">
              <w:t>0~100</w:t>
            </w:r>
            <w:r w:rsidR="002C0646">
              <w:t>”</w:t>
            </w:r>
            <w:r w:rsidR="002457C9">
              <w:t>,</w:t>
            </w:r>
            <w:bookmarkStart w:id="22" w:name="_GoBack"/>
            <w:bookmarkEnd w:id="22"/>
            <w:r w:rsidR="002457C9" w:rsidRPr="002457C9">
              <w:t>volume</w:t>
            </w:r>
            <w:r w:rsidR="002457C9">
              <w:t>:””</w:t>
            </w:r>
            <w:r w:rsidR="0099120B">
              <w:t>}</w:t>
            </w:r>
            <w:r w:rsidR="00BC492D">
              <w:t>,order:”</w:t>
            </w:r>
            <w:r w:rsidR="0085150F" w:rsidRPr="0085150F">
              <w:t>ORDER</w:t>
            </w:r>
            <w:r w:rsidR="0085150F">
              <w:t>|RANDOM|</w:t>
            </w:r>
            <w:r w:rsidR="0085150F" w:rsidRPr="0085150F">
              <w:t>SINGLE</w:t>
            </w:r>
            <w:r w:rsidR="00BC492D">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3B5A52">
            <w:pPr>
              <w:pStyle w:val="aa"/>
              <w:spacing w:after="163"/>
              <w:jc w:val="center"/>
            </w:pPr>
            <w:r>
              <w:rPr>
                <w:rFonts w:hint="eastAsia"/>
              </w:rPr>
              <w:t>歌曲选择并</w:t>
            </w:r>
            <w:r w:rsidR="00A67169">
              <w:rPr>
                <w:rFonts w:hint="eastAsia"/>
              </w:rPr>
              <w:t>从头</w:t>
            </w:r>
            <w:r>
              <w:rPr>
                <w:rFonts w:hint="eastAsia"/>
              </w:rPr>
              <w:t>播放</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rPr>
                <w:rFonts w:hint="eastAsia"/>
              </w:rPr>
              <w:t>URL</w:t>
            </w:r>
          </w:p>
        </w:tc>
        <w:tc>
          <w:tcPr>
            <w:tcW w:w="7336" w:type="dxa"/>
          </w:tcPr>
          <w:p w:rsidR="00D217C4" w:rsidRDefault="00D217C4" w:rsidP="003B5A52">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BF4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t>params</w:t>
            </w:r>
          </w:p>
        </w:tc>
        <w:tc>
          <w:tcPr>
            <w:tcW w:w="7336" w:type="dxa"/>
          </w:tcPr>
          <w:p w:rsidR="00D217C4" w:rsidRDefault="006221D3" w:rsidP="003B5A52">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a"/>
              <w:spacing w:after="163"/>
              <w:jc w:val="center"/>
            </w:pPr>
            <w:r>
              <w:t>response</w:t>
            </w:r>
          </w:p>
        </w:tc>
        <w:tc>
          <w:tcPr>
            <w:tcW w:w="7336" w:type="dxa"/>
          </w:tcPr>
          <w:p w:rsidR="00D217C4" w:rsidRDefault="006221D3" w:rsidP="0030403D">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w:t>
            </w:r>
            <w:r w:rsidR="002C0646">
              <w:t>no:1,name:””,singer:””,</w:t>
            </w:r>
            <w:r w:rsidR="002C0646" w:rsidRPr="0099120B">
              <w:t>duration</w:t>
            </w:r>
            <w:r w:rsidR="002C0646">
              <w:t>:””,process:”</w:t>
            </w:r>
            <w:r w:rsidR="002C0646">
              <w:t>0~100</w:t>
            </w:r>
            <w:r w:rsidR="002C0646">
              <w:t>”</w:t>
            </w:r>
            <w:r>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歌曲播放控制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lastRenderedPageBreak/>
              <w:t>arg:play/stop/pause/next/last/process</w:t>
            </w:r>
          </w:p>
          <w:p w:rsidR="00A457AD" w:rsidRDefault="00A457AD" w:rsidP="00C07AC8">
            <w:pPr>
              <w:pStyle w:val="aa"/>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lastRenderedPageBreak/>
              <w:t>response</w:t>
            </w:r>
          </w:p>
        </w:tc>
        <w:tc>
          <w:tcPr>
            <w:tcW w:w="7478" w:type="dxa"/>
            <w:gridSpan w:val="2"/>
          </w:tcPr>
          <w:p w:rsidR="00D217C4" w:rsidRDefault="007F29FA"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 song:{</w:t>
            </w:r>
            <w:r w:rsidR="002C0646">
              <w:t xml:space="preserve"> </w:t>
            </w:r>
            <w:r w:rsidR="002C0646">
              <w:t>no:1,name:””,singer:””,</w:t>
            </w:r>
            <w:r w:rsidR="002C0646" w:rsidRPr="0099120B">
              <w:t>duration</w:t>
            </w:r>
            <w:r w:rsidR="002C0646">
              <w:t>:””,process:”</w:t>
            </w:r>
            <w:r w:rsidR="002C0646">
              <w:t>0~100</w:t>
            </w:r>
            <w:r w:rsidR="002C0646">
              <w:t>”</w:t>
            </w:r>
            <w:r>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播放器音量控制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196EA0" w:rsidP="00C07AC8">
            <w:pPr>
              <w:pStyle w:val="aa"/>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C07AC8">
            <w:pPr>
              <w:pStyle w:val="aa"/>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response</w:t>
            </w:r>
          </w:p>
        </w:tc>
        <w:tc>
          <w:tcPr>
            <w:tcW w:w="7478" w:type="dxa"/>
            <w:gridSpan w:val="2"/>
          </w:tcPr>
          <w:p w:rsidR="00D217C4" w:rsidRDefault="00196EA0"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a"/>
              <w:spacing w:after="163"/>
              <w:jc w:val="center"/>
            </w:pPr>
            <w:r>
              <w:rPr>
                <w:rFonts w:hint="eastAsia"/>
              </w:rPr>
              <w:t>播放顺序控制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rPr>
                <w:rFonts w:hint="eastAsia"/>
              </w:rPr>
              <w:t>URL</w:t>
            </w:r>
          </w:p>
        </w:tc>
        <w:tc>
          <w:tcPr>
            <w:tcW w:w="7478" w:type="dxa"/>
            <w:gridSpan w:val="2"/>
          </w:tcPr>
          <w:p w:rsidR="00D217C4" w:rsidRDefault="00D217C4"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params</w:t>
            </w:r>
          </w:p>
        </w:tc>
        <w:tc>
          <w:tcPr>
            <w:tcW w:w="7478" w:type="dxa"/>
            <w:gridSpan w:val="2"/>
          </w:tcPr>
          <w:p w:rsidR="00D217C4" w:rsidRDefault="00A60A05"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w:t>
            </w:r>
            <w:r w:rsidR="00362011" w:rsidRPr="0085150F">
              <w:t xml:space="preserve"> ORDER</w:t>
            </w:r>
            <w:r w:rsidR="00362011">
              <w:t>|RANDOM|</w:t>
            </w:r>
            <w:r w:rsidR="00362011" w:rsidRPr="0085150F">
              <w:t>SINGLE</w:t>
            </w:r>
            <w:r w:rsidR="00362011">
              <w:t xml:space="preserve"> </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a"/>
              <w:spacing w:after="163"/>
              <w:jc w:val="center"/>
            </w:pPr>
            <w:r>
              <w:t>response</w:t>
            </w:r>
          </w:p>
        </w:tc>
        <w:tc>
          <w:tcPr>
            <w:tcW w:w="7478" w:type="dxa"/>
            <w:gridSpan w:val="2"/>
          </w:tcPr>
          <w:p w:rsidR="00D217C4" w:rsidRDefault="00A60A05" w:rsidP="00C07AC8">
            <w:pPr>
              <w:pStyle w:val="aa"/>
              <w:spacing w:after="163"/>
              <w:cnfStyle w:val="000000100000" w:firstRow="0" w:lastRow="0" w:firstColumn="0" w:lastColumn="0" w:oddVBand="0" w:evenVBand="0" w:oddHBand="1" w:evenHBand="0" w:firstRowFirstColumn="0" w:firstRowLastColumn="0" w:lastRowFirstColumn="0" w:lastRowLastColumn="0"/>
            </w:pPr>
            <w:r>
              <w:t>success:true,order:</w:t>
            </w:r>
            <w:r w:rsidR="00362011" w:rsidRPr="0085150F">
              <w:t xml:space="preserve"> ORDER</w:t>
            </w:r>
            <w:r w:rsidR="00362011">
              <w:t>|RANDOM|</w:t>
            </w:r>
            <w:r w:rsidR="00362011" w:rsidRPr="0085150F">
              <w:t>SINGLE</w:t>
            </w:r>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a"/>
              <w:spacing w:after="163"/>
              <w:jc w:val="center"/>
            </w:pPr>
            <w:r>
              <w:rPr>
                <w:rFonts w:hint="eastAsia"/>
              </w:rPr>
              <w:t>查询摄像头列表</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6C2E7C" w:rsidP="006C2E7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6C2E7C" w:rsidP="00C07AC8">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6C2E7C" w:rsidP="006515BC">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B830B1">
              <w:rPr>
                <w:rFonts w:hint="eastAsia"/>
              </w:rPr>
              <w:t xml:space="preserve"> </w:t>
            </w:r>
            <w:r w:rsidR="00B830B1">
              <w:t>i</w:t>
            </w:r>
            <w:r w:rsidR="006515BC">
              <w:rPr>
                <w:rFonts w:hint="eastAsia"/>
              </w:rPr>
              <w:t>pCamera</w:t>
            </w:r>
            <w:r w:rsidR="006515BC">
              <w:t>/HKCamera</w:t>
            </w:r>
            <w:r>
              <w:t>”},{},…]</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C07AC8">
            <w:pPr>
              <w:pStyle w:val="aa"/>
              <w:spacing w:after="163"/>
              <w:jc w:val="center"/>
            </w:pPr>
            <w:r>
              <w:rPr>
                <w:rFonts w:hint="eastAsia"/>
              </w:rPr>
              <w:t>获取实时图像</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6C2E7C" w:rsidP="00CA5493">
            <w:pPr>
              <w:pStyle w:val="aa"/>
              <w:spacing w:after="163"/>
              <w:cnfStyle w:val="000000100000" w:firstRow="0" w:lastRow="0" w:firstColumn="0" w:lastColumn="0" w:oddVBand="0" w:evenVBand="0" w:oddHBand="1" w:evenHBand="0" w:firstRowFirstColumn="0" w:firstRowLastColumn="0" w:lastRowFirstColumn="0" w:lastRowLastColumn="0"/>
            </w:pPr>
            <w:bookmarkStart w:id="23" w:name="OLE_LINK4"/>
            <w:bookmarkStart w:id="24" w:name="OLE_LINK5"/>
            <w:r>
              <w:rPr>
                <w:rFonts w:hint="eastAsia"/>
              </w:rPr>
              <w:t>/run</w:t>
            </w:r>
            <w:r>
              <w:t>/</w:t>
            </w:r>
            <w:r w:rsidR="00DF277F">
              <w:rPr>
                <w:rFonts w:hint="eastAsia"/>
              </w:rPr>
              <w:t>camera</w:t>
            </w:r>
            <w:r>
              <w:t>/get</w:t>
            </w:r>
            <w:r w:rsidR="00CA5493">
              <w:t>Image</w:t>
            </w:r>
            <w:bookmarkEnd w:id="23"/>
            <w:bookmarkEnd w:id="24"/>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CA5493" w:rsidP="00C07AC8">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CA5493" w:rsidP="00C07AC8">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C07AC8">
            <w:pPr>
              <w:pStyle w:val="aa"/>
              <w:spacing w:after="163"/>
              <w:jc w:val="center"/>
            </w:pPr>
            <w:r>
              <w:rPr>
                <w:rFonts w:hint="eastAsia"/>
              </w:rPr>
              <w:lastRenderedPageBreak/>
              <w:t>控制摄像头云台</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URL</w:t>
            </w:r>
          </w:p>
        </w:tc>
        <w:tc>
          <w:tcPr>
            <w:tcW w:w="7478" w:type="dxa"/>
          </w:tcPr>
          <w:p w:rsidR="006C2E7C" w:rsidRDefault="00DF018E" w:rsidP="00DF018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params</w:t>
            </w:r>
          </w:p>
        </w:tc>
        <w:tc>
          <w:tcPr>
            <w:tcW w:w="7478" w:type="dxa"/>
          </w:tcPr>
          <w:p w:rsidR="006C2E7C" w:rsidRDefault="006C2E7C" w:rsidP="00C07AC8">
            <w:pPr>
              <w:pStyle w:val="aa"/>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C07AC8">
            <w:pPr>
              <w:pStyle w:val="aa"/>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a"/>
              <w:spacing w:after="163"/>
              <w:jc w:val="center"/>
            </w:pPr>
            <w:r>
              <w:rPr>
                <w:rFonts w:hint="eastAsia"/>
              </w:rPr>
              <w:t>response</w:t>
            </w:r>
          </w:p>
        </w:tc>
        <w:tc>
          <w:tcPr>
            <w:tcW w:w="7478" w:type="dxa"/>
          </w:tcPr>
          <w:p w:rsidR="006C2E7C" w:rsidRDefault="006C2E7C" w:rsidP="0032048C">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pPr>
            <w:r>
              <w:rPr>
                <w:rFonts w:hint="eastAsia"/>
              </w:rPr>
              <w:t>查询安防传感器列表</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a"/>
              <w:spacing w:after="163"/>
              <w:jc w:val="center"/>
            </w:pPr>
            <w:r>
              <w:rPr>
                <w:rFonts w:hint="eastAsia"/>
              </w:rPr>
              <w:t>查询所有传感器实时状态</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bookmarkStart w:id="25" w:name="OLE_LINK6"/>
            <w:bookmarkStart w:id="26" w:name="OLE_LINK7"/>
            <w:r>
              <w:t>protect/getSensorStates</w:t>
            </w:r>
            <w:bookmarkEnd w:id="25"/>
            <w:bookmarkEnd w:id="26"/>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6A39B1">
            <w:pPr>
              <w:pStyle w:val="aa"/>
              <w:spacing w:after="163"/>
              <w:cnfStyle w:val="000000100000" w:firstRow="0" w:lastRow="0" w:firstColumn="0" w:lastColumn="0" w:oddVBand="0" w:evenVBand="0" w:oddHBand="1" w:evenHBand="0" w:firstRowFirstColumn="0" w:firstRowLastColumn="0" w:lastRowFirstColumn="0" w:lastRowLastColumn="0"/>
            </w:pPr>
            <w:r>
              <w:t>success:true, ioSensors:[{did:””,name:””,status:”</w:t>
            </w:r>
            <w:r w:rsidR="006A39B1">
              <w:t>true</w:t>
            </w:r>
            <w:r>
              <w:t>/</w:t>
            </w:r>
            <w:r w:rsidR="006A39B1">
              <w:t>fasle</w:t>
            </w:r>
            <w:r>
              <w:t>”,state:”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a"/>
              <w:spacing w:after="163"/>
              <w:jc w:val="center"/>
            </w:pPr>
            <w:r>
              <w:rPr>
                <w:rFonts w:hint="eastAsia"/>
              </w:rPr>
              <w:t>查询单个传感器实时数据</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response</w:t>
            </w:r>
          </w:p>
        </w:tc>
        <w:tc>
          <w:tcPr>
            <w:tcW w:w="7478" w:type="dxa"/>
          </w:tcPr>
          <w:p w:rsidR="00F367EC" w:rsidRDefault="00F367EC" w:rsidP="00901F96">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a"/>
              <w:spacing w:after="163"/>
              <w:jc w:val="center"/>
            </w:pPr>
            <w:r>
              <w:rPr>
                <w:rFonts w:hint="eastAsia"/>
              </w:rPr>
              <w:t>查询</w:t>
            </w:r>
            <w:r w:rsidR="00CF25F0">
              <w:rPr>
                <w:rFonts w:hint="eastAsia"/>
              </w:rPr>
              <w:t>报警</w:t>
            </w:r>
            <w:r>
              <w:rPr>
                <w:rFonts w:hint="eastAsia"/>
              </w:rPr>
              <w:t>历史数据（支持分页）</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URL</w:t>
            </w:r>
          </w:p>
        </w:tc>
        <w:tc>
          <w:tcPr>
            <w:tcW w:w="7478" w:type="dxa"/>
          </w:tcPr>
          <w:p w:rsidR="00F367EC" w:rsidRDefault="00F367EC" w:rsidP="00F367E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t>params</w:t>
            </w:r>
          </w:p>
        </w:tc>
        <w:tc>
          <w:tcPr>
            <w:tcW w:w="7478" w:type="dxa"/>
          </w:tcPr>
          <w:p w:rsidR="00F367EC" w:rsidRDefault="00CF25F0" w:rsidP="00F367E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a"/>
              <w:spacing w:after="163"/>
              <w:cnfStyle w:val="000000010000" w:firstRow="0" w:lastRow="0" w:firstColumn="0" w:lastColumn="0" w:oddVBand="0" w:evenVBand="0" w:oddHBand="0" w:evenHBand="1" w:firstRowFirstColumn="0" w:firstRowLastColumn="0" w:lastRowFirstColumn="0" w:lastRowLastColumn="0"/>
            </w:pPr>
            <w:r>
              <w:lastRenderedPageBreak/>
              <w:t>limit:</w:t>
            </w:r>
            <w:r>
              <w:rPr>
                <w:rFonts w:hint="eastAsia"/>
              </w:rPr>
              <w:t>分页查询总条数，若为空，则查询所有符合条件的记录</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a"/>
              <w:spacing w:after="163"/>
              <w:jc w:val="center"/>
            </w:pPr>
            <w:r>
              <w:rPr>
                <w:rFonts w:hint="eastAsia"/>
              </w:rPr>
              <w:lastRenderedPageBreak/>
              <w:t>response</w:t>
            </w:r>
          </w:p>
        </w:tc>
        <w:tc>
          <w:tcPr>
            <w:tcW w:w="7478" w:type="dxa"/>
          </w:tcPr>
          <w:p w:rsidR="00F367EC" w:rsidRDefault="00F367EC"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a"/>
              <w:spacing w:after="163"/>
              <w:jc w:val="center"/>
            </w:pPr>
            <w:r>
              <w:rPr>
                <w:rFonts w:hint="eastAsia"/>
              </w:rPr>
              <w:t>打开电磁锁</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URL</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params</w:t>
            </w:r>
          </w:p>
        </w:tc>
        <w:tc>
          <w:tcPr>
            <w:tcW w:w="7478" w:type="dxa"/>
          </w:tcPr>
          <w:p w:rsidR="002A7880" w:rsidRDefault="002A7880" w:rsidP="00CF25F0">
            <w:pPr>
              <w:pStyle w:val="aa"/>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a"/>
              <w:spacing w:after="163"/>
              <w:jc w:val="center"/>
            </w:pPr>
            <w:r>
              <w:rPr>
                <w:rFonts w:hint="eastAsia"/>
              </w:rPr>
              <w:t>response</w:t>
            </w:r>
          </w:p>
        </w:tc>
        <w:tc>
          <w:tcPr>
            <w:tcW w:w="7478" w:type="dxa"/>
          </w:tcPr>
          <w:p w:rsidR="002A7880" w:rsidRDefault="002A7880" w:rsidP="00CF25F0">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A33257"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A33257" w:rsidRDefault="00A33257" w:rsidP="00A33257">
            <w:pPr>
              <w:pStyle w:val="aa"/>
              <w:spacing w:after="163"/>
              <w:jc w:val="center"/>
            </w:pPr>
            <w:r>
              <w:rPr>
                <w:rFonts w:hint="eastAsia"/>
              </w:rPr>
              <w:t>布防</w:t>
            </w:r>
            <w:r>
              <w:rPr>
                <w:rFonts w:hint="eastAsia"/>
              </w:rPr>
              <w:t>/</w:t>
            </w:r>
            <w:r>
              <w:rPr>
                <w:rFonts w:hint="eastAsia"/>
              </w:rPr>
              <w:t>撤防</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URL</w:t>
            </w:r>
          </w:p>
        </w:tc>
        <w:tc>
          <w:tcPr>
            <w:tcW w:w="7478" w:type="dxa"/>
          </w:tcPr>
          <w:p w:rsidR="00A33257" w:rsidRDefault="00A33257" w:rsidP="00A3325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w:t>
            </w:r>
            <w:r>
              <w:rPr>
                <w:rFonts w:hint="eastAsia"/>
              </w:rPr>
              <w:t>startProtect</w:t>
            </w:r>
          </w:p>
        </w:tc>
      </w:tr>
      <w:tr w:rsidR="00A33257"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params</w:t>
            </w:r>
          </w:p>
        </w:tc>
        <w:tc>
          <w:tcPr>
            <w:tcW w:w="7478" w:type="dxa"/>
          </w:tcPr>
          <w:p w:rsidR="00A33257" w:rsidRDefault="00A33257" w:rsidP="00A5130B">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room</w:t>
            </w:r>
            <w:r>
              <w:t>_id</w:t>
            </w:r>
            <w:r w:rsidR="003A6914">
              <w:t>,state</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a"/>
              <w:spacing w:after="163"/>
              <w:jc w:val="center"/>
            </w:pPr>
            <w:r>
              <w:rPr>
                <w:rFonts w:hint="eastAsia"/>
              </w:rPr>
              <w:t>response</w:t>
            </w:r>
          </w:p>
        </w:tc>
        <w:tc>
          <w:tcPr>
            <w:tcW w:w="7478" w:type="dxa"/>
          </w:tcPr>
          <w:p w:rsidR="00A33257" w:rsidRDefault="00A33257" w:rsidP="00A5130B">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a"/>
              <w:spacing w:after="163"/>
              <w:jc w:val="center"/>
            </w:pPr>
            <w:r>
              <w:rPr>
                <w:rFonts w:hint="eastAsia"/>
              </w:rPr>
              <w:t>查询电表列表</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581B92">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r w:rsidR="00642F71">
              <w:t>,total:””</w:t>
            </w:r>
            <w:r>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a"/>
              <w:spacing w:after="163"/>
              <w:jc w:val="center"/>
            </w:pPr>
            <w:r>
              <w:rPr>
                <w:rFonts w:hint="eastAsia"/>
              </w:rPr>
              <w:t>查询</w:t>
            </w:r>
            <w:r w:rsidR="00BA56CE">
              <w:rPr>
                <w:rFonts w:hint="eastAsia"/>
              </w:rPr>
              <w:t>电表当前耗电功率</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BA56CE"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A56CE">
            <w:pPr>
              <w:pStyle w:val="aa"/>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a"/>
              <w:spacing w:after="163"/>
              <w:jc w:val="center"/>
            </w:pPr>
            <w:r>
              <w:rPr>
                <w:rFonts w:hint="eastAsia"/>
              </w:rPr>
              <w:t>查询</w:t>
            </w:r>
            <w:r w:rsidR="002A4CDB">
              <w:rPr>
                <w:rFonts w:hint="eastAsia"/>
              </w:rPr>
              <w:t>当月已用电量</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lastRenderedPageBreak/>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B679D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a"/>
              <w:spacing w:after="163"/>
              <w:jc w:val="center"/>
            </w:pPr>
            <w:r>
              <w:rPr>
                <w:rFonts w:hint="eastAsia"/>
              </w:rPr>
              <w:t>查询指定</w:t>
            </w:r>
            <w:r w:rsidR="001F3DD4">
              <w:rPr>
                <w:rFonts w:hint="eastAsia"/>
              </w:rPr>
              <w:t>电表</w:t>
            </w:r>
            <w:r>
              <w:rPr>
                <w:rFonts w:hint="eastAsia"/>
              </w:rPr>
              <w:t>指定时间段内的历史数据</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URL</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params</w:t>
            </w:r>
          </w:p>
        </w:tc>
        <w:tc>
          <w:tcPr>
            <w:tcW w:w="7478" w:type="dxa"/>
          </w:tcPr>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a"/>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9B2D5C" w:rsidRDefault="00BF427F" w:rsidP="008D3CBA">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w:t>
            </w:r>
            <w:r w:rsidR="008D3CBA">
              <w:t>n</w:t>
            </w:r>
            <w:r>
              <w:t>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a"/>
              <w:spacing w:after="163"/>
              <w:jc w:val="center"/>
            </w:pPr>
            <w:r>
              <w:rPr>
                <w:rFonts w:hint="eastAsia"/>
              </w:rPr>
              <w:t>response</w:t>
            </w:r>
          </w:p>
        </w:tc>
        <w:tc>
          <w:tcPr>
            <w:tcW w:w="7478" w:type="dxa"/>
          </w:tcPr>
          <w:p w:rsidR="009B2D5C" w:rsidRDefault="009B2D5C" w:rsidP="009B2D5C">
            <w:pPr>
              <w:pStyle w:val="aa"/>
              <w:spacing w:after="163"/>
              <w:cnfStyle w:val="000000100000" w:firstRow="0" w:lastRow="0" w:firstColumn="0" w:lastColumn="0" w:oddVBand="0" w:evenVBand="0" w:oddHBand="1" w:evenHBand="0" w:firstRowFirstColumn="0" w:firstRowLastColumn="0" w:lastRowFirstColumn="0" w:lastRowLastColumn="0"/>
            </w:pPr>
            <w:r>
              <w:t>success:true,hisdata:[{id:1,data:””,</w:t>
            </w:r>
            <w:r w:rsidR="00921932">
              <w:rPr>
                <w:rFonts w:hint="eastAsia"/>
              </w:rPr>
              <w:t>time</w:t>
            </w:r>
            <w:r>
              <w:t>:””},{},…]</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tbl>
      <w:tblPr>
        <w:tblStyle w:val="-1"/>
        <w:tblW w:w="0" w:type="auto"/>
        <w:tblLayout w:type="fixed"/>
        <w:tblLook w:val="04A0" w:firstRow="1" w:lastRow="0" w:firstColumn="1" w:lastColumn="0" w:noHBand="0" w:noVBand="1"/>
      </w:tblPr>
      <w:tblGrid>
        <w:gridCol w:w="1242"/>
        <w:gridCol w:w="7478"/>
      </w:tblGrid>
      <w:tr w:rsidR="0022408D"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22408D">
            <w:pPr>
              <w:pStyle w:val="aa"/>
              <w:spacing w:after="163"/>
              <w:ind w:firstLine="480"/>
              <w:jc w:val="center"/>
            </w:pPr>
            <w:r>
              <w:rPr>
                <w:rFonts w:hint="eastAsia"/>
              </w:rPr>
              <w:t>添加情景模式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add</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5924A6" w:rsidP="00A5130B">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_name,actions,room_id</w:t>
            </w:r>
          </w:p>
          <w:p w:rsidR="005924A6" w:rsidRDefault="00676E86" w:rsidP="00D505E9">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w:t>
            </w:r>
            <w:r w:rsidR="00114461">
              <w:t>on|off</w:t>
            </w:r>
            <w:r>
              <w:t>”},{</w:t>
            </w:r>
            <w:r w:rsidR="00687DAA">
              <w:t>“type”:”music” ,”tarState”:”start|stop”</w:t>
            </w:r>
            <w:r>
              <w:t>},</w:t>
            </w:r>
            <w:r w:rsidR="009B35AD">
              <w:t>{“type”:”air”,”</w:t>
            </w:r>
            <w:r w:rsidR="009B35AD" w:rsidRPr="00676E86">
              <w:t>devID</w:t>
            </w:r>
            <w:r w:rsidR="009B35AD">
              <w:t>”:””,”</w:t>
            </w:r>
            <w:r w:rsidR="00D505E9">
              <w:rPr>
                <w:rFonts w:hint="eastAsia"/>
              </w:rPr>
              <w:t>power</w:t>
            </w:r>
            <w:r w:rsidR="009B35AD">
              <w:t>”:”” ,”</w:t>
            </w:r>
            <w:r w:rsidR="00D505E9">
              <w:t>model</w:t>
            </w:r>
            <w:r w:rsidR="009B35AD">
              <w:t>”:””</w:t>
            </w:r>
            <w:r w:rsidR="00D505E9">
              <w:t>,</w:t>
            </w:r>
            <w:r w:rsidR="0001603F">
              <w:t>”</w:t>
            </w:r>
            <w:r w:rsidR="00D505E9">
              <w:t>temp</w:t>
            </w:r>
            <w:r w:rsidR="0001603F">
              <w:t>”</w:t>
            </w:r>
            <w:r w:rsidR="00D505E9">
              <w:t>:””</w:t>
            </w:r>
            <w:r w:rsidR="009B35AD">
              <w:t>},{“type”:”scene”,”</w:t>
            </w:r>
            <w:r w:rsidR="009B35AD" w:rsidRPr="00676E86">
              <w:t>devID</w:t>
            </w:r>
            <w:r w:rsidR="009B35AD">
              <w:t>”:”” }</w:t>
            </w:r>
            <w:r w:rsidR="00A66075">
              <w:t>,…</w:t>
            </w:r>
            <w:r>
              <w:t>]</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5924A6">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Pr="0044524F" w:rsidRDefault="0022408D" w:rsidP="00A5130B">
            <w:pPr>
              <w:pStyle w:val="aa"/>
              <w:spacing w:after="163"/>
              <w:jc w:val="center"/>
            </w:pPr>
            <w:r>
              <w:rPr>
                <w:rFonts w:hint="eastAsia"/>
              </w:rPr>
              <w:t>删除情景模式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delete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8E53AA" w:rsidP="00A5130B">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8E53AA">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a"/>
              <w:spacing w:after="163"/>
              <w:jc w:val="center"/>
            </w:pPr>
            <w:r>
              <w:rPr>
                <w:rFonts w:hint="eastAsia"/>
              </w:rPr>
              <w:t>修改情景模式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lastRenderedPageBreak/>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edit</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8E53AA" w:rsidRDefault="008E53AA" w:rsidP="008E53AA">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 xml:space="preserve"> scene</w:t>
            </w:r>
            <w:r>
              <w:t>_name,actions,room_id</w:t>
            </w:r>
          </w:p>
          <w:p w:rsidR="0022408D" w:rsidRDefault="008E53AA" w:rsidP="008E53AA">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w:t>
            </w:r>
            <w:r w:rsidR="0001603F">
              <w:t>”</w:t>
            </w:r>
            <w:r w:rsidR="0001603F">
              <w:rPr>
                <w:rFonts w:hint="eastAsia"/>
              </w:rPr>
              <w:t>power</w:t>
            </w:r>
            <w:r w:rsidR="0001603F">
              <w:t>”:”” ,”model”:””,”temp”:””</w:t>
            </w:r>
            <w:r>
              <w:t>},{“type”:”scene”,”</w:t>
            </w:r>
            <w:r w:rsidRPr="00676E86">
              <w:t>devID</w:t>
            </w:r>
            <w:r>
              <w:t>”:”” },…]</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8E53AA">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a"/>
              <w:spacing w:after="163"/>
              <w:jc w:val="center"/>
            </w:pPr>
            <w:r>
              <w:rPr>
                <w:rFonts w:hint="eastAsia"/>
              </w:rPr>
              <w:t>查询指定房间内设定的情景模式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URL</w:t>
            </w:r>
          </w:p>
        </w:tc>
        <w:tc>
          <w:tcPr>
            <w:tcW w:w="7478" w:type="dxa"/>
          </w:tcPr>
          <w:p w:rsidR="0022408D" w:rsidRDefault="0022408D" w:rsidP="00A5130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query</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params</w:t>
            </w:r>
          </w:p>
        </w:tc>
        <w:tc>
          <w:tcPr>
            <w:tcW w:w="7478" w:type="dxa"/>
          </w:tcPr>
          <w:p w:rsidR="0022408D" w:rsidRDefault="00D92561" w:rsidP="00A5130B">
            <w:pPr>
              <w:pStyle w:val="aa"/>
              <w:spacing w:after="163"/>
              <w:cnfStyle w:val="000000010000" w:firstRow="0" w:lastRow="0" w:firstColumn="0" w:lastColumn="0" w:oddVBand="0" w:evenVBand="0" w:oddHBand="0" w:evenHBand="1" w:firstRowFirstColumn="0" w:firstRowLastColumn="0" w:lastRowFirstColumn="0" w:lastRowLastColumn="0"/>
            </w:pPr>
            <w:r>
              <w:t>room_id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a"/>
              <w:spacing w:after="163"/>
              <w:jc w:val="center"/>
            </w:pPr>
            <w:r>
              <w:rPr>
                <w:rFonts w:hint="eastAsia"/>
              </w:rPr>
              <w:t>response</w:t>
            </w:r>
          </w:p>
        </w:tc>
        <w:tc>
          <w:tcPr>
            <w:tcW w:w="7478" w:type="dxa"/>
          </w:tcPr>
          <w:p w:rsidR="0022408D" w:rsidRDefault="0022408D" w:rsidP="00D92561">
            <w:pPr>
              <w:pStyle w:val="aa"/>
              <w:spacing w:after="163"/>
              <w:cnfStyle w:val="000000100000" w:firstRow="0" w:lastRow="0" w:firstColumn="0" w:lastColumn="0" w:oddVBand="0" w:evenVBand="0" w:oddHBand="1" w:evenHBand="0" w:firstRowFirstColumn="0" w:firstRowLastColumn="0" w:lastRowFirstColumn="0" w:lastRowLastColumn="0"/>
            </w:pPr>
            <w:r>
              <w:t>success:true,</w:t>
            </w:r>
            <w:r w:rsidR="00D92561">
              <w:t>scenes</w:t>
            </w:r>
            <w:r>
              <w:t>:[{id:1,</w:t>
            </w:r>
            <w:r w:rsidR="00D92561">
              <w:t>sceneName</w:t>
            </w:r>
            <w:r>
              <w:t>:””,</w:t>
            </w:r>
            <w:r w:rsidR="00D92561">
              <w:t>actions</w:t>
            </w:r>
            <w:r>
              <w:t>:””</w:t>
            </w:r>
            <w:r w:rsidR="00D43073">
              <w:t>,room_name,building_name</w:t>
            </w:r>
            <w:r>
              <w:t>},{},…]</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C2874" w:rsidRDefault="000C2874" w:rsidP="000C2874">
            <w:pPr>
              <w:pStyle w:val="aa"/>
              <w:spacing w:after="163"/>
              <w:jc w:val="center"/>
            </w:pPr>
            <w:r>
              <w:rPr>
                <w:rFonts w:hint="eastAsia"/>
              </w:rPr>
              <w:t>执行情景</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URL</w:t>
            </w:r>
          </w:p>
        </w:tc>
        <w:tc>
          <w:tcPr>
            <w:tcW w:w="7478" w:type="dxa"/>
          </w:tcPr>
          <w:p w:rsidR="000C2874" w:rsidRDefault="000C2874" w:rsidP="00D92561">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scene</w:t>
            </w:r>
            <w:r>
              <w:t>/</w:t>
            </w:r>
            <w:r w:rsidR="00D92561">
              <w:t>execte</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params</w:t>
            </w:r>
          </w:p>
        </w:tc>
        <w:tc>
          <w:tcPr>
            <w:tcW w:w="7478" w:type="dxa"/>
          </w:tcPr>
          <w:p w:rsidR="000C2874" w:rsidRDefault="00D92561" w:rsidP="000C2874">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a"/>
              <w:spacing w:after="163"/>
              <w:jc w:val="center"/>
            </w:pPr>
            <w:r>
              <w:rPr>
                <w:rFonts w:hint="eastAsia"/>
              </w:rPr>
              <w:t>response</w:t>
            </w:r>
          </w:p>
        </w:tc>
        <w:tc>
          <w:tcPr>
            <w:tcW w:w="7478" w:type="dxa"/>
          </w:tcPr>
          <w:p w:rsidR="000C2874" w:rsidRDefault="000C2874" w:rsidP="00D92561">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22408D" w:rsidRPr="0022408D" w:rsidRDefault="0022408D" w:rsidP="0022408D">
      <w:pPr>
        <w:spacing w:after="163"/>
        <w:ind w:firstLine="480"/>
      </w:pPr>
    </w:p>
    <w:p w:rsidR="00940439" w:rsidRDefault="009A28F5" w:rsidP="00C6754C">
      <w:pPr>
        <w:pStyle w:val="3"/>
        <w:spacing w:after="163"/>
      </w:pPr>
      <w:r>
        <w:rPr>
          <w:rFonts w:hint="eastAsia"/>
        </w:rPr>
        <w:t>2.2.</w:t>
      </w:r>
      <w:r w:rsidR="00940439">
        <w:rPr>
          <w:rFonts w:hint="eastAsia"/>
        </w:rPr>
        <w:t>10.</w:t>
      </w:r>
      <w:r w:rsidR="00940439">
        <w:rPr>
          <w:rFonts w:hint="eastAsia"/>
        </w:rPr>
        <w:t>智能联动</w:t>
      </w:r>
    </w:p>
    <w:tbl>
      <w:tblPr>
        <w:tblStyle w:val="-1"/>
        <w:tblW w:w="0" w:type="auto"/>
        <w:tblLayout w:type="fixed"/>
        <w:tblLook w:val="04A0" w:firstRow="1" w:lastRow="0" w:firstColumn="1" w:lastColumn="0" w:noHBand="0" w:noVBand="1"/>
      </w:tblPr>
      <w:tblGrid>
        <w:gridCol w:w="1242"/>
        <w:gridCol w:w="7478"/>
      </w:tblGrid>
      <w:tr w:rsidR="007E0349"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ind w:firstLine="480"/>
              <w:jc w:val="center"/>
            </w:pPr>
            <w:r>
              <w:rPr>
                <w:rFonts w:hint="eastAsia"/>
              </w:rPr>
              <w:t>添加智能联动模式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add</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 xml:space="preserve">_name, </w:t>
            </w:r>
            <w:r w:rsidRPr="007E0349">
              <w:t>conditions</w:t>
            </w:r>
            <w:r>
              <w:t>,actions,room_id</w:t>
            </w:r>
          </w:p>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rsidRPr="007E0349">
              <w:t>conditions</w:t>
            </w:r>
            <w:r>
              <w:t>:</w:t>
            </w:r>
            <w:r w:rsidR="00A5130B">
              <w:t>[{“type”:”</w:t>
            </w:r>
            <w:r w:rsidR="00A5130B" w:rsidRPr="00A5130B">
              <w:t>numSensor</w:t>
            </w:r>
            <w:r w:rsidR="00A5130B">
              <w:t>”,”devID”:””,”limit”:”” ,”relation”:””},{“type”:”io</w:t>
            </w:r>
            <w:r w:rsidR="00A5130B" w:rsidRPr="00A5130B">
              <w:t>Sensor</w:t>
            </w:r>
            <w:r w:rsidR="00A5130B">
              <w:t>”,”devID”:””,”</w:t>
            </w:r>
            <w:r w:rsidR="00A5130B" w:rsidRPr="00A5130B">
              <w:t>triggerState</w:t>
            </w:r>
            <w:r w:rsidR="00A5130B">
              <w:t>”:””},{“type”:”sceneB</w:t>
            </w:r>
            <w:r w:rsidR="005A5526">
              <w:t>utton</w:t>
            </w:r>
            <w:r w:rsidR="00A5130B">
              <w:t>”,”devID”:””,”</w:t>
            </w:r>
            <w:r w:rsidR="005A5526" w:rsidRPr="00A5130B">
              <w:t>triggerState</w:t>
            </w:r>
            <w:r w:rsidR="00A5130B">
              <w:t>”:”” },{“type”:”</w:t>
            </w:r>
            <w:r w:rsidR="005A5526">
              <w:t>time</w:t>
            </w:r>
            <w:r w:rsidR="00A5130B">
              <w:t>”,”</w:t>
            </w:r>
            <w:r w:rsidR="005A5526">
              <w:t xml:space="preserve"> </w:t>
            </w:r>
            <w:r w:rsidR="005A5526" w:rsidRPr="005A5526">
              <w:t>triggerTime</w:t>
            </w:r>
            <w:r w:rsidR="00A5130B">
              <w:t>”:”” ,”</w:t>
            </w:r>
            <w:r w:rsidR="005A5526">
              <w:t>repeat</w:t>
            </w:r>
            <w:r w:rsidR="00A5130B">
              <w:t>”:””},]</w:t>
            </w:r>
          </w:p>
          <w:p w:rsidR="007E0349" w:rsidRDefault="007E0349" w:rsidP="00D505E9">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w:t>
            </w:r>
            <w:r w:rsidR="00D505E9">
              <w:t>power</w:t>
            </w:r>
            <w:r>
              <w:t>”:”” ,”</w:t>
            </w:r>
            <w:r w:rsidR="00D505E9">
              <w:t>model</w:t>
            </w:r>
            <w:r>
              <w:t>”:””</w:t>
            </w:r>
            <w:r w:rsidR="00D505E9">
              <w:t>,”temp”:””</w:t>
            </w:r>
            <w:r>
              <w:t>},{“type”:”scene”,”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lastRenderedPageBreak/>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Pr="0044524F" w:rsidRDefault="007E0349" w:rsidP="007E0349">
            <w:pPr>
              <w:pStyle w:val="aa"/>
              <w:spacing w:after="163"/>
              <w:jc w:val="center"/>
            </w:pPr>
            <w:r>
              <w:rPr>
                <w:rFonts w:hint="eastAsia"/>
              </w:rPr>
              <w:t>删除</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delete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修改</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edit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3A4AB5"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scene</w:t>
            </w:r>
            <w:r>
              <w:t xml:space="preserve">_name, </w:t>
            </w:r>
            <w:r w:rsidRPr="007E0349">
              <w:t>conditions</w:t>
            </w:r>
            <w:r>
              <w:t>,actions,room_id</w:t>
            </w:r>
          </w:p>
          <w:p w:rsidR="003A4AB5"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rsidRPr="007E0349">
              <w:t>conditions</w:t>
            </w:r>
            <w:r>
              <w:t>:[{“type”:”</w:t>
            </w:r>
            <w:r w:rsidRPr="00A5130B">
              <w:t>numSensor</w:t>
            </w:r>
            <w:r>
              <w:t>”,”devID”:””,”limit”:”” ,”relation”:””},{“type”:”io</w:t>
            </w:r>
            <w:r w:rsidRPr="00A5130B">
              <w:t>Sensor</w:t>
            </w:r>
            <w:r>
              <w:t>”,”devID”:””,”</w:t>
            </w:r>
            <w:r w:rsidRPr="00A5130B">
              <w:t>triggerState</w:t>
            </w:r>
            <w:r>
              <w:t>”:””},{“type”:”sceneButton”,”devID”:””,”</w:t>
            </w:r>
            <w:r w:rsidRPr="00A5130B">
              <w:t>triggerState</w:t>
            </w:r>
            <w:r>
              <w:t xml:space="preserve">”:”” },{“type”:”time”,” </w:t>
            </w:r>
            <w:r w:rsidRPr="005A5526">
              <w:t>triggerTime</w:t>
            </w:r>
            <w:r>
              <w:t>”:”” ,”repeat”:””},]</w:t>
            </w:r>
          </w:p>
          <w:p w:rsidR="007E0349" w:rsidRDefault="003A4AB5" w:rsidP="003A4AB5">
            <w:pPr>
              <w:pStyle w:val="aa"/>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w:t>
            </w:r>
            <w:r w:rsidR="0001603F">
              <w:t>”</w:t>
            </w:r>
            <w:r w:rsidR="0001603F">
              <w:rPr>
                <w:rFonts w:hint="eastAsia"/>
              </w:rPr>
              <w:t>power</w:t>
            </w:r>
            <w:r w:rsidR="0001603F">
              <w:t>”:”” ,”model”:””,”temp”:””</w:t>
            </w:r>
            <w:r>
              <w:t>},{“type”:”scene”,”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查询指定房间内设定的</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query</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room_id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success:true,scenes:[{id:1,sceneName:””,</w:t>
            </w:r>
            <w:r w:rsidR="003A4AB5">
              <w:t>conditions:””,</w:t>
            </w:r>
            <w:r>
              <w:t>actions:””</w:t>
            </w:r>
            <w:r w:rsidR="003A4AB5">
              <w:t>,note:””</w:t>
            </w:r>
            <w:r>
              <w: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a"/>
              <w:spacing w:after="163"/>
              <w:jc w:val="center"/>
            </w:pPr>
            <w:r>
              <w:rPr>
                <w:rFonts w:hint="eastAsia"/>
              </w:rPr>
              <w:t>执行</w:t>
            </w:r>
            <w:r w:rsidR="002F4597">
              <w:rPr>
                <w:rFonts w:hint="eastAsia"/>
              </w:rPr>
              <w:t>智能联动中的动作</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URL</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/execte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params</w:t>
            </w:r>
          </w:p>
        </w:tc>
        <w:tc>
          <w:tcPr>
            <w:tcW w:w="7478" w:type="dxa"/>
          </w:tcPr>
          <w:p w:rsidR="007E0349" w:rsidRDefault="007E0349" w:rsidP="007E0349">
            <w:pPr>
              <w:pStyle w:val="aa"/>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a"/>
              <w:spacing w:after="163"/>
              <w:jc w:val="center"/>
            </w:pPr>
            <w:r>
              <w:rPr>
                <w:rFonts w:hint="eastAsia"/>
              </w:rPr>
              <w:t>response</w:t>
            </w:r>
          </w:p>
        </w:tc>
        <w:tc>
          <w:tcPr>
            <w:tcW w:w="7478" w:type="dxa"/>
          </w:tcPr>
          <w:p w:rsidR="007E0349" w:rsidRDefault="007E0349" w:rsidP="007E0349">
            <w:pPr>
              <w:pStyle w:val="aa"/>
              <w:spacing w:after="163"/>
              <w:cnfStyle w:val="000000100000" w:firstRow="0" w:lastRow="0" w:firstColumn="0" w:lastColumn="0" w:oddVBand="0" w:evenVBand="0" w:oddHBand="1" w:evenHBand="0" w:firstRowFirstColumn="0" w:firstRowLastColumn="0" w:lastRowFirstColumn="0" w:lastRowLastColumn="0"/>
            </w:pPr>
            <w:r>
              <w:t>success:true</w:t>
            </w:r>
          </w:p>
        </w:tc>
      </w:tr>
    </w:tbl>
    <w:p w:rsidR="007E0349" w:rsidRPr="007E0349" w:rsidRDefault="007E0349" w:rsidP="007E0349">
      <w:pPr>
        <w:spacing w:after="163"/>
        <w:ind w:firstLine="480"/>
      </w:pPr>
    </w:p>
    <w:p w:rsidR="00285AF6" w:rsidRDefault="00F83517" w:rsidP="00285AF6">
      <w:pPr>
        <w:pStyle w:val="1"/>
        <w:spacing w:after="163"/>
      </w:pPr>
      <w:bookmarkStart w:id="27" w:name="_Toc489629848"/>
      <w:r>
        <w:rPr>
          <w:rFonts w:hint="eastAsia"/>
        </w:rPr>
        <w:lastRenderedPageBreak/>
        <w:t>三、协议说明</w:t>
      </w:r>
      <w:r>
        <w:rPr>
          <w:rFonts w:hint="eastAsia"/>
        </w:rPr>
        <w:t>--UDP</w:t>
      </w:r>
      <w:r>
        <w:rPr>
          <w:rFonts w:hint="eastAsia"/>
        </w:rPr>
        <w:t>接口</w:t>
      </w:r>
      <w:bookmarkEnd w:id="27"/>
    </w:p>
    <w:p w:rsidR="009417CB" w:rsidRPr="009417CB" w:rsidRDefault="009417CB" w:rsidP="004764A5">
      <w:pPr>
        <w:spacing w:after="163"/>
        <w:ind w:firstLine="480"/>
      </w:pPr>
      <w:r>
        <w:t>UDP</w:t>
      </w:r>
      <w:r>
        <w:rPr>
          <w:rFonts w:hint="eastAsia"/>
        </w:rPr>
        <w:t>接口主要用于局域网语音控制，协议数据采用</w:t>
      </w:r>
      <w:r>
        <w:rPr>
          <w:rFonts w:hint="eastAsia"/>
        </w:rPr>
        <w:t>json</w:t>
      </w:r>
      <w:r w:rsidR="004764A5">
        <w:rPr>
          <w:rFonts w:hint="eastAsia"/>
        </w:rPr>
        <w:t>格式，服务器数据接收端口：</w:t>
      </w:r>
      <w:r w:rsidR="004764A5">
        <w:rPr>
          <w:rFonts w:hint="eastAsia"/>
        </w:rPr>
        <w:t>7778</w:t>
      </w:r>
      <w:r w:rsidR="004764A5">
        <w:rPr>
          <w:rFonts w:hint="eastAsia"/>
        </w:rPr>
        <w:t>，手机端通信端口：默认</w:t>
      </w:r>
      <w:r w:rsidR="004764A5">
        <w:rPr>
          <w:rFonts w:hint="eastAsia"/>
        </w:rPr>
        <w:t>7778</w:t>
      </w:r>
    </w:p>
    <w:p w:rsidR="001808DA" w:rsidRDefault="001808DA" w:rsidP="00C07AC8">
      <w:pPr>
        <w:pStyle w:val="2"/>
        <w:spacing w:after="163"/>
      </w:pPr>
      <w:r>
        <w:rPr>
          <w:rFonts w:hint="eastAsia"/>
        </w:rPr>
        <w:t xml:space="preserve">3.1 </w:t>
      </w:r>
      <w:r w:rsidR="004764A5">
        <w:rPr>
          <w:rFonts w:hint="eastAsia"/>
        </w:rPr>
        <w:t>查询服务器状态</w:t>
      </w:r>
    </w:p>
    <w:tbl>
      <w:tblPr>
        <w:tblStyle w:val="1-1"/>
        <w:tblW w:w="8755" w:type="dxa"/>
        <w:tblLook w:val="04A0" w:firstRow="1" w:lastRow="0" w:firstColumn="1" w:lastColumn="0" w:noHBand="0" w:noVBand="1"/>
      </w:tblPr>
      <w:tblGrid>
        <w:gridCol w:w="1809"/>
        <w:gridCol w:w="6946"/>
      </w:tblGrid>
      <w:tr w:rsidR="002909BC" w:rsidRPr="002909BC" w:rsidTr="0029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909BC" w:rsidRPr="002909BC" w:rsidRDefault="002909BC" w:rsidP="002909BC">
            <w:pPr>
              <w:pStyle w:val="aa"/>
              <w:spacing w:after="163"/>
            </w:pPr>
            <w:r w:rsidRPr="002909BC">
              <w:rPr>
                <w:rFonts w:hint="eastAsia"/>
              </w:rPr>
              <w:t>手机</w:t>
            </w:r>
            <w:r w:rsidRPr="002909BC">
              <w:sym w:font="Wingdings" w:char="F0E0"/>
            </w:r>
            <w:r w:rsidRPr="002909BC">
              <w:rPr>
                <w:rFonts w:hint="eastAsia"/>
              </w:rPr>
              <w:t>服务器</w:t>
            </w:r>
          </w:p>
        </w:tc>
        <w:tc>
          <w:tcPr>
            <w:tcW w:w="6946" w:type="dxa"/>
          </w:tcPr>
          <w:p w:rsidR="002909BC" w:rsidRPr="002909BC" w:rsidRDefault="002909BC" w:rsidP="00E16F52">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sidR="00E16F52">
              <w:rPr>
                <w:b w:val="0"/>
              </w:rPr>
              <w:t>cmd:”</w:t>
            </w:r>
            <w:r w:rsidRPr="002909BC">
              <w:rPr>
                <w:rFonts w:hint="eastAsia"/>
                <w:b w:val="0"/>
              </w:rPr>
              <w:t>connect</w:t>
            </w:r>
            <w:r w:rsidR="00E16F52">
              <w:rPr>
                <w:b w:val="0"/>
              </w:rPr>
              <w:t>”</w:t>
            </w:r>
            <w:r w:rsidRPr="002909BC">
              <w:rPr>
                <w:b w:val="0"/>
              </w:rPr>
              <w:t>}</w:t>
            </w:r>
          </w:p>
        </w:tc>
      </w:tr>
      <w:tr w:rsidR="002909BC" w:rsidRPr="002909BC" w:rsidTr="0029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909BC" w:rsidRPr="002909BC" w:rsidRDefault="002909BC" w:rsidP="002909BC">
            <w:pPr>
              <w:pStyle w:val="aa"/>
              <w:spacing w:after="163"/>
            </w:pPr>
            <w:r w:rsidRPr="002909BC">
              <w:rPr>
                <w:rFonts w:hint="eastAsia"/>
              </w:rPr>
              <w:t>服务器</w:t>
            </w:r>
            <w:r w:rsidRPr="002909BC">
              <w:sym w:font="Wingdings" w:char="F0E0"/>
            </w:r>
            <w:r w:rsidRPr="002909BC">
              <w:rPr>
                <w:rFonts w:hint="eastAsia"/>
              </w:rPr>
              <w:t>手机</w:t>
            </w:r>
          </w:p>
        </w:tc>
        <w:tc>
          <w:tcPr>
            <w:tcW w:w="6946" w:type="dxa"/>
          </w:tcPr>
          <w:p w:rsidR="002909BC" w:rsidRPr="002909BC" w:rsidRDefault="002909BC" w:rsidP="00E16F52">
            <w:pPr>
              <w:pStyle w:val="aa"/>
              <w:spacing w:after="163"/>
              <w:cnfStyle w:val="000000100000" w:firstRow="0" w:lastRow="0" w:firstColumn="0" w:lastColumn="0" w:oddVBand="0" w:evenVBand="0" w:oddHBand="1" w:evenHBand="0" w:firstRowFirstColumn="0" w:firstRowLastColumn="0" w:lastRowFirstColumn="0" w:lastRowLastColumn="0"/>
            </w:pPr>
            <w:r w:rsidRPr="002909BC">
              <w:t>{</w:t>
            </w:r>
            <w:r w:rsidR="00E16F52">
              <w:t>cmd:”</w:t>
            </w:r>
            <w:r w:rsidRPr="002909BC">
              <w:rPr>
                <w:rFonts w:hint="eastAsia"/>
              </w:rPr>
              <w:t>connect</w:t>
            </w:r>
            <w:r w:rsidR="00E16F52">
              <w:t>”</w:t>
            </w:r>
            <w:r w:rsidRPr="002909BC">
              <w:t>}</w:t>
            </w:r>
          </w:p>
        </w:tc>
      </w:tr>
    </w:tbl>
    <w:p w:rsidR="001808DA" w:rsidRDefault="001808DA" w:rsidP="00C07AC8">
      <w:pPr>
        <w:pStyle w:val="2"/>
        <w:spacing w:after="163"/>
      </w:pPr>
      <w:r>
        <w:rPr>
          <w:rFonts w:hint="eastAsia"/>
        </w:rPr>
        <w:t xml:space="preserve">3.2 </w:t>
      </w:r>
      <w:r w:rsidR="002909BC">
        <w:rPr>
          <w:rFonts w:hint="eastAsia"/>
        </w:rPr>
        <w:t>查询建筑列表</w:t>
      </w:r>
    </w:p>
    <w:tbl>
      <w:tblPr>
        <w:tblStyle w:val="1-1"/>
        <w:tblW w:w="0" w:type="auto"/>
        <w:tblLook w:val="04A0" w:firstRow="1" w:lastRow="0" w:firstColumn="1" w:lastColumn="0" w:noHBand="0" w:noVBand="1"/>
      </w:tblPr>
      <w:tblGrid>
        <w:gridCol w:w="1809"/>
        <w:gridCol w:w="6911"/>
      </w:tblGrid>
      <w:tr w:rsidR="002909BC" w:rsidTr="0029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909BC" w:rsidRPr="002909BC" w:rsidRDefault="002909BC" w:rsidP="002909BC">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2909BC" w:rsidRPr="002909BC" w:rsidRDefault="002909BC" w:rsidP="00E16F52">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sidR="00E16F52">
              <w:rPr>
                <w:b w:val="0"/>
              </w:rPr>
              <w:t>cmd:”list”,type:”building”</w:t>
            </w:r>
            <w:r w:rsidRPr="002909BC">
              <w:rPr>
                <w:b w:val="0"/>
              </w:rPr>
              <w:t>}</w:t>
            </w:r>
          </w:p>
        </w:tc>
      </w:tr>
      <w:tr w:rsidR="002909BC" w:rsidTr="0029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909BC" w:rsidRPr="002909BC" w:rsidRDefault="002909BC" w:rsidP="002909BC">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2909BC" w:rsidRPr="002909BC" w:rsidRDefault="002909BC" w:rsidP="00D1340F">
            <w:pPr>
              <w:pStyle w:val="aa"/>
              <w:spacing w:after="163"/>
              <w:cnfStyle w:val="000000100000" w:firstRow="0" w:lastRow="0" w:firstColumn="0" w:lastColumn="0" w:oddVBand="0" w:evenVBand="0" w:oddHBand="1" w:evenHBand="0" w:firstRowFirstColumn="0" w:firstRowLastColumn="0" w:lastRowFirstColumn="0" w:lastRowLastColumn="0"/>
            </w:pPr>
            <w:r w:rsidRPr="002909BC">
              <w:t>{</w:t>
            </w:r>
            <w:r w:rsidR="00E16F52">
              <w:t>cmd:”list”,type:”building”,</w:t>
            </w:r>
            <w:r w:rsidR="00D1340F">
              <w:t>buildings</w:t>
            </w:r>
            <w:r w:rsidR="00E16F52">
              <w:t>:[{did:”building-1”,name:”</w:t>
            </w:r>
            <w:r w:rsidR="00E16F52">
              <w:rPr>
                <w:rFonts w:hint="eastAsia"/>
              </w:rPr>
              <w:t>实验楼</w:t>
            </w:r>
            <w:r w:rsidR="00E16F52">
              <w:t>”},{},…]</w:t>
            </w:r>
            <w:r w:rsidRPr="002909BC">
              <w:t>}</w:t>
            </w:r>
          </w:p>
        </w:tc>
      </w:tr>
    </w:tbl>
    <w:p w:rsidR="002909BC" w:rsidRDefault="00E16F52" w:rsidP="00E16F52">
      <w:pPr>
        <w:pStyle w:val="2"/>
        <w:spacing w:after="163"/>
      </w:pPr>
      <w:r>
        <w:t xml:space="preserve">3.3 </w:t>
      </w:r>
      <w:r>
        <w:rPr>
          <w:rFonts w:hint="eastAsia"/>
        </w:rPr>
        <w:t>查询房间列表</w:t>
      </w:r>
    </w:p>
    <w:tbl>
      <w:tblPr>
        <w:tblStyle w:val="1-1"/>
        <w:tblW w:w="0" w:type="auto"/>
        <w:tblLook w:val="04A0" w:firstRow="1" w:lastRow="0" w:firstColumn="1" w:lastColumn="0" w:noHBand="0" w:noVBand="1"/>
      </w:tblPr>
      <w:tblGrid>
        <w:gridCol w:w="1809"/>
        <w:gridCol w:w="6911"/>
      </w:tblGrid>
      <w:tr w:rsidR="00E16F52"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16F52" w:rsidRPr="002909BC" w:rsidRDefault="00E16F52" w:rsidP="00E16F52">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E16F52" w:rsidRPr="002909BC" w:rsidRDefault="00E16F52" w:rsidP="00E16F52">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cmd:”list”,type:”</w:t>
            </w:r>
            <w:r>
              <w:rPr>
                <w:rFonts w:hint="eastAsia"/>
                <w:b w:val="0"/>
              </w:rPr>
              <w:t>room</w:t>
            </w:r>
            <w:r>
              <w:rPr>
                <w:b w:val="0"/>
              </w:rPr>
              <w:t>”,building_did:”</w:t>
            </w:r>
            <w:r w:rsidRPr="00E16F52">
              <w:rPr>
                <w:b w:val="0"/>
              </w:rPr>
              <w:t>building-1</w:t>
            </w:r>
            <w:r>
              <w:rPr>
                <w:b w:val="0"/>
              </w:rPr>
              <w:t>”</w:t>
            </w:r>
            <w:r w:rsidRPr="002909BC">
              <w:rPr>
                <w:b w:val="0"/>
              </w:rPr>
              <w:t xml:space="preserve"> }</w:t>
            </w:r>
          </w:p>
        </w:tc>
      </w:tr>
      <w:tr w:rsidR="00E16F52"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16F52" w:rsidRPr="002909BC" w:rsidRDefault="00E16F52" w:rsidP="00E16F52">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E16F52" w:rsidRPr="002909BC" w:rsidRDefault="00E16F52" w:rsidP="00D1340F">
            <w:pPr>
              <w:pStyle w:val="aa"/>
              <w:spacing w:after="163"/>
              <w:cnfStyle w:val="000000100000" w:firstRow="0" w:lastRow="0" w:firstColumn="0" w:lastColumn="0" w:oddVBand="0" w:evenVBand="0" w:oddHBand="1" w:evenHBand="0" w:firstRowFirstColumn="0" w:firstRowLastColumn="0" w:lastRowFirstColumn="0" w:lastRowLastColumn="0"/>
            </w:pPr>
            <w:r w:rsidRPr="002909BC">
              <w:t>{</w:t>
            </w:r>
            <w:r>
              <w:t>cmd:”list”,type:”</w:t>
            </w:r>
            <w:r>
              <w:rPr>
                <w:rFonts w:hint="eastAsia"/>
              </w:rPr>
              <w:t>room</w:t>
            </w:r>
            <w:r>
              <w:t>”,</w:t>
            </w:r>
            <w:r w:rsidR="00D1340F">
              <w:t>rooms</w:t>
            </w:r>
            <w:r>
              <w:t>:[{did:”room-1”,name:”</w:t>
            </w:r>
            <w:r>
              <w:rPr>
                <w:rFonts w:hint="eastAsia"/>
              </w:rPr>
              <w:t>实验室</w:t>
            </w:r>
            <w:r>
              <w:t>”},{},…]</w:t>
            </w:r>
            <w:r w:rsidRPr="002909BC">
              <w:t>}</w:t>
            </w:r>
          </w:p>
        </w:tc>
      </w:tr>
    </w:tbl>
    <w:p w:rsidR="003969CE" w:rsidRDefault="001808DA" w:rsidP="00C07AC8">
      <w:pPr>
        <w:pStyle w:val="2"/>
        <w:spacing w:after="163"/>
      </w:pPr>
      <w:r>
        <w:rPr>
          <w:rFonts w:hint="eastAsia"/>
        </w:rPr>
        <w:t>3.</w:t>
      </w:r>
      <w:r w:rsidR="00642B2B">
        <w:rPr>
          <w:rFonts w:hint="eastAsia"/>
        </w:rPr>
        <w:t>4</w:t>
      </w:r>
      <w:r>
        <w:rPr>
          <w:rFonts w:hint="eastAsia"/>
        </w:rPr>
        <w:t xml:space="preserve"> </w:t>
      </w:r>
      <w:r w:rsidR="003969CE">
        <w:rPr>
          <w:rFonts w:hint="eastAsia"/>
        </w:rPr>
        <w:t>设备列表查询</w:t>
      </w:r>
    </w:p>
    <w:tbl>
      <w:tblPr>
        <w:tblStyle w:val="1-1"/>
        <w:tblW w:w="0" w:type="auto"/>
        <w:tblLook w:val="04A0" w:firstRow="1" w:lastRow="0" w:firstColumn="1" w:lastColumn="0" w:noHBand="0" w:noVBand="1"/>
      </w:tblPr>
      <w:tblGrid>
        <w:gridCol w:w="1809"/>
        <w:gridCol w:w="6911"/>
      </w:tblGrid>
      <w:tr w:rsidR="003969CE"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969CE" w:rsidRPr="002909BC" w:rsidRDefault="003969CE" w:rsidP="003969CE">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3969CE" w:rsidRPr="002909BC" w:rsidRDefault="003969CE" w:rsidP="0090435E">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cmd:”list”,type:”</w:t>
            </w:r>
            <w:r w:rsidR="0090435E">
              <w:rPr>
                <w:b w:val="0"/>
              </w:rPr>
              <w:t>device</w:t>
            </w:r>
            <w:r>
              <w:rPr>
                <w:b w:val="0"/>
              </w:rPr>
              <w:t>”,</w:t>
            </w:r>
            <w:r w:rsidR="0090435E">
              <w:rPr>
                <w:b w:val="0"/>
              </w:rPr>
              <w:t>room</w:t>
            </w:r>
            <w:r>
              <w:rPr>
                <w:b w:val="0"/>
              </w:rPr>
              <w:t>_did:”</w:t>
            </w:r>
            <w:r w:rsidR="0090435E">
              <w:rPr>
                <w:b w:val="0"/>
              </w:rPr>
              <w:t>room</w:t>
            </w:r>
            <w:r w:rsidRPr="00E16F52">
              <w:rPr>
                <w:b w:val="0"/>
              </w:rPr>
              <w:t>-1</w:t>
            </w:r>
            <w:r>
              <w:rPr>
                <w:b w:val="0"/>
              </w:rPr>
              <w:t>”</w:t>
            </w:r>
            <w:r w:rsidRPr="002909BC">
              <w:rPr>
                <w:b w:val="0"/>
              </w:rPr>
              <w:t xml:space="preserve"> }</w:t>
            </w:r>
          </w:p>
        </w:tc>
      </w:tr>
      <w:tr w:rsidR="003969CE"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969CE" w:rsidRPr="002909BC" w:rsidRDefault="003969CE" w:rsidP="003969CE">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E80C20" w:rsidRDefault="003969CE" w:rsidP="00E80C20">
            <w:pPr>
              <w:pStyle w:val="aa"/>
              <w:spacing w:after="163"/>
              <w:cnfStyle w:val="000000100000" w:firstRow="0" w:lastRow="0" w:firstColumn="0" w:lastColumn="0" w:oddVBand="0" w:evenVBand="0" w:oddHBand="1" w:evenHBand="0" w:firstRowFirstColumn="0" w:firstRowLastColumn="0" w:lastRowFirstColumn="0" w:lastRowLastColumn="0"/>
            </w:pPr>
            <w:r w:rsidRPr="002909BC">
              <w:t>{</w:t>
            </w:r>
            <w:r>
              <w:t>cmd:”list”,</w:t>
            </w:r>
          </w:p>
          <w:p w:rsidR="00E80C20" w:rsidRDefault="003969CE" w:rsidP="00E80C20">
            <w:pPr>
              <w:pStyle w:val="aa"/>
              <w:spacing w:after="163"/>
              <w:cnfStyle w:val="000000100000" w:firstRow="0" w:lastRow="0" w:firstColumn="0" w:lastColumn="0" w:oddVBand="0" w:evenVBand="0" w:oddHBand="1" w:evenHBand="0" w:firstRowFirstColumn="0" w:firstRowLastColumn="0" w:lastRowFirstColumn="0" w:lastRowLastColumn="0"/>
            </w:pPr>
            <w:r>
              <w:t>type:”</w:t>
            </w:r>
            <w:r w:rsidR="00D1340F">
              <w:t>device</w:t>
            </w:r>
            <w:r>
              <w:t>”,</w:t>
            </w:r>
          </w:p>
          <w:p w:rsidR="00E80C20" w:rsidRDefault="00D1340F" w:rsidP="00E80C20">
            <w:pPr>
              <w:pStyle w:val="aa"/>
              <w:spacing w:after="163"/>
              <w:cnfStyle w:val="000000100000" w:firstRow="0" w:lastRow="0" w:firstColumn="0" w:lastColumn="0" w:oddVBand="0" w:evenVBand="0" w:oddHBand="1" w:evenHBand="0" w:firstRowFirstColumn="0" w:firstRowLastColumn="0" w:lastRowFirstColumn="0" w:lastRowLastColumn="0"/>
            </w:pPr>
            <w:r>
              <w:t>devices</w:t>
            </w:r>
            <w:r w:rsidR="00E80C20">
              <w:t>:{</w:t>
            </w:r>
          </w:p>
          <w:p w:rsidR="00E80C20"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t>lights:[{did:”light-1”,name:”</w:t>
            </w:r>
            <w:r>
              <w:rPr>
                <w:rFonts w:hint="eastAsia"/>
              </w:rPr>
              <w:t>第一组灯</w:t>
            </w:r>
            <w:r>
              <w:t>”},{},…],</w:t>
            </w:r>
          </w:p>
          <w:p w:rsidR="00E80C20"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lastRenderedPageBreak/>
              <w:t>curtains:[{did:”</w:t>
            </w:r>
            <w:r>
              <w:rPr>
                <w:rFonts w:hint="eastAsia"/>
              </w:rPr>
              <w:t>curtain</w:t>
            </w:r>
            <w:r>
              <w:t>-1”,name:”</w:t>
            </w:r>
            <w:r>
              <w:rPr>
                <w:rFonts w:hint="eastAsia"/>
              </w:rPr>
              <w:t>第一组窗帘</w:t>
            </w:r>
            <w:r>
              <w:t>”},{},…],</w:t>
            </w:r>
          </w:p>
          <w:p w:rsidR="00E80C20"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rPr>
                <w:rFonts w:hint="eastAsia"/>
              </w:rPr>
              <w:t>plugbase</w:t>
            </w:r>
            <w:r>
              <w:t>s: [{did:”</w:t>
            </w:r>
            <w:r>
              <w:rPr>
                <w:rFonts w:hint="eastAsia"/>
              </w:rPr>
              <w:t>plugbase</w:t>
            </w:r>
            <w:r>
              <w:t>-1”,name:”</w:t>
            </w:r>
            <w:r>
              <w:rPr>
                <w:rFonts w:hint="eastAsia"/>
              </w:rPr>
              <w:t>加湿器</w:t>
            </w:r>
            <w:r>
              <w:t>”},{},…] ,</w:t>
            </w:r>
          </w:p>
          <w:p w:rsidR="00E80C20"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rPr>
                <w:rFonts w:hint="eastAsia"/>
              </w:rPr>
              <w:t>air</w:t>
            </w:r>
            <w:r>
              <w:t>Conditioners:[{did:”</w:t>
            </w:r>
            <w:r>
              <w:rPr>
                <w:rFonts w:hint="eastAsia"/>
              </w:rPr>
              <w:t>air</w:t>
            </w:r>
            <w:r>
              <w:t>Conditioner-1”,name:”</w:t>
            </w:r>
            <w:r>
              <w:rPr>
                <w:rFonts w:hint="eastAsia"/>
              </w:rPr>
              <w:t>卧室空调</w:t>
            </w:r>
            <w:r>
              <w:t>”},{},…],</w:t>
            </w:r>
          </w:p>
          <w:p w:rsidR="00E80C20"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t>numSensors: :[{did:”numSensor-1”,name:”</w:t>
            </w:r>
            <w:r>
              <w:rPr>
                <w:rFonts w:hint="eastAsia"/>
              </w:rPr>
              <w:t>卧室温度</w:t>
            </w:r>
            <w:r>
              <w:t>”},{},…],</w:t>
            </w:r>
          </w:p>
          <w:p w:rsidR="00041297" w:rsidRDefault="00041297" w:rsidP="00041297">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rsidRPr="00041297">
              <w:t>manualScene</w:t>
            </w:r>
            <w:r>
              <w:rPr>
                <w:rFonts w:hint="eastAsia"/>
              </w:rPr>
              <w:t>s</w:t>
            </w:r>
            <w:r>
              <w:t>:[{ did:”</w:t>
            </w:r>
            <w:r w:rsidRPr="00041297">
              <w:t xml:space="preserve"> manualScene</w:t>
            </w:r>
            <w:r>
              <w:t>-1”,name:”</w:t>
            </w:r>
            <w:r>
              <w:rPr>
                <w:rFonts w:hint="eastAsia"/>
              </w:rPr>
              <w:t>离家模式</w:t>
            </w:r>
            <w:r>
              <w:t>”},{},…]</w:t>
            </w:r>
          </w:p>
          <w:p w:rsidR="003969CE" w:rsidRPr="002909BC" w:rsidRDefault="00E80C20" w:rsidP="00E80C20">
            <w:pPr>
              <w:pStyle w:val="aa"/>
              <w:spacing w:after="163"/>
              <w:ind w:firstLineChars="100" w:firstLine="240"/>
              <w:cnfStyle w:val="000000100000" w:firstRow="0" w:lastRow="0" w:firstColumn="0" w:lastColumn="0" w:oddVBand="0" w:evenVBand="0" w:oddHBand="1" w:evenHBand="0" w:firstRowFirstColumn="0" w:firstRowLastColumn="0" w:lastRowFirstColumn="0" w:lastRowLastColumn="0"/>
            </w:pPr>
            <w:r>
              <w:t>}</w:t>
            </w:r>
            <w:r w:rsidR="00D1340F">
              <w:t>}</w:t>
            </w:r>
          </w:p>
        </w:tc>
      </w:tr>
    </w:tbl>
    <w:p w:rsidR="001A2EDE" w:rsidRDefault="001808DA" w:rsidP="00C07AC8">
      <w:pPr>
        <w:pStyle w:val="2"/>
        <w:spacing w:after="163"/>
      </w:pPr>
      <w:r>
        <w:rPr>
          <w:rFonts w:hint="eastAsia"/>
        </w:rPr>
        <w:lastRenderedPageBreak/>
        <w:t>3.</w:t>
      </w:r>
      <w:r w:rsidR="001A2EDE">
        <w:rPr>
          <w:rFonts w:hint="eastAsia"/>
        </w:rPr>
        <w:t>5</w:t>
      </w:r>
      <w:r>
        <w:rPr>
          <w:rFonts w:hint="eastAsia"/>
        </w:rPr>
        <w:t xml:space="preserve"> </w:t>
      </w:r>
      <w:r w:rsidR="001A2EDE">
        <w:rPr>
          <w:rFonts w:hint="eastAsia"/>
        </w:rPr>
        <w:t>设备控制</w:t>
      </w:r>
      <w:r w:rsidR="00703787">
        <w:rPr>
          <w:rFonts w:hint="eastAsia"/>
        </w:rPr>
        <w:t>（灯光</w:t>
      </w:r>
      <w:r w:rsidR="00703787">
        <w:rPr>
          <w:rFonts w:hint="eastAsia"/>
        </w:rPr>
        <w:t>|</w:t>
      </w:r>
      <w:r w:rsidR="00703787">
        <w:rPr>
          <w:rFonts w:hint="eastAsia"/>
        </w:rPr>
        <w:t>窗帘</w:t>
      </w:r>
      <w:r w:rsidR="00703787">
        <w:rPr>
          <w:rFonts w:hint="eastAsia"/>
        </w:rPr>
        <w:t>|</w:t>
      </w:r>
      <w:r w:rsidR="00703787">
        <w:rPr>
          <w:rFonts w:hint="eastAsia"/>
        </w:rPr>
        <w:t>插座</w:t>
      </w:r>
      <w:r w:rsidR="00703787">
        <w:rPr>
          <w:rFonts w:hint="eastAsia"/>
        </w:rPr>
        <w:t>|</w:t>
      </w:r>
      <w:r w:rsidR="00703787">
        <w:rPr>
          <w:rFonts w:hint="eastAsia"/>
        </w:rPr>
        <w:t>空调开关）</w:t>
      </w:r>
    </w:p>
    <w:tbl>
      <w:tblPr>
        <w:tblStyle w:val="1-1"/>
        <w:tblW w:w="0" w:type="auto"/>
        <w:tblLook w:val="04A0" w:firstRow="1" w:lastRow="0" w:firstColumn="1" w:lastColumn="0" w:noHBand="0" w:noVBand="1"/>
      </w:tblPr>
      <w:tblGrid>
        <w:gridCol w:w="1809"/>
        <w:gridCol w:w="6911"/>
      </w:tblGrid>
      <w:tr w:rsidR="001A2EDE"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A2EDE" w:rsidRPr="002909BC" w:rsidRDefault="001A2EDE" w:rsidP="001A2EDE">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C14AFB" w:rsidRDefault="001A2EDE"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w:t>
            </w:r>
            <w:r>
              <w:rPr>
                <w:rFonts w:hint="eastAsia"/>
                <w:b w:val="0"/>
              </w:rPr>
              <w:t>control</w:t>
            </w:r>
            <w:r>
              <w:rPr>
                <w:b w:val="0"/>
              </w:rPr>
              <w:t>”,</w:t>
            </w:r>
            <w:r w:rsidR="00C14AFB">
              <w:rPr>
                <w:b w:val="0"/>
              </w:rPr>
              <w:t xml:space="preserve"> </w:t>
            </w:r>
          </w:p>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type:”io”,</w:t>
            </w:r>
          </w:p>
          <w:p w:rsidR="00C14AFB" w:rsidRDefault="001A2EDE"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did:”</w:t>
            </w:r>
            <w:r w:rsidR="00C14AFB">
              <w:rPr>
                <w:rFonts w:hint="eastAsia"/>
                <w:b w:val="0"/>
              </w:rPr>
              <w:t>light|curtain</w:t>
            </w:r>
            <w:r w:rsidR="00C14AFB">
              <w:rPr>
                <w:b w:val="0"/>
              </w:rPr>
              <w:t>|plugbase|airConditioner</w:t>
            </w:r>
            <w:r w:rsidRPr="00E16F52">
              <w:rPr>
                <w:b w:val="0"/>
              </w:rPr>
              <w:t>-1</w:t>
            </w:r>
            <w:r>
              <w:rPr>
                <w:b w:val="0"/>
              </w:rPr>
              <w:t>”</w:t>
            </w:r>
            <w:r w:rsidRPr="002909BC">
              <w:rPr>
                <w:b w:val="0"/>
              </w:rPr>
              <w:t xml:space="preserve"> </w:t>
            </w:r>
          </w:p>
          <w:p w:rsidR="001A2EDE" w:rsidRPr="002909BC"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tarState:”open|close”</w:t>
            </w:r>
            <w:r w:rsidR="001A2EDE" w:rsidRPr="002909BC">
              <w:rPr>
                <w:b w:val="0"/>
              </w:rPr>
              <w:t>}</w:t>
            </w:r>
          </w:p>
        </w:tc>
      </w:tr>
      <w:tr w:rsidR="001A2EDE"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A2EDE" w:rsidRPr="002909BC" w:rsidRDefault="001A2EDE" w:rsidP="001A2EDE">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1A2EDE" w:rsidRPr="002909BC" w:rsidRDefault="001A2EDE" w:rsidP="001A2EDE">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无回复</w:t>
            </w:r>
          </w:p>
        </w:tc>
      </w:tr>
    </w:tbl>
    <w:p w:rsidR="00C14AFB" w:rsidRDefault="00686097" w:rsidP="00C07AC8">
      <w:pPr>
        <w:pStyle w:val="2"/>
        <w:spacing w:after="163"/>
      </w:pPr>
      <w:r>
        <w:t xml:space="preserve">3.6 </w:t>
      </w:r>
      <w:r>
        <w:rPr>
          <w:rFonts w:hint="eastAsia"/>
        </w:rPr>
        <w:t>设备控制（空调温度）</w:t>
      </w:r>
    </w:p>
    <w:tbl>
      <w:tblPr>
        <w:tblStyle w:val="1-1"/>
        <w:tblW w:w="0" w:type="auto"/>
        <w:tblLook w:val="04A0" w:firstRow="1" w:lastRow="0" w:firstColumn="1" w:lastColumn="0" w:noHBand="0" w:noVBand="1"/>
      </w:tblPr>
      <w:tblGrid>
        <w:gridCol w:w="1809"/>
        <w:gridCol w:w="6911"/>
      </w:tblGrid>
      <w:tr w:rsidR="00C14AFB"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w:t>
            </w:r>
            <w:r>
              <w:rPr>
                <w:rFonts w:hint="eastAsia"/>
                <w:b w:val="0"/>
              </w:rPr>
              <w:t>control</w:t>
            </w:r>
            <w:r>
              <w:rPr>
                <w:b w:val="0"/>
              </w:rPr>
              <w:t xml:space="preserve">”, </w:t>
            </w:r>
          </w:p>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type:”temp”,</w:t>
            </w:r>
          </w:p>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did:”airConditioner</w:t>
            </w:r>
            <w:r w:rsidRPr="00E16F52">
              <w:rPr>
                <w:b w:val="0"/>
              </w:rPr>
              <w:t>-1</w:t>
            </w:r>
            <w:r>
              <w:rPr>
                <w:b w:val="0"/>
              </w:rPr>
              <w:t>”</w:t>
            </w:r>
            <w:r w:rsidRPr="002909BC">
              <w:rPr>
                <w:b w:val="0"/>
              </w:rPr>
              <w:t xml:space="preserve"> </w:t>
            </w:r>
          </w:p>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model:”hot|cool”,</w:t>
            </w:r>
          </w:p>
          <w:p w:rsidR="00C14AFB" w:rsidRPr="002909BC"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temp:”16~31”</w:t>
            </w:r>
            <w:r w:rsidRPr="002909BC">
              <w:rPr>
                <w:b w:val="0"/>
              </w:rPr>
              <w:t>}</w:t>
            </w:r>
          </w:p>
        </w:tc>
      </w:tr>
      <w:tr w:rsidR="00C14AFB"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C14AFB" w:rsidRPr="002909BC" w:rsidRDefault="00C14AFB" w:rsidP="00C14AF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无回复</w:t>
            </w:r>
          </w:p>
        </w:tc>
      </w:tr>
    </w:tbl>
    <w:p w:rsidR="001808DA" w:rsidRDefault="00C14AFB" w:rsidP="00C07AC8">
      <w:pPr>
        <w:pStyle w:val="2"/>
        <w:spacing w:after="163"/>
        <w:rPr>
          <w:rFonts w:hint="eastAsia"/>
        </w:rPr>
      </w:pPr>
      <w:r>
        <w:t xml:space="preserve">3.7 </w:t>
      </w:r>
      <w:r>
        <w:rPr>
          <w:rFonts w:hint="eastAsia"/>
        </w:rPr>
        <w:t>情景切换</w:t>
      </w:r>
    </w:p>
    <w:tbl>
      <w:tblPr>
        <w:tblStyle w:val="1-1"/>
        <w:tblW w:w="0" w:type="auto"/>
        <w:tblLook w:val="04A0" w:firstRow="1" w:lastRow="0" w:firstColumn="1" w:lastColumn="0" w:noHBand="0" w:noVBand="1"/>
      </w:tblPr>
      <w:tblGrid>
        <w:gridCol w:w="1809"/>
        <w:gridCol w:w="6911"/>
      </w:tblGrid>
      <w:tr w:rsidR="00C14AFB"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w:t>
            </w:r>
            <w:r>
              <w:rPr>
                <w:rFonts w:hint="eastAsia"/>
                <w:b w:val="0"/>
              </w:rPr>
              <w:t>control</w:t>
            </w:r>
            <w:r>
              <w:rPr>
                <w:b w:val="0"/>
              </w:rPr>
              <w:t xml:space="preserve">”, </w:t>
            </w:r>
          </w:p>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lastRenderedPageBreak/>
              <w:t>type:”</w:t>
            </w:r>
            <w:r>
              <w:rPr>
                <w:rFonts w:hint="eastAsia"/>
                <w:b w:val="0"/>
              </w:rPr>
              <w:t>scene</w:t>
            </w:r>
            <w:r>
              <w:rPr>
                <w:b w:val="0"/>
              </w:rPr>
              <w:t>”,</w:t>
            </w:r>
          </w:p>
          <w:p w:rsidR="00C14AFB" w:rsidRPr="002909BC"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did:”manualScene</w:t>
            </w:r>
            <w:r w:rsidRPr="00E16F52">
              <w:rPr>
                <w:b w:val="0"/>
              </w:rPr>
              <w:t>-1</w:t>
            </w:r>
            <w:r>
              <w:rPr>
                <w:b w:val="0"/>
              </w:rPr>
              <w:t>”</w:t>
            </w:r>
            <w:r w:rsidRPr="002909BC">
              <w:rPr>
                <w:b w:val="0"/>
              </w:rPr>
              <w:t xml:space="preserve"> }</w:t>
            </w:r>
          </w:p>
        </w:tc>
      </w:tr>
      <w:tr w:rsidR="00C14AFB"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lastRenderedPageBreak/>
              <w:t>服务器</w:t>
            </w:r>
            <w:r w:rsidRPr="002909BC">
              <w:sym w:font="Wingdings" w:char="F0E0"/>
            </w:r>
            <w:r w:rsidRPr="002909BC">
              <w:rPr>
                <w:rFonts w:hint="eastAsia"/>
              </w:rPr>
              <w:t>手机</w:t>
            </w:r>
          </w:p>
        </w:tc>
        <w:tc>
          <w:tcPr>
            <w:tcW w:w="6911" w:type="dxa"/>
          </w:tcPr>
          <w:p w:rsidR="00C14AFB" w:rsidRPr="002909BC" w:rsidRDefault="00C14AFB" w:rsidP="00C14AFB">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无回复</w:t>
            </w:r>
          </w:p>
        </w:tc>
      </w:tr>
    </w:tbl>
    <w:p w:rsidR="00C14AFB" w:rsidRDefault="00C14AFB" w:rsidP="00C14AFB">
      <w:pPr>
        <w:pStyle w:val="2"/>
        <w:spacing w:after="163"/>
        <w:rPr>
          <w:rFonts w:hint="eastAsia"/>
        </w:rPr>
      </w:pPr>
      <w:r>
        <w:t xml:space="preserve">3.8 </w:t>
      </w:r>
      <w:r>
        <w:rPr>
          <w:rFonts w:hint="eastAsia"/>
        </w:rPr>
        <w:t>数据查询</w:t>
      </w:r>
    </w:p>
    <w:tbl>
      <w:tblPr>
        <w:tblStyle w:val="1-1"/>
        <w:tblW w:w="0" w:type="auto"/>
        <w:tblLook w:val="04A0" w:firstRow="1" w:lastRow="0" w:firstColumn="1" w:lastColumn="0" w:noHBand="0" w:noVBand="1"/>
      </w:tblPr>
      <w:tblGrid>
        <w:gridCol w:w="1809"/>
        <w:gridCol w:w="6911"/>
      </w:tblGrid>
      <w:tr w:rsidR="00C14AFB" w:rsidTr="00C14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t>手机</w:t>
            </w:r>
            <w:r w:rsidRPr="002909BC">
              <w:sym w:font="Wingdings" w:char="F0E0"/>
            </w:r>
            <w:r w:rsidRPr="002909BC">
              <w:rPr>
                <w:rFonts w:hint="eastAsia"/>
              </w:rPr>
              <w:t>服务器</w:t>
            </w:r>
          </w:p>
        </w:tc>
        <w:tc>
          <w:tcPr>
            <w:tcW w:w="6911" w:type="dxa"/>
          </w:tcPr>
          <w:p w:rsidR="00C14AFB" w:rsidRDefault="00C14AFB" w:rsidP="00C14AFB">
            <w:pPr>
              <w:pStyle w:val="aa"/>
              <w:spacing w:after="163"/>
              <w:cnfStyle w:val="100000000000" w:firstRow="1" w:lastRow="0" w:firstColumn="0" w:lastColumn="0" w:oddVBand="0" w:evenVBand="0" w:oddHBand="0" w:evenHBand="0" w:firstRowFirstColumn="0" w:firstRowLastColumn="0" w:lastRowFirstColumn="0" w:lastRowLastColumn="0"/>
              <w:rPr>
                <w:b w:val="0"/>
              </w:rPr>
            </w:pPr>
            <w:r w:rsidRPr="002909BC">
              <w:rPr>
                <w:b w:val="0"/>
              </w:rPr>
              <w:t>{</w:t>
            </w:r>
            <w:r>
              <w:rPr>
                <w:b w:val="0"/>
              </w:rPr>
              <w:t>cmd:”</w:t>
            </w:r>
            <w:r>
              <w:rPr>
                <w:rFonts w:hint="eastAsia"/>
                <w:b w:val="0"/>
              </w:rPr>
              <w:t>query</w:t>
            </w:r>
            <w:r>
              <w:rPr>
                <w:b w:val="0"/>
              </w:rPr>
              <w:t xml:space="preserve">”, </w:t>
            </w:r>
          </w:p>
          <w:p w:rsidR="00C14AFB" w:rsidRDefault="00C14AFB" w:rsidP="00797357">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type:”</w:t>
            </w:r>
            <w:r w:rsidR="00797357">
              <w:rPr>
                <w:rFonts w:hint="eastAsia"/>
                <w:b w:val="0"/>
              </w:rPr>
              <w:t>numSensor</w:t>
            </w:r>
            <w:r>
              <w:rPr>
                <w:b w:val="0"/>
              </w:rPr>
              <w:t>”,</w:t>
            </w:r>
          </w:p>
          <w:p w:rsidR="00C14AFB" w:rsidRPr="002909BC" w:rsidRDefault="00C14AFB" w:rsidP="00797357">
            <w:pPr>
              <w:pStyle w:val="aa"/>
              <w:spacing w:after="163"/>
              <w:cnfStyle w:val="100000000000" w:firstRow="1" w:lastRow="0" w:firstColumn="0" w:lastColumn="0" w:oddVBand="0" w:evenVBand="0" w:oddHBand="0" w:evenHBand="0" w:firstRowFirstColumn="0" w:firstRowLastColumn="0" w:lastRowFirstColumn="0" w:lastRowLastColumn="0"/>
              <w:rPr>
                <w:b w:val="0"/>
              </w:rPr>
            </w:pPr>
            <w:r>
              <w:rPr>
                <w:b w:val="0"/>
              </w:rPr>
              <w:t>did:”</w:t>
            </w:r>
            <w:r w:rsidR="00797357">
              <w:rPr>
                <w:rFonts w:hint="eastAsia"/>
                <w:b w:val="0"/>
              </w:rPr>
              <w:t>numSensor</w:t>
            </w:r>
            <w:r w:rsidRPr="00E16F52">
              <w:rPr>
                <w:b w:val="0"/>
              </w:rPr>
              <w:t>-1</w:t>
            </w:r>
            <w:r>
              <w:rPr>
                <w:b w:val="0"/>
              </w:rPr>
              <w:t>”</w:t>
            </w:r>
            <w:r w:rsidRPr="002909BC">
              <w:rPr>
                <w:b w:val="0"/>
              </w:rPr>
              <w:t xml:space="preserve"> }</w:t>
            </w:r>
          </w:p>
        </w:tc>
      </w:tr>
      <w:tr w:rsidR="00C14AFB" w:rsidTr="00C14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C14AFB" w:rsidRPr="002909BC" w:rsidRDefault="00C14AFB" w:rsidP="00C14AFB">
            <w:pPr>
              <w:pStyle w:val="aa"/>
              <w:spacing w:after="163"/>
            </w:pPr>
            <w:r w:rsidRPr="002909BC">
              <w:rPr>
                <w:rFonts w:hint="eastAsia"/>
              </w:rPr>
              <w:t>服务器</w:t>
            </w:r>
            <w:r w:rsidRPr="002909BC">
              <w:sym w:font="Wingdings" w:char="F0E0"/>
            </w:r>
            <w:r w:rsidRPr="002909BC">
              <w:rPr>
                <w:rFonts w:hint="eastAsia"/>
              </w:rPr>
              <w:t>手机</w:t>
            </w:r>
          </w:p>
        </w:tc>
        <w:tc>
          <w:tcPr>
            <w:tcW w:w="6911" w:type="dxa"/>
          </w:tcPr>
          <w:p w:rsidR="00797357" w:rsidRPr="00797357" w:rsidRDefault="00797357" w:rsidP="00797357">
            <w:pPr>
              <w:pStyle w:val="aa"/>
              <w:spacing w:after="163"/>
              <w:cnfStyle w:val="000000100000" w:firstRow="0" w:lastRow="0" w:firstColumn="0" w:lastColumn="0" w:oddVBand="0" w:evenVBand="0" w:oddHBand="1" w:evenHBand="0" w:firstRowFirstColumn="0" w:firstRowLastColumn="0" w:lastRowFirstColumn="0" w:lastRowLastColumn="0"/>
            </w:pPr>
            <w:r w:rsidRPr="00797357">
              <w:t>{cmd:”</w:t>
            </w:r>
            <w:r w:rsidRPr="00797357">
              <w:rPr>
                <w:rFonts w:hint="eastAsia"/>
              </w:rPr>
              <w:t>query</w:t>
            </w:r>
            <w:r w:rsidRPr="00797357">
              <w:t xml:space="preserve">”, </w:t>
            </w:r>
          </w:p>
          <w:p w:rsidR="00797357" w:rsidRPr="00797357" w:rsidRDefault="00797357" w:rsidP="00797357">
            <w:pPr>
              <w:pStyle w:val="aa"/>
              <w:spacing w:after="163"/>
              <w:cnfStyle w:val="000000100000" w:firstRow="0" w:lastRow="0" w:firstColumn="0" w:lastColumn="0" w:oddVBand="0" w:evenVBand="0" w:oddHBand="1" w:evenHBand="0" w:firstRowFirstColumn="0" w:firstRowLastColumn="0" w:lastRowFirstColumn="0" w:lastRowLastColumn="0"/>
            </w:pPr>
            <w:r w:rsidRPr="00797357">
              <w:t>type:”</w:t>
            </w:r>
            <w:r w:rsidRPr="00797357">
              <w:rPr>
                <w:rFonts w:hint="eastAsia"/>
              </w:rPr>
              <w:t>numSensor</w:t>
            </w:r>
            <w:r w:rsidRPr="00797357">
              <w:t>”,</w:t>
            </w:r>
          </w:p>
          <w:p w:rsidR="00797357" w:rsidRDefault="00797357" w:rsidP="00797357">
            <w:pPr>
              <w:pStyle w:val="aa"/>
              <w:spacing w:after="163"/>
              <w:cnfStyle w:val="000000100000" w:firstRow="0" w:lastRow="0" w:firstColumn="0" w:lastColumn="0" w:oddVBand="0" w:evenVBand="0" w:oddHBand="1" w:evenHBand="0" w:firstRowFirstColumn="0" w:firstRowLastColumn="0" w:lastRowFirstColumn="0" w:lastRowLastColumn="0"/>
              <w:rPr>
                <w:rFonts w:hint="eastAsia"/>
              </w:rPr>
            </w:pPr>
            <w:r w:rsidRPr="00797357">
              <w:t>did:”</w:t>
            </w:r>
            <w:r w:rsidRPr="00797357">
              <w:rPr>
                <w:rFonts w:hint="eastAsia"/>
              </w:rPr>
              <w:t>numSensor</w:t>
            </w:r>
            <w:r w:rsidRPr="00797357">
              <w:t xml:space="preserve">-1” </w:t>
            </w:r>
          </w:p>
          <w:p w:rsidR="00C14AFB" w:rsidRPr="002909BC" w:rsidRDefault="00797357" w:rsidP="00797357">
            <w:pPr>
              <w:pStyle w:val="aa"/>
              <w:spacing w:after="163"/>
              <w:cnfStyle w:val="000000100000" w:firstRow="0" w:lastRow="0" w:firstColumn="0" w:lastColumn="0" w:oddVBand="0" w:evenVBand="0" w:oddHBand="1" w:evenHBand="0" w:firstRowFirstColumn="0" w:firstRowLastColumn="0" w:lastRowFirstColumn="0" w:lastRowLastColumn="0"/>
            </w:pPr>
            <w:r>
              <w:rPr>
                <w:rFonts w:hint="eastAsia"/>
              </w:rPr>
              <w:t>value</w:t>
            </w:r>
            <w:r>
              <w:t>:25</w:t>
            </w:r>
            <w:r w:rsidRPr="00797357">
              <w:t>}</w:t>
            </w:r>
          </w:p>
        </w:tc>
      </w:tr>
    </w:tbl>
    <w:p w:rsidR="00C14AFB" w:rsidRPr="00C14AFB" w:rsidRDefault="00C14AFB" w:rsidP="00C14AFB">
      <w:pPr>
        <w:spacing w:after="163"/>
        <w:ind w:firstLine="480"/>
      </w:pPr>
    </w:p>
    <w:p w:rsidR="00F83517" w:rsidRDefault="00F83517" w:rsidP="00F83517">
      <w:pPr>
        <w:pStyle w:val="1"/>
        <w:spacing w:after="163"/>
      </w:pPr>
      <w:bookmarkStart w:id="28" w:name="_Toc489629849"/>
      <w:r>
        <w:rPr>
          <w:rFonts w:hint="eastAsia"/>
        </w:rPr>
        <w:t>四、协议说明</w:t>
      </w:r>
      <w:r>
        <w:rPr>
          <w:rFonts w:hint="eastAsia"/>
        </w:rPr>
        <w:t>--MQTT</w:t>
      </w:r>
      <w:r>
        <w:rPr>
          <w:rFonts w:hint="eastAsia"/>
        </w:rPr>
        <w:t>接口</w:t>
      </w:r>
      <w:bookmarkEnd w:id="28"/>
    </w:p>
    <w:p w:rsidR="00AE3321" w:rsidRPr="00AE3321" w:rsidRDefault="00AE3321" w:rsidP="00F91BA1">
      <w:pPr>
        <w:pStyle w:val="2"/>
        <w:spacing w:after="163"/>
      </w:pPr>
      <w:r>
        <w:rPr>
          <w:rFonts w:hint="eastAsia"/>
        </w:rPr>
        <w:t xml:space="preserve">4.1 </w:t>
      </w:r>
      <w:r>
        <w:rPr>
          <w:rFonts w:hint="eastAsia"/>
        </w:rPr>
        <w:t>服务状态查询</w:t>
      </w:r>
    </w:p>
    <w:p w:rsidR="00CA6F40" w:rsidRDefault="00CA6F40" w:rsidP="00F91BA1">
      <w:pPr>
        <w:pStyle w:val="2"/>
        <w:spacing w:after="163"/>
      </w:pPr>
      <w:r>
        <w:rPr>
          <w:rFonts w:hint="eastAsia"/>
        </w:rPr>
        <w:t>4.</w:t>
      </w:r>
      <w:r w:rsidR="00AE3321">
        <w:rPr>
          <w:rFonts w:hint="eastAsia"/>
        </w:rPr>
        <w:t>2</w:t>
      </w:r>
      <w:r>
        <w:rPr>
          <w:rFonts w:hint="eastAsia"/>
        </w:rPr>
        <w:t xml:space="preserve"> </w:t>
      </w:r>
      <w:r>
        <w:rPr>
          <w:rFonts w:hint="eastAsia"/>
        </w:rPr>
        <w:t>单类设备列表查询</w:t>
      </w:r>
    </w:p>
    <w:p w:rsidR="00CA6F40" w:rsidRDefault="00CA6F40" w:rsidP="00F91BA1">
      <w:pPr>
        <w:pStyle w:val="2"/>
        <w:spacing w:after="163"/>
      </w:pPr>
      <w:r>
        <w:rPr>
          <w:rFonts w:hint="eastAsia"/>
        </w:rPr>
        <w:t>4</w:t>
      </w:r>
      <w:r>
        <w:t>.</w:t>
      </w:r>
      <w:r w:rsidR="00AE3321">
        <w:rPr>
          <w:rFonts w:hint="eastAsia"/>
        </w:rPr>
        <w:t>3</w:t>
      </w:r>
      <w:r>
        <w:t xml:space="preserve"> </w:t>
      </w:r>
      <w:r>
        <w:rPr>
          <w:rFonts w:hint="eastAsia"/>
        </w:rPr>
        <w:t>单类设备状态查询</w:t>
      </w:r>
    </w:p>
    <w:p w:rsidR="00CA6F40" w:rsidRDefault="00CA6F40" w:rsidP="00F91BA1">
      <w:pPr>
        <w:pStyle w:val="2"/>
        <w:spacing w:after="163"/>
      </w:pPr>
      <w:r>
        <w:rPr>
          <w:rFonts w:hint="eastAsia"/>
        </w:rPr>
        <w:t>4.</w:t>
      </w:r>
      <w:r w:rsidR="00AE3321">
        <w:rPr>
          <w:rFonts w:hint="eastAsia"/>
        </w:rPr>
        <w:t>4</w:t>
      </w:r>
      <w:r>
        <w:rPr>
          <w:rFonts w:hint="eastAsia"/>
        </w:rPr>
        <w:t xml:space="preserve"> </w:t>
      </w:r>
      <w:r>
        <w:rPr>
          <w:rFonts w:hint="eastAsia"/>
        </w:rPr>
        <w:t>单个设备状态查询</w:t>
      </w:r>
    </w:p>
    <w:p w:rsidR="00CA6F40" w:rsidRDefault="00CA6F40" w:rsidP="00F91BA1">
      <w:pPr>
        <w:pStyle w:val="2"/>
        <w:spacing w:after="163"/>
      </w:pPr>
      <w:r>
        <w:rPr>
          <w:rFonts w:hint="eastAsia"/>
        </w:rPr>
        <w:t>4.</w:t>
      </w:r>
      <w:r w:rsidR="00AE3321">
        <w:rPr>
          <w:rFonts w:hint="eastAsia"/>
        </w:rPr>
        <w:t>5</w:t>
      </w:r>
      <w:r>
        <w:rPr>
          <w:rFonts w:hint="eastAsia"/>
        </w:rPr>
        <w:t xml:space="preserve"> </w:t>
      </w:r>
      <w:r>
        <w:rPr>
          <w:rFonts w:hint="eastAsia"/>
        </w:rPr>
        <w:t>单个设备状态控制</w:t>
      </w:r>
    </w:p>
    <w:p w:rsidR="00CA6F40" w:rsidRDefault="00CA6F40" w:rsidP="00F91BA1">
      <w:pPr>
        <w:pStyle w:val="2"/>
        <w:spacing w:after="163"/>
      </w:pPr>
      <w:r>
        <w:rPr>
          <w:rFonts w:hint="eastAsia"/>
        </w:rPr>
        <w:lastRenderedPageBreak/>
        <w:t>4.</w:t>
      </w:r>
      <w:r w:rsidR="00AE3321">
        <w:rPr>
          <w:rFonts w:hint="eastAsia"/>
        </w:rPr>
        <w:t>6</w:t>
      </w:r>
      <w:r>
        <w:rPr>
          <w:rFonts w:hint="eastAsia"/>
        </w:rPr>
        <w:t xml:space="preserve"> </w:t>
      </w:r>
      <w:r>
        <w:rPr>
          <w:rFonts w:hint="eastAsia"/>
        </w:rPr>
        <w:t>设备状态上报</w:t>
      </w:r>
    </w:p>
    <w:p w:rsidR="00AE3321" w:rsidRPr="00C07AC8" w:rsidRDefault="00CA6F40" w:rsidP="00F91BA1">
      <w:pPr>
        <w:pStyle w:val="2"/>
        <w:spacing w:after="163"/>
      </w:pPr>
      <w:r>
        <w:rPr>
          <w:rFonts w:hint="eastAsia"/>
        </w:rPr>
        <w:t>4.</w:t>
      </w:r>
      <w:r w:rsidR="00AE3321">
        <w:rPr>
          <w:rFonts w:hint="eastAsia"/>
        </w:rPr>
        <w:t>7</w:t>
      </w:r>
      <w:r>
        <w:rPr>
          <w:rFonts w:hint="eastAsia"/>
        </w:rPr>
        <w:t xml:space="preserve"> </w:t>
      </w:r>
      <w:r>
        <w:rPr>
          <w:rFonts w:hint="eastAsia"/>
        </w:rPr>
        <w:t>报警推送</w:t>
      </w:r>
    </w:p>
    <w:sectPr w:rsidR="00AE3321" w:rsidRPr="00C07AC8" w:rsidSect="00980FBB">
      <w:headerReference w:type="even" r:id="rId9"/>
      <w:headerReference w:type="default" r:id="rId10"/>
      <w:footerReference w:type="even" r:id="rId11"/>
      <w:footerReference w:type="default" r:id="rId12"/>
      <w:headerReference w:type="first" r:id="rId13"/>
      <w:footerReference w:type="first" r:id="rId14"/>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A10" w:rsidRDefault="00226A10" w:rsidP="0083448D">
      <w:pPr>
        <w:spacing w:after="120" w:line="240" w:lineRule="auto"/>
        <w:ind w:firstLine="480"/>
      </w:pPr>
      <w:r>
        <w:separator/>
      </w:r>
    </w:p>
  </w:endnote>
  <w:endnote w:type="continuationSeparator" w:id="0">
    <w:p w:rsidR="00226A10" w:rsidRDefault="00226A10"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FB" w:rsidRDefault="00C14AFB" w:rsidP="0083448D">
    <w:pPr>
      <w:pStyle w:val="a5"/>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00918"/>
      <w:docPartObj>
        <w:docPartGallery w:val="Page Numbers (Bottom of Page)"/>
        <w:docPartUnique/>
      </w:docPartObj>
    </w:sdtPr>
    <w:sdtContent>
      <w:p w:rsidR="00C14AFB" w:rsidRDefault="00C14AFB" w:rsidP="00980FBB">
        <w:pPr>
          <w:pStyle w:val="a5"/>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2457C9" w:rsidRPr="002457C9">
          <w:rPr>
            <w:rFonts w:asciiTheme="majorEastAsia" w:eastAsiaTheme="majorEastAsia" w:hAnsiTheme="majorEastAsia"/>
            <w:noProof/>
            <w:sz w:val="21"/>
            <w:szCs w:val="21"/>
            <w:lang w:val="zh-CN"/>
          </w:rPr>
          <w:t>25</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C14AFB" w:rsidRDefault="00C14AFB" w:rsidP="00980FBB">
    <w:pPr>
      <w:pStyle w:val="a5"/>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FB" w:rsidRDefault="00C14AFB" w:rsidP="0083448D">
    <w:pPr>
      <w:pStyle w:val="a5"/>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A10" w:rsidRDefault="00226A10" w:rsidP="0083448D">
      <w:pPr>
        <w:spacing w:after="120" w:line="240" w:lineRule="auto"/>
        <w:ind w:firstLine="480"/>
      </w:pPr>
      <w:r>
        <w:separator/>
      </w:r>
    </w:p>
  </w:footnote>
  <w:footnote w:type="continuationSeparator" w:id="0">
    <w:p w:rsidR="00226A10" w:rsidRDefault="00226A10" w:rsidP="0083448D">
      <w:pPr>
        <w:spacing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FB" w:rsidRDefault="00C14AFB" w:rsidP="0083448D">
    <w:pPr>
      <w:pStyle w:val="a4"/>
      <w:pBdr>
        <w:bottom w:val="none" w:sz="0" w:space="0" w:color="auto"/>
      </w:pBdr>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FB" w:rsidRDefault="00C14AFB" w:rsidP="00C57E7B">
    <w:pPr>
      <w:pStyle w:val="a4"/>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FB" w:rsidRDefault="00C14AFB" w:rsidP="0083448D">
    <w:pPr>
      <w:pStyle w:val="a4"/>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603F"/>
    <w:rsid w:val="000172E7"/>
    <w:rsid w:val="00026A5F"/>
    <w:rsid w:val="000274F3"/>
    <w:rsid w:val="00041297"/>
    <w:rsid w:val="0004424B"/>
    <w:rsid w:val="000464DC"/>
    <w:rsid w:val="000532BB"/>
    <w:rsid w:val="00054B42"/>
    <w:rsid w:val="00064B0F"/>
    <w:rsid w:val="00066FB9"/>
    <w:rsid w:val="00072C52"/>
    <w:rsid w:val="0008777A"/>
    <w:rsid w:val="00092C73"/>
    <w:rsid w:val="00094904"/>
    <w:rsid w:val="000B39E0"/>
    <w:rsid w:val="000B3A47"/>
    <w:rsid w:val="000C16E4"/>
    <w:rsid w:val="000C1FB5"/>
    <w:rsid w:val="000C2874"/>
    <w:rsid w:val="000C44F9"/>
    <w:rsid w:val="000E6B31"/>
    <w:rsid w:val="000F21A2"/>
    <w:rsid w:val="00103D33"/>
    <w:rsid w:val="001044AD"/>
    <w:rsid w:val="00112828"/>
    <w:rsid w:val="00114461"/>
    <w:rsid w:val="00115D5B"/>
    <w:rsid w:val="00116433"/>
    <w:rsid w:val="00126164"/>
    <w:rsid w:val="00127D19"/>
    <w:rsid w:val="00143D13"/>
    <w:rsid w:val="00144F81"/>
    <w:rsid w:val="00151C36"/>
    <w:rsid w:val="00161848"/>
    <w:rsid w:val="00161A0A"/>
    <w:rsid w:val="00165F27"/>
    <w:rsid w:val="00177A7E"/>
    <w:rsid w:val="001808DA"/>
    <w:rsid w:val="00183D6D"/>
    <w:rsid w:val="00190DCB"/>
    <w:rsid w:val="0019585E"/>
    <w:rsid w:val="00196EA0"/>
    <w:rsid w:val="001A2EDE"/>
    <w:rsid w:val="001A5EA9"/>
    <w:rsid w:val="001B0A76"/>
    <w:rsid w:val="001B22DE"/>
    <w:rsid w:val="001B2F85"/>
    <w:rsid w:val="001B59D6"/>
    <w:rsid w:val="001B64C1"/>
    <w:rsid w:val="001C03C0"/>
    <w:rsid w:val="001C4451"/>
    <w:rsid w:val="001C53BC"/>
    <w:rsid w:val="001D05B8"/>
    <w:rsid w:val="001D5A9F"/>
    <w:rsid w:val="001E3197"/>
    <w:rsid w:val="001F12FB"/>
    <w:rsid w:val="001F34AD"/>
    <w:rsid w:val="001F3DD4"/>
    <w:rsid w:val="00203C17"/>
    <w:rsid w:val="00205C60"/>
    <w:rsid w:val="00205E5D"/>
    <w:rsid w:val="00207573"/>
    <w:rsid w:val="002216AD"/>
    <w:rsid w:val="0022408D"/>
    <w:rsid w:val="00226A10"/>
    <w:rsid w:val="0023732B"/>
    <w:rsid w:val="00242C27"/>
    <w:rsid w:val="00242C94"/>
    <w:rsid w:val="002457C9"/>
    <w:rsid w:val="00250F19"/>
    <w:rsid w:val="002603BF"/>
    <w:rsid w:val="00267A67"/>
    <w:rsid w:val="002712FC"/>
    <w:rsid w:val="00283356"/>
    <w:rsid w:val="00285AF6"/>
    <w:rsid w:val="002909BC"/>
    <w:rsid w:val="00294451"/>
    <w:rsid w:val="0029530D"/>
    <w:rsid w:val="002A2764"/>
    <w:rsid w:val="002A2937"/>
    <w:rsid w:val="002A4CDB"/>
    <w:rsid w:val="002A7880"/>
    <w:rsid w:val="002B3291"/>
    <w:rsid w:val="002B3B92"/>
    <w:rsid w:val="002B41E5"/>
    <w:rsid w:val="002C0646"/>
    <w:rsid w:val="002C0EE3"/>
    <w:rsid w:val="002C2B80"/>
    <w:rsid w:val="002D1469"/>
    <w:rsid w:val="002E06D0"/>
    <w:rsid w:val="002E3253"/>
    <w:rsid w:val="002E4C06"/>
    <w:rsid w:val="002F4597"/>
    <w:rsid w:val="0030403D"/>
    <w:rsid w:val="00313C7C"/>
    <w:rsid w:val="00315FFF"/>
    <w:rsid w:val="003201F9"/>
    <w:rsid w:val="003202D3"/>
    <w:rsid w:val="0032048C"/>
    <w:rsid w:val="00330FDE"/>
    <w:rsid w:val="00331D21"/>
    <w:rsid w:val="0033297B"/>
    <w:rsid w:val="00342134"/>
    <w:rsid w:val="0034587C"/>
    <w:rsid w:val="00350013"/>
    <w:rsid w:val="003517CE"/>
    <w:rsid w:val="00351B55"/>
    <w:rsid w:val="00353561"/>
    <w:rsid w:val="00356B8C"/>
    <w:rsid w:val="00362011"/>
    <w:rsid w:val="00363CB1"/>
    <w:rsid w:val="00381002"/>
    <w:rsid w:val="003821FE"/>
    <w:rsid w:val="00384EB6"/>
    <w:rsid w:val="003929C6"/>
    <w:rsid w:val="003969CE"/>
    <w:rsid w:val="003A239C"/>
    <w:rsid w:val="003A4AB5"/>
    <w:rsid w:val="003A51CB"/>
    <w:rsid w:val="003A5E7D"/>
    <w:rsid w:val="003A6914"/>
    <w:rsid w:val="003A7E84"/>
    <w:rsid w:val="003B0A62"/>
    <w:rsid w:val="003B34C9"/>
    <w:rsid w:val="003B5A52"/>
    <w:rsid w:val="003B7BD5"/>
    <w:rsid w:val="003C71E8"/>
    <w:rsid w:val="003D11EF"/>
    <w:rsid w:val="003D36EE"/>
    <w:rsid w:val="003E3563"/>
    <w:rsid w:val="003E3575"/>
    <w:rsid w:val="003E3F5F"/>
    <w:rsid w:val="003F66B5"/>
    <w:rsid w:val="003F778E"/>
    <w:rsid w:val="003F778F"/>
    <w:rsid w:val="00403256"/>
    <w:rsid w:val="0041038A"/>
    <w:rsid w:val="00422F57"/>
    <w:rsid w:val="004374EA"/>
    <w:rsid w:val="004414FB"/>
    <w:rsid w:val="00441C8F"/>
    <w:rsid w:val="00444771"/>
    <w:rsid w:val="00444F35"/>
    <w:rsid w:val="0044524F"/>
    <w:rsid w:val="00447F65"/>
    <w:rsid w:val="00451582"/>
    <w:rsid w:val="00451A26"/>
    <w:rsid w:val="00451B77"/>
    <w:rsid w:val="004673D8"/>
    <w:rsid w:val="0047138D"/>
    <w:rsid w:val="004764A5"/>
    <w:rsid w:val="00477174"/>
    <w:rsid w:val="00480CFC"/>
    <w:rsid w:val="00487605"/>
    <w:rsid w:val="004915A4"/>
    <w:rsid w:val="00491AA1"/>
    <w:rsid w:val="00497C9D"/>
    <w:rsid w:val="004A1408"/>
    <w:rsid w:val="004B0F8D"/>
    <w:rsid w:val="004B4828"/>
    <w:rsid w:val="004B4D16"/>
    <w:rsid w:val="004C076B"/>
    <w:rsid w:val="004D4040"/>
    <w:rsid w:val="004D457A"/>
    <w:rsid w:val="004D4673"/>
    <w:rsid w:val="004D5C09"/>
    <w:rsid w:val="004E4D7D"/>
    <w:rsid w:val="004E683A"/>
    <w:rsid w:val="004E7DD3"/>
    <w:rsid w:val="004F0E19"/>
    <w:rsid w:val="00500473"/>
    <w:rsid w:val="00502382"/>
    <w:rsid w:val="00502C1C"/>
    <w:rsid w:val="005046E0"/>
    <w:rsid w:val="00513516"/>
    <w:rsid w:val="00523F95"/>
    <w:rsid w:val="00536097"/>
    <w:rsid w:val="00541442"/>
    <w:rsid w:val="00553522"/>
    <w:rsid w:val="005601F9"/>
    <w:rsid w:val="00560BEC"/>
    <w:rsid w:val="00560C47"/>
    <w:rsid w:val="00562C18"/>
    <w:rsid w:val="005663EA"/>
    <w:rsid w:val="00572B2F"/>
    <w:rsid w:val="00574C5C"/>
    <w:rsid w:val="00576895"/>
    <w:rsid w:val="005819E3"/>
    <w:rsid w:val="00581B92"/>
    <w:rsid w:val="005924A6"/>
    <w:rsid w:val="0059709C"/>
    <w:rsid w:val="005A0ACF"/>
    <w:rsid w:val="005A0D28"/>
    <w:rsid w:val="005A5526"/>
    <w:rsid w:val="005B009F"/>
    <w:rsid w:val="005B1201"/>
    <w:rsid w:val="005B47AA"/>
    <w:rsid w:val="005C100E"/>
    <w:rsid w:val="005C15C1"/>
    <w:rsid w:val="005D486B"/>
    <w:rsid w:val="005E2016"/>
    <w:rsid w:val="005E6464"/>
    <w:rsid w:val="005E724C"/>
    <w:rsid w:val="005F651C"/>
    <w:rsid w:val="00610F5D"/>
    <w:rsid w:val="00621EED"/>
    <w:rsid w:val="006221D3"/>
    <w:rsid w:val="006426B1"/>
    <w:rsid w:val="00642B2B"/>
    <w:rsid w:val="00642F71"/>
    <w:rsid w:val="006506CF"/>
    <w:rsid w:val="006515BC"/>
    <w:rsid w:val="00654C31"/>
    <w:rsid w:val="006703F0"/>
    <w:rsid w:val="006758AF"/>
    <w:rsid w:val="00676E86"/>
    <w:rsid w:val="0068511E"/>
    <w:rsid w:val="00686097"/>
    <w:rsid w:val="006873CC"/>
    <w:rsid w:val="00687DAA"/>
    <w:rsid w:val="006936F6"/>
    <w:rsid w:val="00694F41"/>
    <w:rsid w:val="00695567"/>
    <w:rsid w:val="006A39B1"/>
    <w:rsid w:val="006B02BE"/>
    <w:rsid w:val="006C27FF"/>
    <w:rsid w:val="006C2E7C"/>
    <w:rsid w:val="006C40CC"/>
    <w:rsid w:val="006C439B"/>
    <w:rsid w:val="006C4EB3"/>
    <w:rsid w:val="006C59AC"/>
    <w:rsid w:val="006C7858"/>
    <w:rsid w:val="006D251B"/>
    <w:rsid w:val="006D2587"/>
    <w:rsid w:val="006D797A"/>
    <w:rsid w:val="006E5EF3"/>
    <w:rsid w:val="006F170F"/>
    <w:rsid w:val="006F6E18"/>
    <w:rsid w:val="00700108"/>
    <w:rsid w:val="00700ACE"/>
    <w:rsid w:val="00703787"/>
    <w:rsid w:val="00717AF6"/>
    <w:rsid w:val="00724D16"/>
    <w:rsid w:val="00725242"/>
    <w:rsid w:val="00730675"/>
    <w:rsid w:val="00744D36"/>
    <w:rsid w:val="00752636"/>
    <w:rsid w:val="00770931"/>
    <w:rsid w:val="00775C70"/>
    <w:rsid w:val="00776562"/>
    <w:rsid w:val="00781E4A"/>
    <w:rsid w:val="0079048A"/>
    <w:rsid w:val="00797357"/>
    <w:rsid w:val="00797729"/>
    <w:rsid w:val="007A51E3"/>
    <w:rsid w:val="007B1876"/>
    <w:rsid w:val="007C551A"/>
    <w:rsid w:val="007D0A1A"/>
    <w:rsid w:val="007D1993"/>
    <w:rsid w:val="007D4CDC"/>
    <w:rsid w:val="007D66BA"/>
    <w:rsid w:val="007E0349"/>
    <w:rsid w:val="007E3740"/>
    <w:rsid w:val="007E380C"/>
    <w:rsid w:val="007F2242"/>
    <w:rsid w:val="007F29FA"/>
    <w:rsid w:val="007F6351"/>
    <w:rsid w:val="007F7AD4"/>
    <w:rsid w:val="0080095E"/>
    <w:rsid w:val="00801342"/>
    <w:rsid w:val="0080696D"/>
    <w:rsid w:val="00812F57"/>
    <w:rsid w:val="00823790"/>
    <w:rsid w:val="00832AB9"/>
    <w:rsid w:val="0083448D"/>
    <w:rsid w:val="00835213"/>
    <w:rsid w:val="008370DD"/>
    <w:rsid w:val="00840170"/>
    <w:rsid w:val="00840DB8"/>
    <w:rsid w:val="00843C76"/>
    <w:rsid w:val="00844467"/>
    <w:rsid w:val="0085150F"/>
    <w:rsid w:val="008549FE"/>
    <w:rsid w:val="008609C9"/>
    <w:rsid w:val="00860F7B"/>
    <w:rsid w:val="00863ED5"/>
    <w:rsid w:val="00867B5E"/>
    <w:rsid w:val="00871985"/>
    <w:rsid w:val="00873A8B"/>
    <w:rsid w:val="0087553B"/>
    <w:rsid w:val="00891ADC"/>
    <w:rsid w:val="008B3A19"/>
    <w:rsid w:val="008C518B"/>
    <w:rsid w:val="008C60CC"/>
    <w:rsid w:val="008D3CBA"/>
    <w:rsid w:val="008D4153"/>
    <w:rsid w:val="008E1A8E"/>
    <w:rsid w:val="008E2D6B"/>
    <w:rsid w:val="008E53AA"/>
    <w:rsid w:val="008E7E78"/>
    <w:rsid w:val="008F0828"/>
    <w:rsid w:val="008F2B14"/>
    <w:rsid w:val="00901F96"/>
    <w:rsid w:val="0090435E"/>
    <w:rsid w:val="00904439"/>
    <w:rsid w:val="00905E0A"/>
    <w:rsid w:val="00912184"/>
    <w:rsid w:val="009130EE"/>
    <w:rsid w:val="00914788"/>
    <w:rsid w:val="00921932"/>
    <w:rsid w:val="00922C9A"/>
    <w:rsid w:val="00925198"/>
    <w:rsid w:val="00926646"/>
    <w:rsid w:val="00930B55"/>
    <w:rsid w:val="00932EE6"/>
    <w:rsid w:val="00940439"/>
    <w:rsid w:val="009416DB"/>
    <w:rsid w:val="009417CB"/>
    <w:rsid w:val="00941F8E"/>
    <w:rsid w:val="00957F82"/>
    <w:rsid w:val="00960C17"/>
    <w:rsid w:val="009646CA"/>
    <w:rsid w:val="00975311"/>
    <w:rsid w:val="00980FBB"/>
    <w:rsid w:val="009830DC"/>
    <w:rsid w:val="009850A9"/>
    <w:rsid w:val="0098684B"/>
    <w:rsid w:val="0099120B"/>
    <w:rsid w:val="0099428C"/>
    <w:rsid w:val="009957E6"/>
    <w:rsid w:val="009A28F5"/>
    <w:rsid w:val="009A32C2"/>
    <w:rsid w:val="009B1E93"/>
    <w:rsid w:val="009B2BA4"/>
    <w:rsid w:val="009B2D5C"/>
    <w:rsid w:val="009B35AD"/>
    <w:rsid w:val="009B4C04"/>
    <w:rsid w:val="009B7D8D"/>
    <w:rsid w:val="009C09BC"/>
    <w:rsid w:val="009C5E2B"/>
    <w:rsid w:val="009D06FA"/>
    <w:rsid w:val="009E4456"/>
    <w:rsid w:val="009F68EC"/>
    <w:rsid w:val="00A0110A"/>
    <w:rsid w:val="00A06219"/>
    <w:rsid w:val="00A1024B"/>
    <w:rsid w:val="00A17EFC"/>
    <w:rsid w:val="00A24935"/>
    <w:rsid w:val="00A3038B"/>
    <w:rsid w:val="00A318E0"/>
    <w:rsid w:val="00A33257"/>
    <w:rsid w:val="00A41869"/>
    <w:rsid w:val="00A42627"/>
    <w:rsid w:val="00A457AD"/>
    <w:rsid w:val="00A5130B"/>
    <w:rsid w:val="00A51DD6"/>
    <w:rsid w:val="00A578D0"/>
    <w:rsid w:val="00A60A05"/>
    <w:rsid w:val="00A6379B"/>
    <w:rsid w:val="00A65CC0"/>
    <w:rsid w:val="00A66075"/>
    <w:rsid w:val="00A67169"/>
    <w:rsid w:val="00A7544F"/>
    <w:rsid w:val="00A83D58"/>
    <w:rsid w:val="00A84429"/>
    <w:rsid w:val="00A857D2"/>
    <w:rsid w:val="00A85D40"/>
    <w:rsid w:val="00A93713"/>
    <w:rsid w:val="00A93997"/>
    <w:rsid w:val="00AA3B99"/>
    <w:rsid w:val="00AB6EF8"/>
    <w:rsid w:val="00AC3108"/>
    <w:rsid w:val="00AC3677"/>
    <w:rsid w:val="00AC3A14"/>
    <w:rsid w:val="00AC6591"/>
    <w:rsid w:val="00AC6815"/>
    <w:rsid w:val="00AC6B31"/>
    <w:rsid w:val="00AD1DE0"/>
    <w:rsid w:val="00AD6E02"/>
    <w:rsid w:val="00AE3321"/>
    <w:rsid w:val="00AF1324"/>
    <w:rsid w:val="00AF2D64"/>
    <w:rsid w:val="00B04AC4"/>
    <w:rsid w:val="00B0522D"/>
    <w:rsid w:val="00B104BC"/>
    <w:rsid w:val="00B35766"/>
    <w:rsid w:val="00B37C2F"/>
    <w:rsid w:val="00B51CB2"/>
    <w:rsid w:val="00B55B0F"/>
    <w:rsid w:val="00B679D1"/>
    <w:rsid w:val="00B77151"/>
    <w:rsid w:val="00B830B1"/>
    <w:rsid w:val="00B8790D"/>
    <w:rsid w:val="00B90C92"/>
    <w:rsid w:val="00B94374"/>
    <w:rsid w:val="00BA26DE"/>
    <w:rsid w:val="00BA56CE"/>
    <w:rsid w:val="00BB201B"/>
    <w:rsid w:val="00BB3227"/>
    <w:rsid w:val="00BC0880"/>
    <w:rsid w:val="00BC33ED"/>
    <w:rsid w:val="00BC492D"/>
    <w:rsid w:val="00BC71B2"/>
    <w:rsid w:val="00BD3A9A"/>
    <w:rsid w:val="00BF427F"/>
    <w:rsid w:val="00BF45F2"/>
    <w:rsid w:val="00BF4C41"/>
    <w:rsid w:val="00BF7D56"/>
    <w:rsid w:val="00C07AC8"/>
    <w:rsid w:val="00C14AFB"/>
    <w:rsid w:val="00C22554"/>
    <w:rsid w:val="00C26D8E"/>
    <w:rsid w:val="00C3697E"/>
    <w:rsid w:val="00C405E4"/>
    <w:rsid w:val="00C43B8D"/>
    <w:rsid w:val="00C50649"/>
    <w:rsid w:val="00C51336"/>
    <w:rsid w:val="00C540A5"/>
    <w:rsid w:val="00C550E5"/>
    <w:rsid w:val="00C557BF"/>
    <w:rsid w:val="00C56FA6"/>
    <w:rsid w:val="00C57476"/>
    <w:rsid w:val="00C57E7B"/>
    <w:rsid w:val="00C62C46"/>
    <w:rsid w:val="00C63EDD"/>
    <w:rsid w:val="00C6754C"/>
    <w:rsid w:val="00C74DA6"/>
    <w:rsid w:val="00C75196"/>
    <w:rsid w:val="00C90F0E"/>
    <w:rsid w:val="00C97698"/>
    <w:rsid w:val="00CA5493"/>
    <w:rsid w:val="00CA5AA9"/>
    <w:rsid w:val="00CA6F40"/>
    <w:rsid w:val="00CB6B18"/>
    <w:rsid w:val="00CC25C4"/>
    <w:rsid w:val="00CC674F"/>
    <w:rsid w:val="00CD722F"/>
    <w:rsid w:val="00CE2EFE"/>
    <w:rsid w:val="00CF25F0"/>
    <w:rsid w:val="00D04E78"/>
    <w:rsid w:val="00D1340F"/>
    <w:rsid w:val="00D217C4"/>
    <w:rsid w:val="00D23C59"/>
    <w:rsid w:val="00D366F2"/>
    <w:rsid w:val="00D41E49"/>
    <w:rsid w:val="00D43073"/>
    <w:rsid w:val="00D44F18"/>
    <w:rsid w:val="00D47105"/>
    <w:rsid w:val="00D505E9"/>
    <w:rsid w:val="00D64E30"/>
    <w:rsid w:val="00D67387"/>
    <w:rsid w:val="00D76929"/>
    <w:rsid w:val="00D81F09"/>
    <w:rsid w:val="00D842AC"/>
    <w:rsid w:val="00D86583"/>
    <w:rsid w:val="00D92561"/>
    <w:rsid w:val="00D97134"/>
    <w:rsid w:val="00DA0E8C"/>
    <w:rsid w:val="00DC1C1A"/>
    <w:rsid w:val="00DF018E"/>
    <w:rsid w:val="00DF0597"/>
    <w:rsid w:val="00DF0B59"/>
    <w:rsid w:val="00DF277F"/>
    <w:rsid w:val="00DF4F54"/>
    <w:rsid w:val="00E02213"/>
    <w:rsid w:val="00E14171"/>
    <w:rsid w:val="00E14F26"/>
    <w:rsid w:val="00E16F52"/>
    <w:rsid w:val="00E228E1"/>
    <w:rsid w:val="00E2395A"/>
    <w:rsid w:val="00E239C0"/>
    <w:rsid w:val="00E256D1"/>
    <w:rsid w:val="00E271C7"/>
    <w:rsid w:val="00E4664B"/>
    <w:rsid w:val="00E56D3D"/>
    <w:rsid w:val="00E626E4"/>
    <w:rsid w:val="00E62F92"/>
    <w:rsid w:val="00E66247"/>
    <w:rsid w:val="00E7364B"/>
    <w:rsid w:val="00E80C20"/>
    <w:rsid w:val="00E8131C"/>
    <w:rsid w:val="00E921F8"/>
    <w:rsid w:val="00E97C40"/>
    <w:rsid w:val="00EB0ED6"/>
    <w:rsid w:val="00EB182B"/>
    <w:rsid w:val="00EB2F32"/>
    <w:rsid w:val="00EB4017"/>
    <w:rsid w:val="00EC30D2"/>
    <w:rsid w:val="00ED4C16"/>
    <w:rsid w:val="00ED6DF6"/>
    <w:rsid w:val="00ED7185"/>
    <w:rsid w:val="00EF2E66"/>
    <w:rsid w:val="00F12D76"/>
    <w:rsid w:val="00F27ED3"/>
    <w:rsid w:val="00F306D0"/>
    <w:rsid w:val="00F315BB"/>
    <w:rsid w:val="00F31E30"/>
    <w:rsid w:val="00F35DF0"/>
    <w:rsid w:val="00F367EC"/>
    <w:rsid w:val="00F423DC"/>
    <w:rsid w:val="00F466AF"/>
    <w:rsid w:val="00F46718"/>
    <w:rsid w:val="00F50580"/>
    <w:rsid w:val="00F6435B"/>
    <w:rsid w:val="00F67637"/>
    <w:rsid w:val="00F83517"/>
    <w:rsid w:val="00F868BB"/>
    <w:rsid w:val="00F86BEB"/>
    <w:rsid w:val="00F91BA1"/>
    <w:rsid w:val="00FA0E05"/>
    <w:rsid w:val="00FA4AC1"/>
    <w:rsid w:val="00FA5552"/>
    <w:rsid w:val="00FA7CCF"/>
    <w:rsid w:val="00FB5C2A"/>
    <w:rsid w:val="00FB6236"/>
    <w:rsid w:val="00FB6827"/>
    <w:rsid w:val="00FC1F7B"/>
    <w:rsid w:val="00FD062F"/>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2909BC"/>
    <w:pPr>
      <w:keepNext/>
      <w:widowControl w:val="0"/>
      <w:spacing w:afterLines="50" w:after="50"/>
      <w:jc w:val="both"/>
    </w:pPr>
    <w:rPr>
      <w:sz w:val="24"/>
    </w:rPr>
  </w:style>
  <w:style w:type="table" w:styleId="1-1">
    <w:name w:val="Medium Grid 1 Accent 1"/>
    <w:basedOn w:val="a1"/>
    <w:uiPriority w:val="67"/>
    <w:rsid w:val="009417C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Char"/>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Char"/>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448D"/>
    <w:rPr>
      <w:rFonts w:eastAsia="黑体"/>
      <w:b/>
      <w:bCs/>
      <w:kern w:val="44"/>
      <w:sz w:val="32"/>
      <w:szCs w:val="44"/>
    </w:rPr>
  </w:style>
  <w:style w:type="paragraph" w:styleId="a3">
    <w:name w:val="Subtitle"/>
    <w:basedOn w:val="a"/>
    <w:next w:val="a"/>
    <w:link w:val="Char"/>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Char">
    <w:name w:val="副标题 Char"/>
    <w:basedOn w:val="a0"/>
    <w:link w:val="a3"/>
    <w:uiPriority w:val="11"/>
    <w:rsid w:val="0083448D"/>
    <w:rPr>
      <w:rFonts w:asciiTheme="majorHAnsi" w:eastAsia="黑体" w:hAnsiTheme="majorHAnsi" w:cstheme="majorBidi"/>
      <w:b/>
      <w:bCs/>
      <w:kern w:val="28"/>
      <w:sz w:val="30"/>
      <w:szCs w:val="32"/>
    </w:rPr>
  </w:style>
  <w:style w:type="character" w:customStyle="1" w:styleId="2Char">
    <w:name w:val="标题 2 Char"/>
    <w:basedOn w:val="a0"/>
    <w:link w:val="2"/>
    <w:uiPriority w:val="9"/>
    <w:rsid w:val="0083448D"/>
    <w:rPr>
      <w:rFonts w:asciiTheme="majorHAnsi" w:eastAsia="黑体" w:hAnsiTheme="majorHAnsi" w:cstheme="majorBidi"/>
      <w:b/>
      <w:bCs/>
      <w:sz w:val="30"/>
      <w:szCs w:val="32"/>
    </w:rPr>
  </w:style>
  <w:style w:type="character" w:customStyle="1" w:styleId="3Char">
    <w:name w:val="标题 3 Char"/>
    <w:basedOn w:val="a0"/>
    <w:link w:val="3"/>
    <w:uiPriority w:val="9"/>
    <w:rsid w:val="0083448D"/>
    <w:rPr>
      <w:rFonts w:eastAsia="黑体"/>
      <w:b/>
      <w:bCs/>
      <w:sz w:val="28"/>
      <w:szCs w:val="32"/>
    </w:rPr>
  </w:style>
  <w:style w:type="character" w:customStyle="1" w:styleId="4Char">
    <w:name w:val="标题 4 Char"/>
    <w:basedOn w:val="a0"/>
    <w:link w:val="4"/>
    <w:uiPriority w:val="9"/>
    <w:rsid w:val="0083448D"/>
    <w:rPr>
      <w:rFonts w:asciiTheme="majorHAnsi" w:eastAsia="黑体" w:hAnsiTheme="majorHAnsi" w:cstheme="majorBidi"/>
      <w:b/>
      <w:bCs/>
      <w:sz w:val="24"/>
      <w:szCs w:val="28"/>
    </w:rPr>
  </w:style>
  <w:style w:type="paragraph" w:styleId="a4">
    <w:name w:val="header"/>
    <w:basedOn w:val="a"/>
    <w:link w:val="Char0"/>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448D"/>
    <w:rPr>
      <w:sz w:val="18"/>
      <w:szCs w:val="18"/>
    </w:rPr>
  </w:style>
  <w:style w:type="paragraph" w:styleId="a5">
    <w:name w:val="footer"/>
    <w:basedOn w:val="a"/>
    <w:link w:val="Char1"/>
    <w:uiPriority w:val="99"/>
    <w:unhideWhenUsed/>
    <w:rsid w:val="0083448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448D"/>
    <w:rPr>
      <w:sz w:val="18"/>
      <w:szCs w:val="18"/>
    </w:rPr>
  </w:style>
  <w:style w:type="paragraph" w:styleId="a6">
    <w:name w:val="Balloon Text"/>
    <w:basedOn w:val="a"/>
    <w:link w:val="Char2"/>
    <w:uiPriority w:val="99"/>
    <w:semiHidden/>
    <w:unhideWhenUsed/>
    <w:rsid w:val="00980FBB"/>
    <w:pPr>
      <w:spacing w:after="0" w:line="240" w:lineRule="auto"/>
    </w:pPr>
    <w:rPr>
      <w:sz w:val="18"/>
      <w:szCs w:val="18"/>
    </w:rPr>
  </w:style>
  <w:style w:type="character" w:customStyle="1" w:styleId="Char2">
    <w:name w:val="批注框文本 Char"/>
    <w:basedOn w:val="a0"/>
    <w:link w:val="a6"/>
    <w:uiPriority w:val="99"/>
    <w:semiHidden/>
    <w:rsid w:val="00980FBB"/>
    <w:rPr>
      <w:sz w:val="18"/>
      <w:szCs w:val="18"/>
    </w:rPr>
  </w:style>
  <w:style w:type="table" w:styleId="a7">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41869"/>
  </w:style>
  <w:style w:type="character" w:styleId="a9">
    <w:name w:val="Hyperlink"/>
    <w:basedOn w:val="a0"/>
    <w:uiPriority w:val="99"/>
    <w:unhideWhenUsed/>
    <w:rsid w:val="00A41869"/>
    <w:rPr>
      <w:color w:val="0000FF" w:themeColor="hyperlink"/>
      <w:u w:val="single"/>
    </w:rPr>
  </w:style>
  <w:style w:type="paragraph" w:styleId="20">
    <w:name w:val="toc 2"/>
    <w:basedOn w:val="a"/>
    <w:next w:val="a"/>
    <w:autoRedefine/>
    <w:uiPriority w:val="39"/>
    <w:unhideWhenUsed/>
    <w:rsid w:val="00E97C40"/>
    <w:pPr>
      <w:ind w:leftChars="200" w:left="420"/>
    </w:pPr>
  </w:style>
  <w:style w:type="paragraph" w:styleId="30">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No Spacing"/>
    <w:uiPriority w:val="1"/>
    <w:qFormat/>
    <w:rsid w:val="002909BC"/>
    <w:pPr>
      <w:keepNext/>
      <w:widowControl w:val="0"/>
      <w:spacing w:afterLines="50" w:after="50"/>
      <w:jc w:val="both"/>
    </w:pPr>
    <w:rPr>
      <w:sz w:val="24"/>
    </w:rPr>
  </w:style>
  <w:style w:type="table" w:styleId="1-1">
    <w:name w:val="Medium Grid 1 Accent 1"/>
    <w:basedOn w:val="a1"/>
    <w:uiPriority w:val="67"/>
    <w:rsid w:val="009417C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46B8-C737-43F0-9705-44DC02B3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4773</TotalTime>
  <Pages>35</Pages>
  <Words>3198</Words>
  <Characters>18229</Characters>
  <Application>Microsoft Office Word</Application>
  <DocSecurity>0</DocSecurity>
  <Lines>151</Lines>
  <Paragraphs>42</Paragraphs>
  <ScaleCrop>false</ScaleCrop>
  <Company>ours</Company>
  <LinksUpToDate>false</LinksUpToDate>
  <CharactersWithSpaces>21385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靳爱兵</cp:lastModifiedBy>
  <cp:revision>288</cp:revision>
  <dcterms:created xsi:type="dcterms:W3CDTF">2017-08-03T06:11:00Z</dcterms:created>
  <dcterms:modified xsi:type="dcterms:W3CDTF">2017-08-31T03:48:00Z</dcterms:modified>
</cp:coreProperties>
</file>