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A9F" w:rsidRDefault="001D5A9F" w:rsidP="001D5A9F">
      <w:pPr>
        <w:spacing w:after="163"/>
        <w:ind w:firstLineChars="0" w:firstLine="0"/>
        <w:jc w:val="center"/>
        <w:rPr>
          <w:rFonts w:ascii="微软雅黑" w:eastAsia="微软雅黑" w:hAnsi="微软雅黑" w:hint="eastAsia"/>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A17EFC" w:rsidRDefault="001D5A9F" w:rsidP="001D5A9F">
      <w:pPr>
        <w:spacing w:after="163"/>
        <w:ind w:firstLineChars="0" w:firstLine="0"/>
        <w:jc w:val="center"/>
        <w:rPr>
          <w:rFonts w:ascii="微软雅黑" w:eastAsia="微软雅黑" w:hAnsi="微软雅黑"/>
          <w:b/>
          <w:sz w:val="72"/>
          <w:szCs w:val="72"/>
        </w:rPr>
      </w:pPr>
      <w:r w:rsidRPr="001D5A9F">
        <w:rPr>
          <w:rFonts w:ascii="微软雅黑" w:eastAsia="微软雅黑" w:hAnsi="微软雅黑" w:hint="eastAsia"/>
          <w:b/>
          <w:sz w:val="72"/>
          <w:szCs w:val="72"/>
        </w:rPr>
        <w:t>智能家居实训系统</w:t>
      </w:r>
    </w:p>
    <w:p w:rsidR="00451582" w:rsidRPr="00451582" w:rsidRDefault="00451582" w:rsidP="00451582">
      <w:pPr>
        <w:spacing w:after="163"/>
        <w:ind w:firstLineChars="0" w:firstLine="0"/>
        <w:jc w:val="center"/>
        <w:rPr>
          <w:rFonts w:ascii="微软雅黑" w:eastAsia="微软雅黑" w:hAnsi="微软雅黑"/>
          <w:b/>
          <w:sz w:val="72"/>
          <w:szCs w:val="72"/>
        </w:rPr>
      </w:pPr>
      <w:r w:rsidRPr="00451582">
        <w:rPr>
          <w:rFonts w:ascii="微软雅黑" w:eastAsia="微软雅黑" w:hAnsi="微软雅黑" w:hint="eastAsia"/>
          <w:b/>
          <w:sz w:val="72"/>
          <w:szCs w:val="72"/>
        </w:rPr>
        <w:t>通讯协议</w:t>
      </w:r>
    </w:p>
    <w:p w:rsidR="001D5A9F" w:rsidRDefault="001D5A9F" w:rsidP="001D5A9F">
      <w:pPr>
        <w:spacing w:after="163"/>
        <w:ind w:firstLineChars="0" w:firstLine="0"/>
        <w:jc w:val="center"/>
        <w:rPr>
          <w:rFonts w:ascii="微软雅黑" w:eastAsia="微软雅黑" w:hAnsi="微软雅黑"/>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1D5A9F" w:rsidRDefault="001D5A9F" w:rsidP="001D5A9F">
      <w:pPr>
        <w:spacing w:after="163"/>
        <w:ind w:firstLineChars="0" w:firstLine="0"/>
        <w:jc w:val="center"/>
        <w:rPr>
          <w:rFonts w:ascii="微软雅黑" w:eastAsia="微软雅黑" w:hAnsi="微软雅黑"/>
          <w:b/>
          <w:sz w:val="72"/>
          <w:szCs w:val="72"/>
        </w:rPr>
      </w:pPr>
    </w:p>
    <w:p w:rsidR="001D5A9F" w:rsidRPr="001D5A9F"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V</w:t>
      </w:r>
      <w:r w:rsidR="00451582">
        <w:rPr>
          <w:rFonts w:ascii="微软雅黑" w:eastAsia="微软雅黑" w:hAnsi="微软雅黑" w:hint="eastAsia"/>
          <w:b/>
          <w:sz w:val="28"/>
          <w:szCs w:val="28"/>
        </w:rPr>
        <w:t>0.1</w:t>
      </w:r>
    </w:p>
    <w:p w:rsidR="001D5A9F"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研发部</w:t>
      </w:r>
    </w:p>
    <w:p w:rsidR="00161848" w:rsidRDefault="001D5A9F" w:rsidP="001D5A9F">
      <w:pPr>
        <w:spacing w:after="163"/>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北京瀚恒星火科技有限公司</w:t>
      </w:r>
    </w:p>
    <w:p w:rsidR="00BD3A9A" w:rsidRPr="00BD3A9A" w:rsidRDefault="00161848" w:rsidP="00BD3A9A">
      <w:pPr>
        <w:spacing w:after="163"/>
        <w:ind w:firstLineChars="66" w:firstLine="185"/>
        <w:jc w:val="center"/>
        <w:rPr>
          <w:rFonts w:ascii="黑体" w:eastAsia="黑体" w:hAnsi="黑体"/>
          <w:b/>
          <w:sz w:val="30"/>
          <w:szCs w:val="30"/>
        </w:rPr>
      </w:pPr>
      <w:r>
        <w:rPr>
          <w:rFonts w:ascii="微软雅黑" w:eastAsia="微软雅黑" w:hAnsi="微软雅黑"/>
          <w:b/>
          <w:sz w:val="28"/>
          <w:szCs w:val="28"/>
        </w:rPr>
        <w:br w:type="page"/>
      </w:r>
      <w:r w:rsidR="00BD3A9A" w:rsidRPr="00BD3A9A">
        <w:rPr>
          <w:rFonts w:ascii="黑体" w:eastAsia="黑体" w:hAnsi="黑体" w:hint="eastAsia"/>
          <w:b/>
          <w:sz w:val="30"/>
          <w:szCs w:val="30"/>
        </w:rPr>
        <w:lastRenderedPageBreak/>
        <w:t>智能家居实训系统通信协议V0.1</w:t>
      </w:r>
    </w:p>
    <w:p w:rsidR="00BD3A9A" w:rsidRPr="00BD3A9A" w:rsidRDefault="00BD3A9A" w:rsidP="00BD3A9A">
      <w:pPr>
        <w:spacing w:after="163"/>
        <w:ind w:firstLineChars="66" w:firstLine="199"/>
        <w:jc w:val="center"/>
        <w:rPr>
          <w:rFonts w:ascii="黑体" w:eastAsia="黑体" w:hAnsi="黑体"/>
          <w:b/>
          <w:sz w:val="30"/>
          <w:szCs w:val="30"/>
        </w:rPr>
      </w:pPr>
      <w:r w:rsidRPr="00BD3A9A">
        <w:rPr>
          <w:rFonts w:ascii="黑体" w:eastAsia="黑体" w:hAnsi="黑体" w:hint="eastAsia"/>
          <w:b/>
          <w:sz w:val="30"/>
          <w:szCs w:val="30"/>
        </w:rPr>
        <w:t>文档修订历史</w:t>
      </w:r>
    </w:p>
    <w:tbl>
      <w:tblPr>
        <w:tblStyle w:val="ab"/>
        <w:tblW w:w="0" w:type="auto"/>
        <w:tblLook w:val="04A0" w:firstRow="1" w:lastRow="0" w:firstColumn="1" w:lastColumn="0" w:noHBand="0" w:noVBand="1"/>
      </w:tblPr>
      <w:tblGrid>
        <w:gridCol w:w="1461"/>
        <w:gridCol w:w="1463"/>
        <w:gridCol w:w="2778"/>
        <w:gridCol w:w="1716"/>
        <w:gridCol w:w="1302"/>
      </w:tblGrid>
      <w:tr w:rsidR="00654C31" w:rsidTr="0080696D">
        <w:tc>
          <w:tcPr>
            <w:tcW w:w="1526"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版本编号</w:t>
            </w:r>
          </w:p>
        </w:tc>
        <w:tc>
          <w:tcPr>
            <w:tcW w:w="1559"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变化状态</w:t>
            </w:r>
          </w:p>
        </w:tc>
        <w:tc>
          <w:tcPr>
            <w:tcW w:w="2977"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简要说明</w:t>
            </w:r>
          </w:p>
        </w:tc>
        <w:tc>
          <w:tcPr>
            <w:tcW w:w="1276"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日期</w:t>
            </w:r>
          </w:p>
        </w:tc>
        <w:tc>
          <w:tcPr>
            <w:tcW w:w="1382" w:type="dxa"/>
            <w:shd w:val="clear" w:color="auto" w:fill="C6D9F1" w:themeFill="text2" w:themeFillTint="33"/>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变更人</w:t>
            </w: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V</w:t>
            </w:r>
            <w:r>
              <w:rPr>
                <w:rFonts w:ascii="黑体" w:eastAsia="黑体" w:hAnsi="黑体" w:hint="eastAsia"/>
                <w:sz w:val="30"/>
                <w:szCs w:val="30"/>
              </w:rPr>
              <w:t>0.1</w:t>
            </w:r>
          </w:p>
        </w:tc>
        <w:tc>
          <w:tcPr>
            <w:tcW w:w="1559"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C</w:t>
            </w:r>
          </w:p>
        </w:tc>
        <w:tc>
          <w:tcPr>
            <w:tcW w:w="2977" w:type="dxa"/>
          </w:tcPr>
          <w:p w:rsidR="00BD3A9A" w:rsidRDefault="00BD3A9A" w:rsidP="00BD3A9A">
            <w:pPr>
              <w:spacing w:after="163"/>
              <w:ind w:firstLineChars="0" w:firstLine="0"/>
              <w:jc w:val="center"/>
              <w:rPr>
                <w:rFonts w:ascii="黑体" w:eastAsia="黑体" w:hAnsi="黑体"/>
                <w:sz w:val="30"/>
                <w:szCs w:val="30"/>
              </w:rPr>
            </w:pPr>
            <w:r w:rsidRPr="00BD3A9A">
              <w:rPr>
                <w:rFonts w:ascii="黑体" w:eastAsia="黑体" w:hAnsi="黑体" w:hint="eastAsia"/>
                <w:b/>
                <w:sz w:val="30"/>
                <w:szCs w:val="30"/>
              </w:rPr>
              <w:t>智能家居实训系统通信协议</w:t>
            </w:r>
          </w:p>
        </w:tc>
        <w:tc>
          <w:tcPr>
            <w:tcW w:w="1276"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2017-08-03</w:t>
            </w:r>
          </w:p>
        </w:tc>
        <w:tc>
          <w:tcPr>
            <w:tcW w:w="1382" w:type="dxa"/>
          </w:tcPr>
          <w:p w:rsidR="00BD3A9A" w:rsidRDefault="00BD3A9A" w:rsidP="00BD3A9A">
            <w:pPr>
              <w:spacing w:after="163"/>
              <w:ind w:firstLineChars="0" w:firstLine="0"/>
              <w:jc w:val="center"/>
              <w:rPr>
                <w:rFonts w:ascii="黑体" w:eastAsia="黑体" w:hAnsi="黑体"/>
                <w:sz w:val="30"/>
                <w:szCs w:val="30"/>
              </w:rPr>
            </w:pPr>
            <w:r>
              <w:rPr>
                <w:rFonts w:ascii="黑体" w:eastAsia="黑体" w:hAnsi="黑体"/>
                <w:sz w:val="30"/>
                <w:szCs w:val="30"/>
              </w:rPr>
              <w:t>靳爱兵</w:t>
            </w:r>
          </w:p>
        </w:tc>
      </w:tr>
      <w:tr w:rsidR="00654C31" w:rsidTr="0080696D">
        <w:tc>
          <w:tcPr>
            <w:tcW w:w="1526" w:type="dxa"/>
          </w:tcPr>
          <w:p w:rsidR="00BD3A9A" w:rsidRDefault="003A51CB" w:rsidP="00BD3A9A">
            <w:pPr>
              <w:spacing w:after="163"/>
              <w:ind w:firstLineChars="0" w:firstLine="0"/>
              <w:jc w:val="center"/>
              <w:rPr>
                <w:rFonts w:ascii="黑体" w:eastAsia="黑体" w:hAnsi="黑体"/>
                <w:sz w:val="30"/>
                <w:szCs w:val="30"/>
              </w:rPr>
            </w:pPr>
            <w:r>
              <w:rPr>
                <w:rFonts w:ascii="黑体" w:eastAsia="黑体" w:hAnsi="黑体"/>
                <w:sz w:val="30"/>
                <w:szCs w:val="30"/>
              </w:rPr>
              <w:t>V0.1</w:t>
            </w:r>
          </w:p>
        </w:tc>
        <w:tc>
          <w:tcPr>
            <w:tcW w:w="1559" w:type="dxa"/>
          </w:tcPr>
          <w:p w:rsidR="00BD3A9A" w:rsidRDefault="003A51CB" w:rsidP="00BD3A9A">
            <w:pPr>
              <w:spacing w:after="163"/>
              <w:ind w:firstLineChars="0" w:firstLine="0"/>
              <w:jc w:val="center"/>
              <w:rPr>
                <w:rFonts w:ascii="黑体" w:eastAsia="黑体" w:hAnsi="黑体"/>
                <w:sz w:val="30"/>
                <w:szCs w:val="30"/>
              </w:rPr>
            </w:pPr>
            <w:r>
              <w:rPr>
                <w:rFonts w:ascii="黑体" w:eastAsia="黑体" w:hAnsi="黑体"/>
                <w:sz w:val="30"/>
                <w:szCs w:val="30"/>
              </w:rPr>
              <w:t>M</w:t>
            </w:r>
          </w:p>
        </w:tc>
        <w:tc>
          <w:tcPr>
            <w:tcW w:w="2977" w:type="dxa"/>
          </w:tcPr>
          <w:p w:rsidR="00BD3A9A" w:rsidRDefault="003A51CB"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修改</w:t>
            </w:r>
            <w:r w:rsidR="003E3F5F">
              <w:rPr>
                <w:rFonts w:ascii="黑体" w:eastAsia="黑体" w:hAnsi="黑体" w:hint="eastAsia"/>
                <w:sz w:val="30"/>
                <w:szCs w:val="30"/>
              </w:rPr>
              <w:t>应用配置接口，主要是列表查询接口，增加多条件查询</w:t>
            </w:r>
          </w:p>
        </w:tc>
        <w:tc>
          <w:tcPr>
            <w:tcW w:w="1276" w:type="dxa"/>
          </w:tcPr>
          <w:p w:rsidR="00BD3A9A" w:rsidRDefault="00654C31"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2017-08-18</w:t>
            </w:r>
          </w:p>
        </w:tc>
        <w:tc>
          <w:tcPr>
            <w:tcW w:w="1382" w:type="dxa"/>
          </w:tcPr>
          <w:p w:rsidR="00BD3A9A" w:rsidRDefault="00654C31" w:rsidP="00BD3A9A">
            <w:pPr>
              <w:spacing w:after="163"/>
              <w:ind w:firstLineChars="0" w:firstLine="0"/>
              <w:jc w:val="center"/>
              <w:rPr>
                <w:rFonts w:ascii="黑体" w:eastAsia="黑体" w:hAnsi="黑体"/>
                <w:sz w:val="30"/>
                <w:szCs w:val="30"/>
              </w:rPr>
            </w:pPr>
            <w:r>
              <w:rPr>
                <w:rFonts w:ascii="黑体" w:eastAsia="黑体" w:hAnsi="黑体" w:hint="eastAsia"/>
                <w:sz w:val="30"/>
                <w:szCs w:val="30"/>
              </w:rPr>
              <w:t>靳爱兵</w:t>
            </w: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r w:rsidR="00654C31" w:rsidTr="0080696D">
        <w:tc>
          <w:tcPr>
            <w:tcW w:w="1526" w:type="dxa"/>
          </w:tcPr>
          <w:p w:rsidR="00BD3A9A" w:rsidRDefault="00BD3A9A" w:rsidP="00BD3A9A">
            <w:pPr>
              <w:spacing w:after="163"/>
              <w:ind w:firstLineChars="0" w:firstLine="0"/>
              <w:jc w:val="center"/>
              <w:rPr>
                <w:rFonts w:ascii="黑体" w:eastAsia="黑体" w:hAnsi="黑体"/>
                <w:sz w:val="30"/>
                <w:szCs w:val="30"/>
              </w:rPr>
            </w:pPr>
          </w:p>
        </w:tc>
        <w:tc>
          <w:tcPr>
            <w:tcW w:w="1559" w:type="dxa"/>
          </w:tcPr>
          <w:p w:rsidR="00BD3A9A" w:rsidRDefault="00BD3A9A" w:rsidP="00BD3A9A">
            <w:pPr>
              <w:spacing w:after="163"/>
              <w:ind w:firstLineChars="0" w:firstLine="0"/>
              <w:jc w:val="center"/>
              <w:rPr>
                <w:rFonts w:ascii="黑体" w:eastAsia="黑体" w:hAnsi="黑体"/>
                <w:sz w:val="30"/>
                <w:szCs w:val="30"/>
              </w:rPr>
            </w:pPr>
          </w:p>
        </w:tc>
        <w:tc>
          <w:tcPr>
            <w:tcW w:w="2977" w:type="dxa"/>
          </w:tcPr>
          <w:p w:rsidR="00BD3A9A" w:rsidRDefault="00BD3A9A" w:rsidP="00BD3A9A">
            <w:pPr>
              <w:spacing w:after="163"/>
              <w:ind w:firstLineChars="0" w:firstLine="0"/>
              <w:jc w:val="center"/>
              <w:rPr>
                <w:rFonts w:ascii="黑体" w:eastAsia="黑体" w:hAnsi="黑体"/>
                <w:sz w:val="30"/>
                <w:szCs w:val="30"/>
              </w:rPr>
            </w:pPr>
          </w:p>
        </w:tc>
        <w:tc>
          <w:tcPr>
            <w:tcW w:w="1276" w:type="dxa"/>
          </w:tcPr>
          <w:p w:rsidR="00BD3A9A" w:rsidRDefault="00BD3A9A" w:rsidP="00BD3A9A">
            <w:pPr>
              <w:spacing w:after="163"/>
              <w:ind w:firstLineChars="0" w:firstLine="0"/>
              <w:jc w:val="center"/>
              <w:rPr>
                <w:rFonts w:ascii="黑体" w:eastAsia="黑体" w:hAnsi="黑体"/>
                <w:sz w:val="30"/>
                <w:szCs w:val="30"/>
              </w:rPr>
            </w:pPr>
          </w:p>
        </w:tc>
        <w:tc>
          <w:tcPr>
            <w:tcW w:w="1382" w:type="dxa"/>
          </w:tcPr>
          <w:p w:rsidR="00BD3A9A" w:rsidRDefault="00BD3A9A" w:rsidP="00BD3A9A">
            <w:pPr>
              <w:spacing w:after="163"/>
              <w:ind w:firstLineChars="0" w:firstLine="0"/>
              <w:jc w:val="center"/>
              <w:rPr>
                <w:rFonts w:ascii="黑体" w:eastAsia="黑体" w:hAnsi="黑体"/>
                <w:sz w:val="30"/>
                <w:szCs w:val="30"/>
              </w:rPr>
            </w:pPr>
          </w:p>
        </w:tc>
      </w:tr>
    </w:tbl>
    <w:p w:rsidR="00BD3A9A" w:rsidRPr="003517CE" w:rsidRDefault="00BD3A9A" w:rsidP="00BD3A9A">
      <w:pPr>
        <w:spacing w:after="163"/>
        <w:ind w:firstLineChars="0" w:firstLine="0"/>
        <w:rPr>
          <w:rFonts w:ascii="黑体" w:eastAsia="黑体" w:hAnsi="黑体"/>
          <w:b/>
          <w:sz w:val="30"/>
          <w:szCs w:val="30"/>
        </w:rPr>
      </w:pPr>
      <w:r w:rsidRPr="003517CE">
        <w:rPr>
          <w:rFonts w:ascii="黑体" w:eastAsia="黑体" w:hAnsi="黑体" w:hint="eastAsia"/>
          <w:b/>
          <w:sz w:val="30"/>
          <w:szCs w:val="30"/>
        </w:rPr>
        <w:t>*</w:t>
      </w:r>
      <w:r w:rsidRPr="003517CE">
        <w:rPr>
          <w:rFonts w:ascii="黑体" w:eastAsia="黑体" w:hAnsi="黑体"/>
          <w:b/>
          <w:sz w:val="30"/>
          <w:szCs w:val="30"/>
        </w:rPr>
        <w:t>变化状态</w:t>
      </w:r>
      <w:r w:rsidRPr="003517CE">
        <w:rPr>
          <w:rFonts w:ascii="黑体" w:eastAsia="黑体" w:hAnsi="黑体" w:hint="eastAsia"/>
          <w:b/>
          <w:sz w:val="30"/>
          <w:szCs w:val="30"/>
        </w:rPr>
        <w:t>：</w:t>
      </w:r>
      <w:r w:rsidRPr="003517CE">
        <w:rPr>
          <w:rFonts w:ascii="黑体" w:eastAsia="黑体" w:hAnsi="黑体"/>
          <w:b/>
          <w:sz w:val="30"/>
          <w:szCs w:val="30"/>
        </w:rPr>
        <w:t>C—创建</w:t>
      </w:r>
      <w:r w:rsidRPr="003517CE">
        <w:rPr>
          <w:rFonts w:ascii="黑体" w:eastAsia="黑体" w:hAnsi="黑体" w:hint="eastAsia"/>
          <w:b/>
          <w:sz w:val="30"/>
          <w:szCs w:val="30"/>
        </w:rPr>
        <w:t>，A</w:t>
      </w:r>
      <w:r w:rsidRPr="003517CE">
        <w:rPr>
          <w:rFonts w:ascii="黑体" w:eastAsia="黑体" w:hAnsi="黑体"/>
          <w:b/>
          <w:sz w:val="30"/>
          <w:szCs w:val="30"/>
        </w:rPr>
        <w:t>—</w:t>
      </w:r>
      <w:r w:rsidRPr="003517CE">
        <w:rPr>
          <w:rFonts w:ascii="黑体" w:eastAsia="黑体" w:hAnsi="黑体" w:hint="eastAsia"/>
          <w:b/>
          <w:sz w:val="30"/>
          <w:szCs w:val="30"/>
        </w:rPr>
        <w:t>增加，M</w:t>
      </w:r>
      <w:r w:rsidRPr="003517CE">
        <w:rPr>
          <w:rFonts w:ascii="黑体" w:eastAsia="黑体" w:hAnsi="黑体"/>
          <w:b/>
          <w:sz w:val="30"/>
          <w:szCs w:val="30"/>
        </w:rPr>
        <w:t>—</w:t>
      </w:r>
      <w:r w:rsidRPr="003517CE">
        <w:rPr>
          <w:rFonts w:ascii="黑体" w:eastAsia="黑体" w:hAnsi="黑体" w:hint="eastAsia"/>
          <w:b/>
          <w:sz w:val="30"/>
          <w:szCs w:val="30"/>
        </w:rPr>
        <w:t>修改，D删除</w:t>
      </w:r>
    </w:p>
    <w:p w:rsidR="00161848" w:rsidRDefault="00161848">
      <w:pPr>
        <w:keepNext w:val="0"/>
        <w:widowControl/>
        <w:spacing w:afterLines="0" w:after="0" w:line="240" w:lineRule="auto"/>
        <w:ind w:firstLineChars="0" w:firstLine="0"/>
        <w:jc w:val="left"/>
        <w:rPr>
          <w:rFonts w:ascii="微软雅黑" w:eastAsia="微软雅黑" w:hAnsi="微软雅黑"/>
          <w:b/>
          <w:sz w:val="28"/>
          <w:szCs w:val="28"/>
        </w:rPr>
      </w:pPr>
    </w:p>
    <w:sdt>
      <w:sdtPr>
        <w:rPr>
          <w:rFonts w:asciiTheme="minorHAnsi" w:eastAsiaTheme="minorEastAsia" w:hAnsiTheme="minorHAnsi" w:cstheme="minorBidi"/>
          <w:b w:val="0"/>
          <w:bCs w:val="0"/>
          <w:color w:val="auto"/>
          <w:kern w:val="2"/>
          <w:sz w:val="24"/>
          <w:szCs w:val="22"/>
          <w:lang w:val="zh-CN"/>
        </w:rPr>
        <w:id w:val="1033852321"/>
        <w:docPartObj>
          <w:docPartGallery w:val="Table of Contents"/>
          <w:docPartUnique/>
        </w:docPartObj>
      </w:sdtPr>
      <w:sdtContent>
        <w:p w:rsidR="00730675" w:rsidRDefault="00730675" w:rsidP="00730675">
          <w:pPr>
            <w:pStyle w:val="TOC"/>
            <w:spacing w:after="163"/>
            <w:ind w:firstLine="480"/>
            <w:jc w:val="center"/>
          </w:pPr>
          <w:r>
            <w:rPr>
              <w:lang w:val="zh-CN"/>
            </w:rPr>
            <w:t>目录</w:t>
          </w:r>
        </w:p>
        <w:p w:rsidR="00C74DA6" w:rsidRDefault="00730675" w:rsidP="00C74DA6">
          <w:pPr>
            <w:pStyle w:val="11"/>
            <w:tabs>
              <w:tab w:val="right" w:leader="dot" w:pos="8494"/>
            </w:tabs>
            <w:spacing w:after="163"/>
            <w:ind w:firstLine="480"/>
            <w:rPr>
              <w:noProof/>
              <w:sz w:val="21"/>
            </w:rPr>
          </w:pPr>
          <w:r>
            <w:fldChar w:fldCharType="begin"/>
          </w:r>
          <w:r>
            <w:instrText xml:space="preserve"> TOC \o "1-3" \h \z \u </w:instrText>
          </w:r>
          <w:r>
            <w:fldChar w:fldCharType="separate"/>
          </w:r>
          <w:hyperlink w:anchor="_Toc489629829" w:history="1">
            <w:r w:rsidR="00C74DA6" w:rsidRPr="00595757">
              <w:rPr>
                <w:rStyle w:val="ad"/>
                <w:rFonts w:hint="eastAsia"/>
                <w:noProof/>
              </w:rPr>
              <w:t>一、协议简介</w:t>
            </w:r>
            <w:r w:rsidR="00C74DA6">
              <w:rPr>
                <w:noProof/>
                <w:webHidden/>
              </w:rPr>
              <w:tab/>
            </w:r>
            <w:r w:rsidR="00C74DA6">
              <w:rPr>
                <w:noProof/>
                <w:webHidden/>
              </w:rPr>
              <w:fldChar w:fldCharType="begin"/>
            </w:r>
            <w:r w:rsidR="00C74DA6">
              <w:rPr>
                <w:noProof/>
                <w:webHidden/>
              </w:rPr>
              <w:instrText xml:space="preserve"> PAGEREF _Toc489629829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2A477A" w:rsidP="00C74DA6">
          <w:pPr>
            <w:pStyle w:val="11"/>
            <w:tabs>
              <w:tab w:val="right" w:leader="dot" w:pos="8494"/>
            </w:tabs>
            <w:spacing w:after="163"/>
            <w:ind w:firstLine="480"/>
            <w:rPr>
              <w:noProof/>
              <w:sz w:val="21"/>
            </w:rPr>
          </w:pPr>
          <w:hyperlink w:anchor="_Toc489629830" w:history="1">
            <w:r w:rsidR="00C74DA6" w:rsidRPr="00595757">
              <w:rPr>
                <w:rStyle w:val="ad"/>
                <w:rFonts w:hint="eastAsia"/>
                <w:noProof/>
              </w:rPr>
              <w:t>二、协议说明</w:t>
            </w:r>
            <w:r w:rsidR="00C74DA6" w:rsidRPr="00595757">
              <w:rPr>
                <w:rStyle w:val="ad"/>
                <w:noProof/>
              </w:rPr>
              <w:t>--HTTP</w:t>
            </w:r>
            <w:r w:rsidR="00C74DA6" w:rsidRPr="00595757">
              <w:rPr>
                <w:rStyle w:val="ad"/>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_Toc489629830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2A477A" w:rsidP="00C74DA6">
          <w:pPr>
            <w:pStyle w:val="21"/>
            <w:tabs>
              <w:tab w:val="right" w:leader="dot" w:pos="8494"/>
            </w:tabs>
            <w:spacing w:after="163"/>
            <w:ind w:left="480" w:firstLine="480"/>
            <w:rPr>
              <w:noProof/>
              <w:sz w:val="21"/>
            </w:rPr>
          </w:pPr>
          <w:hyperlink w:anchor="_Toc489629831" w:history="1">
            <w:r w:rsidR="00C74DA6" w:rsidRPr="00595757">
              <w:rPr>
                <w:rStyle w:val="ad"/>
                <w:noProof/>
              </w:rPr>
              <w:t xml:space="preserve">2.1 </w:t>
            </w:r>
            <w:r w:rsidR="00C74DA6" w:rsidRPr="00595757">
              <w:rPr>
                <w:rStyle w:val="ad"/>
                <w:rFonts w:hint="eastAsia"/>
                <w:noProof/>
              </w:rPr>
              <w:t>应用配置接口</w:t>
            </w:r>
            <w:r w:rsidR="00C74DA6">
              <w:rPr>
                <w:noProof/>
                <w:webHidden/>
              </w:rPr>
              <w:tab/>
            </w:r>
            <w:r w:rsidR="00C74DA6">
              <w:rPr>
                <w:noProof/>
                <w:webHidden/>
              </w:rPr>
              <w:fldChar w:fldCharType="begin"/>
            </w:r>
            <w:r w:rsidR="00C74DA6">
              <w:rPr>
                <w:noProof/>
                <w:webHidden/>
              </w:rPr>
              <w:instrText xml:space="preserve"> PAGEREF _Toc489629831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32" w:history="1">
            <w:r w:rsidR="00C74DA6" w:rsidRPr="00595757">
              <w:rPr>
                <w:rStyle w:val="ad"/>
                <w:noProof/>
              </w:rPr>
              <w:t>2.1.1.</w:t>
            </w:r>
            <w:r w:rsidR="00C74DA6" w:rsidRPr="00595757">
              <w:rPr>
                <w:rStyle w:val="ad"/>
                <w:rFonts w:hint="eastAsia"/>
                <w:noProof/>
              </w:rPr>
              <w:t>用户</w:t>
            </w:r>
            <w:r w:rsidR="00C74DA6">
              <w:rPr>
                <w:noProof/>
                <w:webHidden/>
              </w:rPr>
              <w:tab/>
            </w:r>
            <w:r w:rsidR="00C74DA6">
              <w:rPr>
                <w:noProof/>
                <w:webHidden/>
              </w:rPr>
              <w:fldChar w:fldCharType="begin"/>
            </w:r>
            <w:r w:rsidR="00C74DA6">
              <w:rPr>
                <w:noProof/>
                <w:webHidden/>
              </w:rPr>
              <w:instrText xml:space="preserve"> PAGEREF _Toc489629832 \h </w:instrText>
            </w:r>
            <w:r w:rsidR="00C74DA6">
              <w:rPr>
                <w:noProof/>
                <w:webHidden/>
              </w:rPr>
            </w:r>
            <w:r w:rsidR="00C74DA6">
              <w:rPr>
                <w:noProof/>
                <w:webHidden/>
              </w:rPr>
              <w:fldChar w:fldCharType="separate"/>
            </w:r>
            <w:r w:rsidR="00C74DA6">
              <w:rPr>
                <w:noProof/>
                <w:webHidden/>
              </w:rPr>
              <w:t>5</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33" w:history="1">
            <w:r w:rsidR="00C74DA6" w:rsidRPr="00595757">
              <w:rPr>
                <w:rStyle w:val="ad"/>
                <w:noProof/>
              </w:rPr>
              <w:t>2.1.2.</w:t>
            </w:r>
            <w:r w:rsidR="00C74DA6" w:rsidRPr="00595757">
              <w:rPr>
                <w:rStyle w:val="ad"/>
                <w:rFonts w:hint="eastAsia"/>
                <w:noProof/>
              </w:rPr>
              <w:t>建筑</w:t>
            </w:r>
            <w:r w:rsidR="00C74DA6">
              <w:rPr>
                <w:noProof/>
                <w:webHidden/>
              </w:rPr>
              <w:tab/>
            </w:r>
            <w:r w:rsidR="00C74DA6">
              <w:rPr>
                <w:noProof/>
                <w:webHidden/>
              </w:rPr>
              <w:fldChar w:fldCharType="begin"/>
            </w:r>
            <w:r w:rsidR="00C74DA6">
              <w:rPr>
                <w:noProof/>
                <w:webHidden/>
              </w:rPr>
              <w:instrText xml:space="preserve"> PAGEREF _Toc489629833 \h </w:instrText>
            </w:r>
            <w:r w:rsidR="00C74DA6">
              <w:rPr>
                <w:noProof/>
                <w:webHidden/>
              </w:rPr>
            </w:r>
            <w:r w:rsidR="00C74DA6">
              <w:rPr>
                <w:noProof/>
                <w:webHidden/>
              </w:rPr>
              <w:fldChar w:fldCharType="separate"/>
            </w:r>
            <w:r w:rsidR="00C74DA6">
              <w:rPr>
                <w:noProof/>
                <w:webHidden/>
              </w:rPr>
              <w:t>6</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34" w:history="1">
            <w:r w:rsidR="00C74DA6" w:rsidRPr="00595757">
              <w:rPr>
                <w:rStyle w:val="ad"/>
                <w:noProof/>
              </w:rPr>
              <w:t>2.1.3.</w:t>
            </w:r>
            <w:r w:rsidR="00C74DA6" w:rsidRPr="00595757">
              <w:rPr>
                <w:rStyle w:val="ad"/>
                <w:rFonts w:hint="eastAsia"/>
                <w:noProof/>
              </w:rPr>
              <w:t>房间</w:t>
            </w:r>
            <w:r w:rsidR="00C74DA6">
              <w:rPr>
                <w:noProof/>
                <w:webHidden/>
              </w:rPr>
              <w:tab/>
            </w:r>
            <w:r w:rsidR="00C74DA6">
              <w:rPr>
                <w:noProof/>
                <w:webHidden/>
              </w:rPr>
              <w:fldChar w:fldCharType="begin"/>
            </w:r>
            <w:r w:rsidR="00C74DA6">
              <w:rPr>
                <w:noProof/>
                <w:webHidden/>
              </w:rPr>
              <w:instrText xml:space="preserve"> PAGEREF _Toc489629834 \h </w:instrText>
            </w:r>
            <w:r w:rsidR="00C74DA6">
              <w:rPr>
                <w:noProof/>
                <w:webHidden/>
              </w:rPr>
            </w:r>
            <w:r w:rsidR="00C74DA6">
              <w:rPr>
                <w:noProof/>
                <w:webHidden/>
              </w:rPr>
              <w:fldChar w:fldCharType="separate"/>
            </w:r>
            <w:r w:rsidR="00C74DA6">
              <w:rPr>
                <w:noProof/>
                <w:webHidden/>
              </w:rPr>
              <w:t>7</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35" w:history="1">
            <w:r w:rsidR="00C74DA6" w:rsidRPr="00595757">
              <w:rPr>
                <w:rStyle w:val="ad"/>
                <w:noProof/>
              </w:rPr>
              <w:t>2.1.4.</w:t>
            </w:r>
            <w:r w:rsidR="00C74DA6" w:rsidRPr="00595757">
              <w:rPr>
                <w:rStyle w:val="ad"/>
                <w:rFonts w:hint="eastAsia"/>
                <w:noProof/>
              </w:rPr>
              <w:t>网关</w:t>
            </w:r>
            <w:r w:rsidR="00C74DA6">
              <w:rPr>
                <w:noProof/>
                <w:webHidden/>
              </w:rPr>
              <w:tab/>
            </w:r>
            <w:r w:rsidR="00C74DA6">
              <w:rPr>
                <w:noProof/>
                <w:webHidden/>
              </w:rPr>
              <w:fldChar w:fldCharType="begin"/>
            </w:r>
            <w:r w:rsidR="00C74DA6">
              <w:rPr>
                <w:noProof/>
                <w:webHidden/>
              </w:rPr>
              <w:instrText xml:space="preserve"> PAGEREF _Toc489629835 \h </w:instrText>
            </w:r>
            <w:r w:rsidR="00C74DA6">
              <w:rPr>
                <w:noProof/>
                <w:webHidden/>
              </w:rPr>
            </w:r>
            <w:r w:rsidR="00C74DA6">
              <w:rPr>
                <w:noProof/>
                <w:webHidden/>
              </w:rPr>
              <w:fldChar w:fldCharType="separate"/>
            </w:r>
            <w:r w:rsidR="00C74DA6">
              <w:rPr>
                <w:noProof/>
                <w:webHidden/>
              </w:rPr>
              <w:t>7</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36" w:history="1">
            <w:r w:rsidR="00C74DA6" w:rsidRPr="00595757">
              <w:rPr>
                <w:rStyle w:val="ad"/>
                <w:noProof/>
              </w:rPr>
              <w:t>2.1.5.</w:t>
            </w:r>
            <w:r w:rsidR="00C74DA6" w:rsidRPr="00595757">
              <w:rPr>
                <w:rStyle w:val="ad"/>
                <w:rFonts w:hint="eastAsia"/>
                <w:noProof/>
              </w:rPr>
              <w:t>灯光</w:t>
            </w:r>
            <w:r w:rsidR="00C74DA6">
              <w:rPr>
                <w:noProof/>
                <w:webHidden/>
              </w:rPr>
              <w:tab/>
            </w:r>
            <w:r w:rsidR="00C74DA6">
              <w:rPr>
                <w:noProof/>
                <w:webHidden/>
              </w:rPr>
              <w:fldChar w:fldCharType="begin"/>
            </w:r>
            <w:r w:rsidR="00C74DA6">
              <w:rPr>
                <w:noProof/>
                <w:webHidden/>
              </w:rPr>
              <w:instrText xml:space="preserve"> PAGEREF _Toc489629836 \h </w:instrText>
            </w:r>
            <w:r w:rsidR="00C74DA6">
              <w:rPr>
                <w:noProof/>
                <w:webHidden/>
              </w:rPr>
            </w:r>
            <w:r w:rsidR="00C74DA6">
              <w:rPr>
                <w:noProof/>
                <w:webHidden/>
              </w:rPr>
              <w:fldChar w:fldCharType="separate"/>
            </w:r>
            <w:r w:rsidR="00C74DA6">
              <w:rPr>
                <w:noProof/>
                <w:webHidden/>
              </w:rPr>
              <w:t>8</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37" w:history="1">
            <w:r w:rsidR="00C74DA6" w:rsidRPr="00595757">
              <w:rPr>
                <w:rStyle w:val="ad"/>
                <w:noProof/>
              </w:rPr>
              <w:t>2.1.6.</w:t>
            </w:r>
            <w:r w:rsidR="00C74DA6" w:rsidRPr="00595757">
              <w:rPr>
                <w:rStyle w:val="ad"/>
                <w:rFonts w:hint="eastAsia"/>
                <w:noProof/>
              </w:rPr>
              <w:t>窗帘</w:t>
            </w:r>
            <w:r w:rsidR="00C74DA6">
              <w:rPr>
                <w:noProof/>
                <w:webHidden/>
              </w:rPr>
              <w:tab/>
            </w:r>
            <w:r w:rsidR="00C74DA6">
              <w:rPr>
                <w:noProof/>
                <w:webHidden/>
              </w:rPr>
              <w:fldChar w:fldCharType="begin"/>
            </w:r>
            <w:r w:rsidR="00C74DA6">
              <w:rPr>
                <w:noProof/>
                <w:webHidden/>
              </w:rPr>
              <w:instrText xml:space="preserve"> PAGEREF _Toc489629837 \h </w:instrText>
            </w:r>
            <w:r w:rsidR="00C74DA6">
              <w:rPr>
                <w:noProof/>
                <w:webHidden/>
              </w:rPr>
            </w:r>
            <w:r w:rsidR="00C74DA6">
              <w:rPr>
                <w:noProof/>
                <w:webHidden/>
              </w:rPr>
              <w:fldChar w:fldCharType="separate"/>
            </w:r>
            <w:r w:rsidR="00C74DA6">
              <w:rPr>
                <w:noProof/>
                <w:webHidden/>
              </w:rPr>
              <w:t>9</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38" w:history="1">
            <w:r w:rsidR="00C74DA6" w:rsidRPr="00595757">
              <w:rPr>
                <w:rStyle w:val="ad"/>
                <w:noProof/>
              </w:rPr>
              <w:t>2.1.7.</w:t>
            </w:r>
            <w:r w:rsidR="00C74DA6" w:rsidRPr="00595757">
              <w:rPr>
                <w:rStyle w:val="ad"/>
                <w:rFonts w:hint="eastAsia"/>
                <w:noProof/>
              </w:rPr>
              <w:t>环境传感器</w:t>
            </w:r>
            <w:r w:rsidR="00C74DA6">
              <w:rPr>
                <w:noProof/>
                <w:webHidden/>
              </w:rPr>
              <w:tab/>
            </w:r>
            <w:r w:rsidR="00C74DA6">
              <w:rPr>
                <w:noProof/>
                <w:webHidden/>
              </w:rPr>
              <w:fldChar w:fldCharType="begin"/>
            </w:r>
            <w:r w:rsidR="00C74DA6">
              <w:rPr>
                <w:noProof/>
                <w:webHidden/>
              </w:rPr>
              <w:instrText xml:space="preserve"> PAGEREF _Toc489629838 \h </w:instrText>
            </w:r>
            <w:r w:rsidR="00C74DA6">
              <w:rPr>
                <w:noProof/>
                <w:webHidden/>
              </w:rPr>
            </w:r>
            <w:r w:rsidR="00C74DA6">
              <w:rPr>
                <w:noProof/>
                <w:webHidden/>
              </w:rPr>
              <w:fldChar w:fldCharType="separate"/>
            </w:r>
            <w:r w:rsidR="00C74DA6">
              <w:rPr>
                <w:noProof/>
                <w:webHidden/>
              </w:rPr>
              <w:t>10</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39" w:history="1">
            <w:r w:rsidR="00C74DA6" w:rsidRPr="00595757">
              <w:rPr>
                <w:rStyle w:val="ad"/>
                <w:noProof/>
              </w:rPr>
              <w:t>2.1.8.</w:t>
            </w:r>
            <w:r w:rsidR="00C74DA6" w:rsidRPr="00595757">
              <w:rPr>
                <w:rStyle w:val="ad"/>
                <w:rFonts w:hint="eastAsia"/>
                <w:noProof/>
              </w:rPr>
              <w:t>摄像头</w:t>
            </w:r>
            <w:r w:rsidR="00C74DA6">
              <w:rPr>
                <w:noProof/>
                <w:webHidden/>
              </w:rPr>
              <w:tab/>
            </w:r>
            <w:r w:rsidR="00C74DA6">
              <w:rPr>
                <w:noProof/>
                <w:webHidden/>
              </w:rPr>
              <w:fldChar w:fldCharType="begin"/>
            </w:r>
            <w:r w:rsidR="00C74DA6">
              <w:rPr>
                <w:noProof/>
                <w:webHidden/>
              </w:rPr>
              <w:instrText xml:space="preserve"> PAGEREF _Toc489629839 \h </w:instrText>
            </w:r>
            <w:r w:rsidR="00C74DA6">
              <w:rPr>
                <w:noProof/>
                <w:webHidden/>
              </w:rPr>
            </w:r>
            <w:r w:rsidR="00C74DA6">
              <w:rPr>
                <w:noProof/>
                <w:webHidden/>
              </w:rPr>
              <w:fldChar w:fldCharType="separate"/>
            </w:r>
            <w:r w:rsidR="00C74DA6">
              <w:rPr>
                <w:noProof/>
                <w:webHidden/>
              </w:rPr>
              <w:t>11</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40" w:history="1">
            <w:r w:rsidR="00C74DA6" w:rsidRPr="00595757">
              <w:rPr>
                <w:rStyle w:val="ad"/>
                <w:noProof/>
              </w:rPr>
              <w:t>2.1.9.</w:t>
            </w:r>
            <w:r w:rsidR="00C74DA6" w:rsidRPr="00595757">
              <w:rPr>
                <w:rStyle w:val="ad"/>
                <w:rFonts w:hint="eastAsia"/>
                <w:noProof/>
              </w:rPr>
              <w:t>安防传感器</w:t>
            </w:r>
            <w:r w:rsidR="00C74DA6">
              <w:rPr>
                <w:noProof/>
                <w:webHidden/>
              </w:rPr>
              <w:tab/>
            </w:r>
            <w:r w:rsidR="00C74DA6">
              <w:rPr>
                <w:noProof/>
                <w:webHidden/>
              </w:rPr>
              <w:fldChar w:fldCharType="begin"/>
            </w:r>
            <w:r w:rsidR="00C74DA6">
              <w:rPr>
                <w:noProof/>
                <w:webHidden/>
              </w:rPr>
              <w:instrText xml:space="preserve"> PAGEREF _Toc489629840 \h </w:instrText>
            </w:r>
            <w:r w:rsidR="00C74DA6">
              <w:rPr>
                <w:noProof/>
                <w:webHidden/>
              </w:rPr>
            </w:r>
            <w:r w:rsidR="00C74DA6">
              <w:rPr>
                <w:noProof/>
                <w:webHidden/>
              </w:rPr>
              <w:fldChar w:fldCharType="separate"/>
            </w:r>
            <w:r w:rsidR="00C74DA6">
              <w:rPr>
                <w:noProof/>
                <w:webHidden/>
              </w:rPr>
              <w:t>12</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41" w:history="1">
            <w:r w:rsidR="00C74DA6" w:rsidRPr="00595757">
              <w:rPr>
                <w:rStyle w:val="ad"/>
                <w:noProof/>
              </w:rPr>
              <w:t>2.1.10.</w:t>
            </w:r>
            <w:r w:rsidR="00C74DA6" w:rsidRPr="00595757">
              <w:rPr>
                <w:rStyle w:val="ad"/>
                <w:rFonts w:hint="eastAsia"/>
                <w:noProof/>
              </w:rPr>
              <w:t>空调</w:t>
            </w:r>
            <w:r w:rsidR="00C74DA6">
              <w:rPr>
                <w:noProof/>
                <w:webHidden/>
              </w:rPr>
              <w:tab/>
            </w:r>
            <w:r w:rsidR="00C74DA6">
              <w:rPr>
                <w:noProof/>
                <w:webHidden/>
              </w:rPr>
              <w:fldChar w:fldCharType="begin"/>
            </w:r>
            <w:r w:rsidR="00C74DA6">
              <w:rPr>
                <w:noProof/>
                <w:webHidden/>
              </w:rPr>
              <w:instrText xml:space="preserve"> PAGEREF _Toc489629841 \h </w:instrText>
            </w:r>
            <w:r w:rsidR="00C74DA6">
              <w:rPr>
                <w:noProof/>
                <w:webHidden/>
              </w:rPr>
            </w:r>
            <w:r w:rsidR="00C74DA6">
              <w:rPr>
                <w:noProof/>
                <w:webHidden/>
              </w:rPr>
              <w:fldChar w:fldCharType="separate"/>
            </w:r>
            <w:r w:rsidR="00C74DA6">
              <w:rPr>
                <w:noProof/>
                <w:webHidden/>
              </w:rPr>
              <w:t>13</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42" w:history="1">
            <w:r w:rsidR="00C74DA6" w:rsidRPr="00595757">
              <w:rPr>
                <w:rStyle w:val="ad"/>
                <w:noProof/>
              </w:rPr>
              <w:t>2.1.11.</w:t>
            </w:r>
            <w:r w:rsidR="00C74DA6" w:rsidRPr="00595757">
              <w:rPr>
                <w:rStyle w:val="ad"/>
                <w:rFonts w:hint="eastAsia"/>
                <w:noProof/>
              </w:rPr>
              <w:t>电视</w:t>
            </w:r>
            <w:r w:rsidR="00C74DA6">
              <w:rPr>
                <w:noProof/>
                <w:webHidden/>
              </w:rPr>
              <w:tab/>
            </w:r>
            <w:r w:rsidR="00C74DA6">
              <w:rPr>
                <w:noProof/>
                <w:webHidden/>
              </w:rPr>
              <w:fldChar w:fldCharType="begin"/>
            </w:r>
            <w:r w:rsidR="00C74DA6">
              <w:rPr>
                <w:noProof/>
                <w:webHidden/>
              </w:rPr>
              <w:instrText xml:space="preserve"> PAGEREF _Toc489629842 \h </w:instrText>
            </w:r>
            <w:r w:rsidR="00C74DA6">
              <w:rPr>
                <w:noProof/>
                <w:webHidden/>
              </w:rPr>
            </w:r>
            <w:r w:rsidR="00C74DA6">
              <w:rPr>
                <w:noProof/>
                <w:webHidden/>
              </w:rPr>
              <w:fldChar w:fldCharType="separate"/>
            </w:r>
            <w:r w:rsidR="00C74DA6">
              <w:rPr>
                <w:noProof/>
                <w:webHidden/>
              </w:rPr>
              <w:t>14</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43" w:history="1">
            <w:r w:rsidR="00C74DA6" w:rsidRPr="00595757">
              <w:rPr>
                <w:rStyle w:val="ad"/>
                <w:noProof/>
              </w:rPr>
              <w:t>2.1.12.</w:t>
            </w:r>
            <w:r w:rsidR="00C74DA6" w:rsidRPr="00595757">
              <w:rPr>
                <w:rStyle w:val="ad"/>
                <w:rFonts w:hint="eastAsia"/>
                <w:noProof/>
              </w:rPr>
              <w:t>机顶盒</w:t>
            </w:r>
            <w:r w:rsidR="00C74DA6">
              <w:rPr>
                <w:noProof/>
                <w:webHidden/>
              </w:rPr>
              <w:tab/>
            </w:r>
            <w:r w:rsidR="00C74DA6">
              <w:rPr>
                <w:noProof/>
                <w:webHidden/>
              </w:rPr>
              <w:fldChar w:fldCharType="begin"/>
            </w:r>
            <w:r w:rsidR="00C74DA6">
              <w:rPr>
                <w:noProof/>
                <w:webHidden/>
              </w:rPr>
              <w:instrText xml:space="preserve"> PAGEREF _Toc489629843 \h </w:instrText>
            </w:r>
            <w:r w:rsidR="00C74DA6">
              <w:rPr>
                <w:noProof/>
                <w:webHidden/>
              </w:rPr>
            </w:r>
            <w:r w:rsidR="00C74DA6">
              <w:rPr>
                <w:noProof/>
                <w:webHidden/>
              </w:rPr>
              <w:fldChar w:fldCharType="separate"/>
            </w:r>
            <w:r w:rsidR="00C74DA6">
              <w:rPr>
                <w:noProof/>
                <w:webHidden/>
              </w:rPr>
              <w:t>15</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44" w:history="1">
            <w:r w:rsidR="00C74DA6" w:rsidRPr="00595757">
              <w:rPr>
                <w:rStyle w:val="ad"/>
                <w:noProof/>
              </w:rPr>
              <w:t>2.1.13.</w:t>
            </w:r>
            <w:r w:rsidR="00C74DA6" w:rsidRPr="00595757">
              <w:rPr>
                <w:rStyle w:val="ad"/>
                <w:rFonts w:hint="eastAsia"/>
                <w:noProof/>
              </w:rPr>
              <w:t>情景开关</w:t>
            </w:r>
            <w:r w:rsidR="00C74DA6">
              <w:rPr>
                <w:noProof/>
                <w:webHidden/>
              </w:rPr>
              <w:tab/>
            </w:r>
            <w:r w:rsidR="00C74DA6">
              <w:rPr>
                <w:noProof/>
                <w:webHidden/>
              </w:rPr>
              <w:fldChar w:fldCharType="begin"/>
            </w:r>
            <w:r w:rsidR="00C74DA6">
              <w:rPr>
                <w:noProof/>
                <w:webHidden/>
              </w:rPr>
              <w:instrText xml:space="preserve"> PAGEREF _Toc489629844 \h </w:instrText>
            </w:r>
            <w:r w:rsidR="00C74DA6">
              <w:rPr>
                <w:noProof/>
                <w:webHidden/>
              </w:rPr>
            </w:r>
            <w:r w:rsidR="00C74DA6">
              <w:rPr>
                <w:noProof/>
                <w:webHidden/>
              </w:rPr>
              <w:fldChar w:fldCharType="separate"/>
            </w:r>
            <w:r w:rsidR="00C74DA6">
              <w:rPr>
                <w:noProof/>
                <w:webHidden/>
              </w:rPr>
              <w:t>16</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45" w:history="1">
            <w:r w:rsidR="00C74DA6" w:rsidRPr="00595757">
              <w:rPr>
                <w:rStyle w:val="ad"/>
                <w:noProof/>
              </w:rPr>
              <w:t>2.1.14.</w:t>
            </w:r>
            <w:r w:rsidR="00C74DA6" w:rsidRPr="00595757">
              <w:rPr>
                <w:rStyle w:val="ad"/>
                <w:rFonts w:hint="eastAsia"/>
                <w:noProof/>
              </w:rPr>
              <w:t>电表</w:t>
            </w:r>
            <w:r w:rsidR="00C74DA6">
              <w:rPr>
                <w:noProof/>
                <w:webHidden/>
              </w:rPr>
              <w:tab/>
            </w:r>
            <w:r w:rsidR="00C74DA6">
              <w:rPr>
                <w:noProof/>
                <w:webHidden/>
              </w:rPr>
              <w:fldChar w:fldCharType="begin"/>
            </w:r>
            <w:r w:rsidR="00C74DA6">
              <w:rPr>
                <w:noProof/>
                <w:webHidden/>
              </w:rPr>
              <w:instrText xml:space="preserve"> PAGEREF _Toc489629845 \h </w:instrText>
            </w:r>
            <w:r w:rsidR="00C74DA6">
              <w:rPr>
                <w:noProof/>
                <w:webHidden/>
              </w:rPr>
            </w:r>
            <w:r w:rsidR="00C74DA6">
              <w:rPr>
                <w:noProof/>
                <w:webHidden/>
              </w:rPr>
              <w:fldChar w:fldCharType="separate"/>
            </w:r>
            <w:r w:rsidR="00C74DA6">
              <w:rPr>
                <w:noProof/>
                <w:webHidden/>
              </w:rPr>
              <w:t>17</w:t>
            </w:r>
            <w:r w:rsidR="00C74DA6">
              <w:rPr>
                <w:noProof/>
                <w:webHidden/>
              </w:rPr>
              <w:fldChar w:fldCharType="end"/>
            </w:r>
          </w:hyperlink>
        </w:p>
        <w:p w:rsidR="00C74DA6" w:rsidRDefault="002A477A" w:rsidP="00C74DA6">
          <w:pPr>
            <w:pStyle w:val="31"/>
            <w:tabs>
              <w:tab w:val="right" w:leader="dot" w:pos="8494"/>
            </w:tabs>
            <w:spacing w:after="163"/>
            <w:ind w:left="960" w:firstLine="480"/>
            <w:rPr>
              <w:noProof/>
              <w:sz w:val="21"/>
            </w:rPr>
          </w:pPr>
          <w:hyperlink w:anchor="_Toc489629846" w:history="1">
            <w:r w:rsidR="00C74DA6" w:rsidRPr="00595757">
              <w:rPr>
                <w:rStyle w:val="ad"/>
                <w:noProof/>
              </w:rPr>
              <w:t>2.1.15.</w:t>
            </w:r>
            <w:r w:rsidR="00C74DA6" w:rsidRPr="00595757">
              <w:rPr>
                <w:rStyle w:val="ad"/>
                <w:rFonts w:hint="eastAsia"/>
                <w:noProof/>
              </w:rPr>
              <w:t>智能插座（连接通断电即可控制的设备）</w:t>
            </w:r>
            <w:r w:rsidR="00C74DA6">
              <w:rPr>
                <w:noProof/>
                <w:webHidden/>
              </w:rPr>
              <w:tab/>
            </w:r>
            <w:r w:rsidR="00C74DA6">
              <w:rPr>
                <w:noProof/>
                <w:webHidden/>
              </w:rPr>
              <w:fldChar w:fldCharType="begin"/>
            </w:r>
            <w:r w:rsidR="00C74DA6">
              <w:rPr>
                <w:noProof/>
                <w:webHidden/>
              </w:rPr>
              <w:instrText xml:space="preserve"> PAGEREF _Toc489629846 \h </w:instrText>
            </w:r>
            <w:r w:rsidR="00C74DA6">
              <w:rPr>
                <w:noProof/>
                <w:webHidden/>
              </w:rPr>
            </w:r>
            <w:r w:rsidR="00C74DA6">
              <w:rPr>
                <w:noProof/>
                <w:webHidden/>
              </w:rPr>
              <w:fldChar w:fldCharType="separate"/>
            </w:r>
            <w:r w:rsidR="00C74DA6">
              <w:rPr>
                <w:noProof/>
                <w:webHidden/>
              </w:rPr>
              <w:t>18</w:t>
            </w:r>
            <w:r w:rsidR="00C74DA6">
              <w:rPr>
                <w:noProof/>
                <w:webHidden/>
              </w:rPr>
              <w:fldChar w:fldCharType="end"/>
            </w:r>
          </w:hyperlink>
        </w:p>
        <w:p w:rsidR="00C74DA6" w:rsidRDefault="002A477A" w:rsidP="00C74DA6">
          <w:pPr>
            <w:pStyle w:val="21"/>
            <w:tabs>
              <w:tab w:val="right" w:leader="dot" w:pos="8494"/>
            </w:tabs>
            <w:spacing w:after="163"/>
            <w:ind w:left="480" w:firstLine="480"/>
            <w:rPr>
              <w:noProof/>
              <w:sz w:val="21"/>
            </w:rPr>
          </w:pPr>
          <w:hyperlink w:anchor="_Toc489629847" w:history="1">
            <w:r w:rsidR="00C74DA6" w:rsidRPr="00595757">
              <w:rPr>
                <w:rStyle w:val="ad"/>
                <w:noProof/>
              </w:rPr>
              <w:t xml:space="preserve">2.2 </w:t>
            </w:r>
            <w:r w:rsidR="00C74DA6" w:rsidRPr="00595757">
              <w:rPr>
                <w:rStyle w:val="ad"/>
                <w:rFonts w:hint="eastAsia"/>
                <w:noProof/>
              </w:rPr>
              <w:t>应用交互接口</w:t>
            </w:r>
            <w:r w:rsidR="00C74DA6">
              <w:rPr>
                <w:noProof/>
                <w:webHidden/>
              </w:rPr>
              <w:tab/>
            </w:r>
            <w:r w:rsidR="00C74DA6">
              <w:rPr>
                <w:noProof/>
                <w:webHidden/>
              </w:rPr>
              <w:fldChar w:fldCharType="begin"/>
            </w:r>
            <w:r w:rsidR="00C74DA6">
              <w:rPr>
                <w:noProof/>
                <w:webHidden/>
              </w:rPr>
              <w:instrText xml:space="preserve"> PAGEREF _Toc489629847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C74DA6" w:rsidRDefault="002A477A" w:rsidP="00C74DA6">
          <w:pPr>
            <w:pStyle w:val="11"/>
            <w:tabs>
              <w:tab w:val="right" w:leader="dot" w:pos="8494"/>
            </w:tabs>
            <w:spacing w:after="163"/>
            <w:ind w:firstLine="480"/>
            <w:rPr>
              <w:noProof/>
              <w:sz w:val="21"/>
            </w:rPr>
          </w:pPr>
          <w:hyperlink w:anchor="_Toc489629848" w:history="1">
            <w:r w:rsidR="00C74DA6" w:rsidRPr="00595757">
              <w:rPr>
                <w:rStyle w:val="ad"/>
                <w:rFonts w:hint="eastAsia"/>
                <w:noProof/>
              </w:rPr>
              <w:t>三、协议说明</w:t>
            </w:r>
            <w:r w:rsidR="00C74DA6" w:rsidRPr="00595757">
              <w:rPr>
                <w:rStyle w:val="ad"/>
                <w:noProof/>
              </w:rPr>
              <w:t>--UDP</w:t>
            </w:r>
            <w:r w:rsidR="00C74DA6" w:rsidRPr="00595757">
              <w:rPr>
                <w:rStyle w:val="ad"/>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_Toc489629848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C74DA6" w:rsidRDefault="002A477A" w:rsidP="00C74DA6">
          <w:pPr>
            <w:pStyle w:val="11"/>
            <w:tabs>
              <w:tab w:val="right" w:leader="dot" w:pos="8494"/>
            </w:tabs>
            <w:spacing w:after="163"/>
            <w:ind w:firstLine="480"/>
            <w:rPr>
              <w:noProof/>
              <w:sz w:val="21"/>
            </w:rPr>
          </w:pPr>
          <w:hyperlink w:anchor="_Toc489629849" w:history="1">
            <w:r w:rsidR="00C74DA6" w:rsidRPr="00595757">
              <w:rPr>
                <w:rStyle w:val="ad"/>
                <w:rFonts w:hint="eastAsia"/>
                <w:noProof/>
              </w:rPr>
              <w:t>四、协议说明</w:t>
            </w:r>
            <w:r w:rsidR="00C74DA6" w:rsidRPr="00595757">
              <w:rPr>
                <w:rStyle w:val="ad"/>
                <w:noProof/>
              </w:rPr>
              <w:t>--MQTT</w:t>
            </w:r>
            <w:r w:rsidR="00C74DA6" w:rsidRPr="00595757">
              <w:rPr>
                <w:rStyle w:val="ad"/>
                <w:rFonts w:hint="eastAsia"/>
                <w:noProof/>
              </w:rPr>
              <w:t>接口</w:t>
            </w:r>
            <w:r w:rsidR="00C74DA6">
              <w:rPr>
                <w:noProof/>
                <w:webHidden/>
              </w:rPr>
              <w:tab/>
            </w:r>
            <w:r w:rsidR="00C74DA6">
              <w:rPr>
                <w:noProof/>
                <w:webHidden/>
              </w:rPr>
              <w:fldChar w:fldCharType="begin"/>
            </w:r>
            <w:r w:rsidR="00C74DA6">
              <w:rPr>
                <w:noProof/>
                <w:webHidden/>
              </w:rPr>
              <w:instrText xml:space="preserve"> PAGEREF _Toc489629849 \h </w:instrText>
            </w:r>
            <w:r w:rsidR="00C74DA6">
              <w:rPr>
                <w:noProof/>
                <w:webHidden/>
              </w:rPr>
            </w:r>
            <w:r w:rsidR="00C74DA6">
              <w:rPr>
                <w:noProof/>
                <w:webHidden/>
              </w:rPr>
              <w:fldChar w:fldCharType="separate"/>
            </w:r>
            <w:r w:rsidR="00C74DA6">
              <w:rPr>
                <w:noProof/>
                <w:webHidden/>
              </w:rPr>
              <w:t>19</w:t>
            </w:r>
            <w:r w:rsidR="00C74DA6">
              <w:rPr>
                <w:noProof/>
                <w:webHidden/>
              </w:rPr>
              <w:fldChar w:fldCharType="end"/>
            </w:r>
          </w:hyperlink>
        </w:p>
        <w:p w:rsidR="001D5A9F" w:rsidRPr="00730675" w:rsidRDefault="00730675" w:rsidP="00C74DA6">
          <w:pPr>
            <w:spacing w:after="163"/>
            <w:ind w:firstLine="482"/>
          </w:pPr>
          <w:r>
            <w:rPr>
              <w:b/>
              <w:bCs/>
              <w:lang w:val="zh-CN"/>
            </w:rPr>
            <w:fldChar w:fldCharType="end"/>
          </w:r>
        </w:p>
      </w:sdtContent>
    </w:sdt>
    <w:p w:rsidR="00730675" w:rsidRDefault="00730675" w:rsidP="00E239C0">
      <w:pPr>
        <w:pStyle w:val="1"/>
        <w:spacing w:after="163"/>
      </w:pPr>
      <w:r>
        <w:br w:type="page"/>
      </w:r>
      <w:bookmarkStart w:id="0" w:name="_Toc489629829"/>
      <w:r w:rsidR="00E239C0">
        <w:rPr>
          <w:rFonts w:hint="eastAsia"/>
        </w:rPr>
        <w:lastRenderedPageBreak/>
        <w:t>一、协议简介</w:t>
      </w:r>
      <w:bookmarkEnd w:id="0"/>
    </w:p>
    <w:p w:rsidR="00D81F09" w:rsidRDefault="00D81F09" w:rsidP="00D81F09">
      <w:pPr>
        <w:spacing w:after="163"/>
        <w:ind w:firstLine="480"/>
      </w:pPr>
      <w:r>
        <w:rPr>
          <w:rFonts w:hint="eastAsia"/>
        </w:rPr>
        <w:t>智能家居实训系统通信协议主要用于智能家居系统的协同开发而编写，同时也为系统的二次开发提供技术资料。协议按照通讯方式分为</w:t>
      </w:r>
      <w:r>
        <w:rPr>
          <w:rFonts w:hint="eastAsia"/>
        </w:rPr>
        <w:t>3</w:t>
      </w:r>
      <w:r>
        <w:rPr>
          <w:rFonts w:hint="eastAsia"/>
        </w:rPr>
        <w:t>大类，</w:t>
      </w:r>
      <w:r>
        <w:rPr>
          <w:rFonts w:hint="eastAsia"/>
        </w:rPr>
        <w:t>HTTP</w:t>
      </w:r>
      <w:r>
        <w:rPr>
          <w:rFonts w:hint="eastAsia"/>
        </w:rPr>
        <w:t>、</w:t>
      </w:r>
      <w:r>
        <w:rPr>
          <w:rFonts w:hint="eastAsia"/>
        </w:rPr>
        <w:t>UDP</w:t>
      </w:r>
      <w:r>
        <w:rPr>
          <w:rFonts w:hint="eastAsia"/>
        </w:rPr>
        <w:t>以及</w:t>
      </w:r>
      <w:r>
        <w:rPr>
          <w:rFonts w:hint="eastAsia"/>
        </w:rPr>
        <w:t>MQTT</w:t>
      </w:r>
      <w:r>
        <w:rPr>
          <w:rFonts w:hint="eastAsia"/>
        </w:rPr>
        <w:t>，其中</w:t>
      </w:r>
      <w:r>
        <w:rPr>
          <w:rFonts w:hint="eastAsia"/>
        </w:rPr>
        <w:t>HTTP</w:t>
      </w:r>
      <w:r>
        <w:rPr>
          <w:rFonts w:hint="eastAsia"/>
        </w:rPr>
        <w:t>和</w:t>
      </w:r>
      <w:r>
        <w:rPr>
          <w:rFonts w:hint="eastAsia"/>
        </w:rPr>
        <w:t>UDP</w:t>
      </w:r>
      <w:r>
        <w:rPr>
          <w:rFonts w:hint="eastAsia"/>
        </w:rPr>
        <w:t>主要用于局域网通信，</w:t>
      </w:r>
      <w:r>
        <w:rPr>
          <w:rFonts w:hint="eastAsia"/>
        </w:rPr>
        <w:t>MQTT</w:t>
      </w:r>
      <w:r>
        <w:rPr>
          <w:rFonts w:hint="eastAsia"/>
        </w:rPr>
        <w:t>主要用于远程通讯。</w:t>
      </w:r>
    </w:p>
    <w:p w:rsidR="00D81F09" w:rsidRPr="00F31E30" w:rsidRDefault="00D81F09" w:rsidP="00D81F09">
      <w:pPr>
        <w:spacing w:after="163"/>
        <w:ind w:firstLine="480"/>
      </w:pPr>
      <w:r>
        <w:rPr>
          <w:rFonts w:hint="eastAsia"/>
        </w:rPr>
        <w:t>其中</w:t>
      </w:r>
      <w:r>
        <w:rPr>
          <w:rFonts w:hint="eastAsia"/>
        </w:rPr>
        <w:t>HTTP</w:t>
      </w:r>
      <w:r>
        <w:rPr>
          <w:rFonts w:hint="eastAsia"/>
        </w:rPr>
        <w:t>协议又分为两大部分，应用配置接口和应用交互接口，</w:t>
      </w:r>
      <w:r>
        <w:rPr>
          <w:rFonts w:hint="eastAsia"/>
        </w:rPr>
        <w:t>UDP</w:t>
      </w:r>
      <w:r>
        <w:rPr>
          <w:rFonts w:hint="eastAsia"/>
        </w:rPr>
        <w:t>和</w:t>
      </w:r>
      <w:r>
        <w:rPr>
          <w:rFonts w:hint="eastAsia"/>
        </w:rPr>
        <w:t>MQTT</w:t>
      </w:r>
      <w:r>
        <w:rPr>
          <w:rFonts w:hint="eastAsia"/>
        </w:rPr>
        <w:t>只提供应用交互接口协议，详细内容见各协议说明。</w:t>
      </w:r>
    </w:p>
    <w:p w:rsidR="00E239C0" w:rsidRDefault="00E239C0" w:rsidP="00E239C0">
      <w:pPr>
        <w:pStyle w:val="1"/>
        <w:spacing w:after="163"/>
      </w:pPr>
      <w:bookmarkStart w:id="1" w:name="_Toc489629830"/>
      <w:r>
        <w:rPr>
          <w:rFonts w:hint="eastAsia"/>
        </w:rPr>
        <w:t>二、协议说明</w:t>
      </w:r>
      <w:r w:rsidR="00F83517">
        <w:rPr>
          <w:rFonts w:hint="eastAsia"/>
        </w:rPr>
        <w:t>--HTTP</w:t>
      </w:r>
      <w:r w:rsidR="00F83517">
        <w:rPr>
          <w:rFonts w:hint="eastAsia"/>
        </w:rPr>
        <w:t>接口</w:t>
      </w:r>
      <w:bookmarkEnd w:id="1"/>
    </w:p>
    <w:p w:rsidR="00451A26" w:rsidRDefault="00451A26" w:rsidP="00451A26">
      <w:pPr>
        <w:pStyle w:val="2"/>
        <w:spacing w:after="163"/>
      </w:pPr>
      <w:bookmarkStart w:id="2" w:name="_Toc489629831"/>
      <w:r>
        <w:rPr>
          <w:rFonts w:hint="eastAsia"/>
        </w:rPr>
        <w:t xml:space="preserve">2.1 </w:t>
      </w:r>
      <w:r>
        <w:rPr>
          <w:rFonts w:hint="eastAsia"/>
        </w:rPr>
        <w:t>应用配置接口</w:t>
      </w:r>
      <w:bookmarkEnd w:id="2"/>
    </w:p>
    <w:p w:rsidR="00700108" w:rsidRDefault="001A5EA9" w:rsidP="00700108">
      <w:pPr>
        <w:spacing w:after="163"/>
        <w:ind w:firstLine="480"/>
      </w:pPr>
      <w:r>
        <w:rPr>
          <w:rFonts w:hint="eastAsia"/>
        </w:rPr>
        <w:t>应用配置接口主要用于系统初始化配置以及后续用户及设备管理，主要以用户或者设备的增</w:t>
      </w:r>
      <w:r>
        <w:rPr>
          <w:rFonts w:hint="eastAsia"/>
        </w:rPr>
        <w:t>/</w:t>
      </w:r>
      <w:r>
        <w:rPr>
          <w:rFonts w:hint="eastAsia"/>
        </w:rPr>
        <w:t>删</w:t>
      </w:r>
      <w:r>
        <w:rPr>
          <w:rFonts w:hint="eastAsia"/>
        </w:rPr>
        <w:t>/</w:t>
      </w:r>
      <w:r>
        <w:rPr>
          <w:rFonts w:hint="eastAsia"/>
        </w:rPr>
        <w:t>改</w:t>
      </w:r>
      <w:r>
        <w:rPr>
          <w:rFonts w:hint="eastAsia"/>
        </w:rPr>
        <w:t>/</w:t>
      </w:r>
      <w:r>
        <w:rPr>
          <w:rFonts w:hint="eastAsia"/>
        </w:rPr>
        <w:t>查功能为主。</w:t>
      </w:r>
    </w:p>
    <w:p w:rsidR="001A5EA9" w:rsidRDefault="00744D36" w:rsidP="001A5EA9">
      <w:pPr>
        <w:pStyle w:val="3"/>
        <w:spacing w:after="163"/>
      </w:pPr>
      <w:bookmarkStart w:id="3" w:name="_Toc489629832"/>
      <w:r>
        <w:t>2.1.</w:t>
      </w:r>
      <w:r w:rsidR="001A5EA9">
        <w:rPr>
          <w:rFonts w:hint="eastAsia"/>
        </w:rPr>
        <w:t>1.</w:t>
      </w:r>
      <w:r w:rsidR="001A5EA9">
        <w:rPr>
          <w:rFonts w:hint="eastAsia"/>
        </w:rPr>
        <w:t>用户</w:t>
      </w:r>
      <w:bookmarkEnd w:id="3"/>
    </w:p>
    <w:tbl>
      <w:tblPr>
        <w:tblStyle w:val="-1"/>
        <w:tblW w:w="0" w:type="auto"/>
        <w:tblLook w:val="04A0" w:firstRow="1" w:lastRow="0" w:firstColumn="1" w:lastColumn="0" w:noHBand="0" w:noVBand="1"/>
      </w:tblPr>
      <w:tblGrid>
        <w:gridCol w:w="1951"/>
        <w:gridCol w:w="6769"/>
      </w:tblGrid>
      <w:tr w:rsidR="00C550E5" w:rsidTr="00C55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50E5" w:rsidRDefault="00C550E5" w:rsidP="00C550E5">
            <w:pPr>
              <w:pStyle w:val="ae"/>
              <w:spacing w:after="163"/>
              <w:jc w:val="center"/>
            </w:pPr>
            <w:r>
              <w:rPr>
                <w:rFonts w:hint="eastAsia"/>
              </w:rPr>
              <w:t>添加新用户</w:t>
            </w:r>
          </w:p>
        </w:tc>
      </w:tr>
      <w:tr w:rsidR="00C550E5" w:rsidTr="00C5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e"/>
              <w:spacing w:after="163"/>
              <w:jc w:val="center"/>
            </w:pPr>
            <w:r>
              <w:rPr>
                <w:rFonts w:hint="eastAsia"/>
              </w:rPr>
              <w:t>URL</w:t>
            </w:r>
          </w:p>
        </w:tc>
        <w:tc>
          <w:tcPr>
            <w:tcW w:w="6769" w:type="dxa"/>
          </w:tcPr>
          <w:p w:rsidR="00C550E5" w:rsidRDefault="00C550E5" w:rsidP="00C550E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/config/user/add</w:t>
            </w:r>
          </w:p>
        </w:tc>
      </w:tr>
      <w:tr w:rsidR="00C550E5" w:rsidTr="00C550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e"/>
              <w:spacing w:after="163"/>
              <w:jc w:val="center"/>
            </w:pPr>
            <w:r>
              <w:rPr>
                <w:rFonts w:hint="eastAsia"/>
              </w:rPr>
              <w:t>params</w:t>
            </w:r>
          </w:p>
        </w:tc>
        <w:tc>
          <w:tcPr>
            <w:tcW w:w="6769" w:type="dxa"/>
          </w:tcPr>
          <w:p w:rsidR="00C550E5" w:rsidRDefault="00C550E5" w:rsidP="00C550E5">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account,pwd</w:t>
            </w:r>
          </w:p>
        </w:tc>
      </w:tr>
      <w:tr w:rsidR="00C550E5" w:rsidTr="00C55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550E5" w:rsidRDefault="00C550E5" w:rsidP="00C550E5">
            <w:pPr>
              <w:pStyle w:val="ae"/>
              <w:spacing w:after="163"/>
              <w:jc w:val="center"/>
            </w:pPr>
            <w:r>
              <w:rPr>
                <w:rFonts w:hint="eastAsia"/>
              </w:rPr>
              <w:t>response</w:t>
            </w:r>
          </w:p>
        </w:tc>
        <w:tc>
          <w:tcPr>
            <w:tcW w:w="6769" w:type="dxa"/>
          </w:tcPr>
          <w:p w:rsidR="00C550E5" w:rsidRDefault="00C550E5" w:rsidP="00C550E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删除用户信息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/config/user/delete</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E02213" w:rsidP="00E02213">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修改用户信息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lastRenderedPageBreak/>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/config/user/edit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092C73" w:rsidP="00E66247">
            <w:pPr>
              <w:pStyle w:val="ae"/>
              <w:spacing w:after="163"/>
              <w:cnfStyle w:val="000000010000" w:firstRow="0" w:lastRow="0" w:firstColumn="0" w:lastColumn="0" w:oddVBand="0" w:evenVBand="0" w:oddHBand="0" w:evenHBand="1" w:firstRowFirstColumn="0" w:firstRowLastColumn="0" w:lastRowFirstColumn="0" w:lastRowLastColumn="0"/>
            </w:pPr>
            <w:r>
              <w:t>id,</w:t>
            </w:r>
            <w:r w:rsidR="00E66247">
              <w:rPr>
                <w:rFonts w:hint="eastAsia"/>
              </w:rPr>
              <w:t xml:space="preserve"> </w:t>
            </w:r>
            <w:r w:rsidR="00E02213">
              <w:rPr>
                <w:rFonts w:hint="eastAsia"/>
              </w:rPr>
              <w:t>pwd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A65CC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w:t>
            </w:r>
            <w:r w:rsidR="00A65CC0">
              <w:t>notNull</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查询用户信息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/config/user/query</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80696D" w:rsidP="00E02213">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none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50047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success:true,users</w:t>
            </w:r>
            <w:r>
              <w:t>:[{id:1,account:</w:t>
            </w:r>
            <w:r w:rsidR="00500473">
              <w:t>””</w:t>
            </w:r>
            <w:r>
              <w:t>,pwd:</w:t>
            </w:r>
            <w:r w:rsidR="00500473">
              <w:t>”” },{},</w:t>
            </w:r>
            <w:r>
              <w:t>…]</w:t>
            </w:r>
          </w:p>
        </w:tc>
      </w:tr>
    </w:tbl>
    <w:p w:rsidR="001A5EA9" w:rsidRPr="00E02213" w:rsidRDefault="001A5EA9" w:rsidP="00E02213">
      <w:pPr>
        <w:spacing w:after="163"/>
        <w:ind w:firstLineChars="0" w:firstLine="0"/>
      </w:pPr>
    </w:p>
    <w:p w:rsidR="001A5EA9" w:rsidRDefault="00744D36" w:rsidP="001A5EA9">
      <w:pPr>
        <w:pStyle w:val="3"/>
        <w:spacing w:after="163"/>
      </w:pPr>
      <w:bookmarkStart w:id="4" w:name="_Toc489629833"/>
      <w:r>
        <w:t>2.1.</w:t>
      </w:r>
      <w:r w:rsidR="001A5EA9">
        <w:rPr>
          <w:rFonts w:hint="eastAsia"/>
        </w:rPr>
        <w:t>2.</w:t>
      </w:r>
      <w:r w:rsidR="001A5EA9">
        <w:rPr>
          <w:rFonts w:hint="eastAsia"/>
        </w:rPr>
        <w:t>建筑</w:t>
      </w:r>
      <w:bookmarkEnd w:id="4"/>
    </w:p>
    <w:tbl>
      <w:tblPr>
        <w:tblStyle w:val="-1"/>
        <w:tblW w:w="0" w:type="auto"/>
        <w:tblLook w:val="04A0" w:firstRow="1" w:lastRow="0" w:firstColumn="1" w:lastColumn="0" w:noHBand="0" w:noVBand="1"/>
      </w:tblPr>
      <w:tblGrid>
        <w:gridCol w:w="1951"/>
        <w:gridCol w:w="6769"/>
      </w:tblGrid>
      <w:tr w:rsidR="00E02213" w:rsidTr="00806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添加新建筑</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/add</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092C73" w:rsidP="00E02213">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building</w:t>
            </w:r>
            <w:r>
              <w:t>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删除建筑信息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/delete</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E02213" w:rsidP="00E02213">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修改建筑信息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/edit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params</w:t>
            </w:r>
          </w:p>
        </w:tc>
        <w:tc>
          <w:tcPr>
            <w:tcW w:w="6769" w:type="dxa"/>
          </w:tcPr>
          <w:p w:rsidR="00E02213" w:rsidRDefault="00092C73" w:rsidP="00E02213">
            <w:pPr>
              <w:pStyle w:val="ae"/>
              <w:spacing w:after="163"/>
              <w:cnfStyle w:val="000000010000" w:firstRow="0" w:lastRow="0" w:firstColumn="0" w:lastColumn="0" w:oddVBand="0" w:evenVBand="0" w:oddHBand="0" w:evenHBand="1" w:firstRowFirstColumn="0" w:firstRowLastColumn="0" w:lastRowFirstColumn="0" w:lastRowLastColumn="0"/>
            </w:pPr>
            <w:r>
              <w:t>id,</w:t>
            </w:r>
            <w:r>
              <w:rPr>
                <w:rFonts w:hint="eastAsia"/>
              </w:rPr>
              <w:t>building</w:t>
            </w:r>
            <w:r>
              <w:t>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02213" w:rsidRDefault="00E02213" w:rsidP="00E02213">
            <w:pPr>
              <w:pStyle w:val="ae"/>
              <w:spacing w:after="163"/>
              <w:jc w:val="center"/>
            </w:pPr>
            <w:r>
              <w:rPr>
                <w:rFonts w:hint="eastAsia"/>
              </w:rPr>
              <w:t>查询建筑信息</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URL</w:t>
            </w:r>
          </w:p>
        </w:tc>
        <w:tc>
          <w:tcPr>
            <w:tcW w:w="6769" w:type="dxa"/>
          </w:tcPr>
          <w:p w:rsidR="00E02213" w:rsidRDefault="00E02213" w:rsidP="00E0221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t>building</w:t>
            </w:r>
            <w:r>
              <w:rPr>
                <w:rFonts w:hint="eastAsia"/>
              </w:rPr>
              <w:t>/query</w:t>
            </w:r>
          </w:p>
        </w:tc>
      </w:tr>
      <w:tr w:rsidR="00E02213"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lastRenderedPageBreak/>
              <w:t>params</w:t>
            </w:r>
          </w:p>
        </w:tc>
        <w:tc>
          <w:tcPr>
            <w:tcW w:w="6769" w:type="dxa"/>
          </w:tcPr>
          <w:p w:rsidR="00E02213" w:rsidRDefault="0041038A" w:rsidP="0041038A">
            <w:pPr>
              <w:pStyle w:val="ae"/>
              <w:tabs>
                <w:tab w:val="left" w:pos="1440"/>
              </w:tabs>
              <w:spacing w:after="163"/>
              <w:cnfStyle w:val="000000010000" w:firstRow="0" w:lastRow="0" w:firstColumn="0" w:lastColumn="0" w:oddVBand="0" w:evenVBand="0" w:oddHBand="0" w:evenHBand="1" w:firstRowFirstColumn="0" w:firstRowLastColumn="0" w:lastRowFirstColumn="0" w:lastRowLastColumn="0"/>
            </w:pPr>
            <w:r>
              <w:t>building_name</w:t>
            </w:r>
          </w:p>
        </w:tc>
      </w:tr>
      <w:tr w:rsidR="00E02213"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E02213" w:rsidRDefault="00E02213" w:rsidP="00E02213">
            <w:pPr>
              <w:pStyle w:val="ae"/>
              <w:spacing w:after="163"/>
              <w:jc w:val="center"/>
            </w:pPr>
            <w:r>
              <w:rPr>
                <w:rFonts w:hint="eastAsia"/>
              </w:rPr>
              <w:t>response</w:t>
            </w:r>
          </w:p>
        </w:tc>
        <w:tc>
          <w:tcPr>
            <w:tcW w:w="6769" w:type="dxa"/>
          </w:tcPr>
          <w:p w:rsidR="00E02213" w:rsidRDefault="00E02213" w:rsidP="00AC6591">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w:t>
            </w:r>
            <w:r w:rsidR="00363CB1">
              <w:rPr>
                <w:rFonts w:hint="eastAsia"/>
              </w:rPr>
              <w:t>buildings</w:t>
            </w:r>
            <w:r>
              <w:t>:[{id:1,</w:t>
            </w:r>
            <w:r w:rsidR="00190DCB">
              <w:t>building_name</w:t>
            </w:r>
            <w:r>
              <w:t>:</w:t>
            </w:r>
            <w:r w:rsidR="00AC6591">
              <w:t>””},{</w:t>
            </w:r>
            <w:r>
              <w:t>}</w:t>
            </w:r>
            <w:r w:rsidR="00AC6591">
              <w:t>,…</w:t>
            </w:r>
            <w:r>
              <w:t>]</w:t>
            </w:r>
          </w:p>
        </w:tc>
      </w:tr>
    </w:tbl>
    <w:p w:rsidR="00E02213" w:rsidRPr="00E02213" w:rsidRDefault="00E02213" w:rsidP="00E02213">
      <w:pPr>
        <w:spacing w:after="163"/>
        <w:ind w:firstLineChars="0" w:firstLine="0"/>
      </w:pPr>
    </w:p>
    <w:p w:rsidR="001A5EA9" w:rsidRDefault="00744D36" w:rsidP="001A5EA9">
      <w:pPr>
        <w:pStyle w:val="3"/>
        <w:spacing w:after="163"/>
      </w:pPr>
      <w:bookmarkStart w:id="5" w:name="_Toc489629834"/>
      <w:r>
        <w:t>2.1.</w:t>
      </w:r>
      <w:r w:rsidR="001A5EA9">
        <w:rPr>
          <w:rFonts w:hint="eastAsia"/>
        </w:rPr>
        <w:t>3.</w:t>
      </w:r>
      <w:r w:rsidR="001A5EA9">
        <w:rPr>
          <w:rFonts w:hint="eastAsia"/>
        </w:rPr>
        <w:t>房间</w:t>
      </w:r>
      <w:bookmarkEnd w:id="5"/>
    </w:p>
    <w:tbl>
      <w:tblPr>
        <w:tblStyle w:val="-1"/>
        <w:tblW w:w="0" w:type="auto"/>
        <w:tblLook w:val="04A0" w:firstRow="1" w:lastRow="0" w:firstColumn="1" w:lastColumn="0" w:noHBand="0" w:noVBand="1"/>
      </w:tblPr>
      <w:tblGrid>
        <w:gridCol w:w="1951"/>
        <w:gridCol w:w="6769"/>
      </w:tblGrid>
      <w:tr w:rsidR="003E3575" w:rsidTr="00806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e"/>
              <w:spacing w:after="163"/>
              <w:jc w:val="center"/>
            </w:pPr>
            <w:r>
              <w:rPr>
                <w:rFonts w:hint="eastAsia"/>
              </w:rPr>
              <w:t>添加新房间</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URL</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/config/room/add</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params</w:t>
            </w:r>
          </w:p>
        </w:tc>
        <w:tc>
          <w:tcPr>
            <w:tcW w:w="6769" w:type="dxa"/>
          </w:tcPr>
          <w:p w:rsidR="003E3575" w:rsidRDefault="003B7BD5" w:rsidP="003E3575">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building</w:t>
            </w:r>
            <w:r>
              <w:t>_id,</w:t>
            </w:r>
            <w:r>
              <w:rPr>
                <w:rFonts w:hint="eastAsia"/>
              </w:rPr>
              <w:t>room</w:t>
            </w:r>
            <w:r w:rsidR="003E3575">
              <w:t>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response</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e"/>
              <w:spacing w:after="163"/>
              <w:jc w:val="center"/>
            </w:pPr>
            <w:r>
              <w:rPr>
                <w:rFonts w:hint="eastAsia"/>
              </w:rPr>
              <w:t>删除房间信息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URL</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/config/room/delete</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params</w:t>
            </w:r>
          </w:p>
        </w:tc>
        <w:tc>
          <w:tcPr>
            <w:tcW w:w="6769" w:type="dxa"/>
          </w:tcPr>
          <w:p w:rsidR="003E3575" w:rsidRDefault="003E3575" w:rsidP="003E3575">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response</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e"/>
              <w:spacing w:after="163"/>
              <w:jc w:val="center"/>
            </w:pPr>
            <w:r>
              <w:rPr>
                <w:rFonts w:hint="eastAsia"/>
              </w:rPr>
              <w:t>修改房间信息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URL</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/config/room/edit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params</w:t>
            </w:r>
          </w:p>
        </w:tc>
        <w:tc>
          <w:tcPr>
            <w:tcW w:w="6769" w:type="dxa"/>
          </w:tcPr>
          <w:p w:rsidR="003E3575" w:rsidRDefault="003E3575" w:rsidP="003B7BD5">
            <w:pPr>
              <w:pStyle w:val="ae"/>
              <w:spacing w:after="163"/>
              <w:cnfStyle w:val="000000010000" w:firstRow="0" w:lastRow="0" w:firstColumn="0" w:lastColumn="0" w:oddVBand="0" w:evenVBand="0" w:oddHBand="0" w:evenHBand="1" w:firstRowFirstColumn="0" w:firstRowLastColumn="0" w:lastRowFirstColumn="0" w:lastRowLastColumn="0"/>
            </w:pPr>
            <w:r>
              <w:t>id,</w:t>
            </w:r>
            <w:r w:rsidR="003B7BD5">
              <w:t>room</w:t>
            </w:r>
            <w:r>
              <w:t>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response</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success:true,result:ok/failed,reason:ok/exist</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3E3575" w:rsidRDefault="003E3575" w:rsidP="003E3575">
            <w:pPr>
              <w:pStyle w:val="ae"/>
              <w:spacing w:after="163"/>
              <w:jc w:val="center"/>
            </w:pPr>
            <w:r>
              <w:rPr>
                <w:rFonts w:hint="eastAsia"/>
              </w:rPr>
              <w:t>查询房间信息</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URL</w:t>
            </w:r>
          </w:p>
        </w:tc>
        <w:tc>
          <w:tcPr>
            <w:tcW w:w="6769" w:type="dxa"/>
          </w:tcPr>
          <w:p w:rsidR="003E3575" w:rsidRDefault="003E3575" w:rsidP="003E357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/config/room/query</w:t>
            </w:r>
          </w:p>
        </w:tc>
      </w:tr>
      <w:tr w:rsidR="003E3575" w:rsidTr="00806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params</w:t>
            </w:r>
          </w:p>
        </w:tc>
        <w:tc>
          <w:tcPr>
            <w:tcW w:w="6769" w:type="dxa"/>
          </w:tcPr>
          <w:p w:rsidR="003E3575" w:rsidRDefault="00447F65" w:rsidP="009D06FA">
            <w:pPr>
              <w:pStyle w:val="ae"/>
              <w:spacing w:after="163"/>
              <w:cnfStyle w:val="000000010000" w:firstRow="0" w:lastRow="0" w:firstColumn="0" w:lastColumn="0" w:oddVBand="0" w:evenVBand="0" w:oddHBand="0" w:evenHBand="1" w:firstRowFirstColumn="0" w:firstRowLastColumn="0" w:lastRowFirstColumn="0" w:lastRowLastColumn="0"/>
            </w:pPr>
            <w:r>
              <w:t>building_id,</w:t>
            </w:r>
            <w:r w:rsidR="009850A9">
              <w:t>room_name</w:t>
            </w:r>
          </w:p>
        </w:tc>
      </w:tr>
      <w:tr w:rsidR="003E3575" w:rsidTr="0080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E3575" w:rsidRDefault="003E3575" w:rsidP="003E3575">
            <w:pPr>
              <w:pStyle w:val="ae"/>
              <w:spacing w:after="163"/>
              <w:jc w:val="center"/>
            </w:pPr>
            <w:r>
              <w:rPr>
                <w:rFonts w:hint="eastAsia"/>
              </w:rPr>
              <w:t>response</w:t>
            </w:r>
          </w:p>
        </w:tc>
        <w:tc>
          <w:tcPr>
            <w:tcW w:w="6769" w:type="dxa"/>
          </w:tcPr>
          <w:p w:rsidR="003E3575" w:rsidRDefault="003E3575" w:rsidP="00AC6591">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w:t>
            </w:r>
            <w:r w:rsidR="00363CB1">
              <w:rPr>
                <w:rFonts w:hint="eastAsia"/>
              </w:rPr>
              <w:t>rooms</w:t>
            </w:r>
            <w:r>
              <w:t>:[{id:1,building_name:</w:t>
            </w:r>
            <w:r w:rsidR="00AC6591">
              <w:t>””</w:t>
            </w:r>
            <w:r w:rsidR="00E56D3D">
              <w:t>,room_name:</w:t>
            </w:r>
            <w:r w:rsidR="00AC6591">
              <w:t>””</w:t>
            </w:r>
            <w:r>
              <w:t>},{},</w:t>
            </w:r>
            <w:r w:rsidR="00E4664B">
              <w:t>…</w:t>
            </w:r>
            <w:r>
              <w:t>]</w:t>
            </w:r>
          </w:p>
        </w:tc>
      </w:tr>
    </w:tbl>
    <w:p w:rsidR="003E3575" w:rsidRPr="003E3575" w:rsidRDefault="003E3575" w:rsidP="003E3575">
      <w:pPr>
        <w:spacing w:after="163"/>
        <w:ind w:firstLine="480"/>
      </w:pPr>
    </w:p>
    <w:p w:rsidR="001A5EA9" w:rsidRDefault="00744D36" w:rsidP="001A5EA9">
      <w:pPr>
        <w:pStyle w:val="3"/>
        <w:spacing w:after="163"/>
      </w:pPr>
      <w:bookmarkStart w:id="6" w:name="_Toc489629835"/>
      <w:r>
        <w:t>2.1.</w:t>
      </w:r>
      <w:r w:rsidR="001A5EA9">
        <w:rPr>
          <w:rFonts w:hint="eastAsia"/>
        </w:rPr>
        <w:t>4.</w:t>
      </w:r>
      <w:r w:rsidR="001A5EA9">
        <w:rPr>
          <w:rFonts w:hint="eastAsia"/>
        </w:rPr>
        <w:t>网关</w:t>
      </w:r>
      <w:bookmarkEnd w:id="6"/>
    </w:p>
    <w:tbl>
      <w:tblPr>
        <w:tblStyle w:val="-1"/>
        <w:tblW w:w="0" w:type="auto"/>
        <w:tblLayout w:type="fixed"/>
        <w:tblLook w:val="04A0" w:firstRow="1" w:lastRow="0" w:firstColumn="1" w:lastColumn="0" w:noHBand="0" w:noVBand="1"/>
      </w:tblPr>
      <w:tblGrid>
        <w:gridCol w:w="1384"/>
        <w:gridCol w:w="7336"/>
      </w:tblGrid>
      <w:tr w:rsidR="00285AF6" w:rsidTr="005A0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lastRenderedPageBreak/>
              <w:t>添加新网关</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URL</w:t>
            </w:r>
          </w:p>
        </w:tc>
        <w:tc>
          <w:tcPr>
            <w:tcW w:w="7336"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/add</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params</w:t>
            </w:r>
          </w:p>
        </w:tc>
        <w:tc>
          <w:tcPr>
            <w:tcW w:w="7336" w:type="dxa"/>
          </w:tcPr>
          <w:p w:rsidR="00285AF6" w:rsidRDefault="00860F7B"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gateway</w:t>
            </w:r>
            <w:r>
              <w:t>_name,</w:t>
            </w:r>
            <w:r w:rsidR="00350013">
              <w:t xml:space="preserve"> </w:t>
            </w:r>
            <w:r>
              <w:t>gtype,args,room_id</w:t>
            </w:r>
          </w:p>
          <w:p w:rsidR="0080696D" w:rsidRDefault="0080696D"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gateway</w:t>
            </w:r>
            <w:r>
              <w:t>_name:</w:t>
            </w:r>
            <w:r>
              <w:rPr>
                <w:rFonts w:hint="eastAsia"/>
              </w:rPr>
              <w:t>网关别名</w:t>
            </w:r>
          </w:p>
          <w:p w:rsidR="0080696D" w:rsidRDefault="0080696D" w:rsidP="00285AF6">
            <w:pPr>
              <w:pStyle w:val="ae"/>
              <w:spacing w:after="163"/>
              <w:cnfStyle w:val="000000010000" w:firstRow="0" w:lastRow="0" w:firstColumn="0" w:lastColumn="0" w:oddVBand="0" w:evenVBand="0" w:oddHBand="0" w:evenHBand="1" w:firstRowFirstColumn="0" w:firstRowLastColumn="0" w:lastRowFirstColumn="0" w:lastRowLastColumn="0"/>
            </w:pPr>
            <w:r>
              <w:t>gtype:</w:t>
            </w:r>
            <w:r w:rsidR="00350013">
              <w:rPr>
                <w:rFonts w:hint="eastAsia"/>
              </w:rPr>
              <w:t>zigbee/modbus/shc/relay</w:t>
            </w:r>
          </w:p>
          <w:p w:rsidR="0080696D" w:rsidRDefault="0080696D" w:rsidP="00A7544F">
            <w:pPr>
              <w:pStyle w:val="ae"/>
              <w:tabs>
                <w:tab w:val="center" w:pos="3560"/>
              </w:tabs>
              <w:spacing w:after="163"/>
              <w:cnfStyle w:val="000000010000" w:firstRow="0" w:lastRow="0" w:firstColumn="0" w:lastColumn="0" w:oddVBand="0" w:evenVBand="0" w:oddHBand="0" w:evenHBand="1" w:firstRowFirstColumn="0" w:firstRowLastColumn="0" w:lastRowFirstColumn="0" w:lastRowLastColumn="0"/>
            </w:pPr>
            <w:r>
              <w:t>args:</w:t>
            </w:r>
            <w:r w:rsidR="00350013">
              <w:rPr>
                <w:rFonts w:hint="eastAsia"/>
              </w:rPr>
              <w:t>did</w:t>
            </w:r>
            <w:r w:rsidR="00350013">
              <w:t>/ip,port/did,ip/ip,port</w:t>
            </w:r>
            <w:r w:rsidR="00A7544F">
              <w:t>,addr</w:t>
            </w:r>
            <w:r w:rsidR="00A7544F">
              <w:tab/>
            </w:r>
          </w:p>
          <w:p w:rsidR="0080696D" w:rsidRPr="0080696D" w:rsidRDefault="0080696D"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331D21">
              <w:rPr>
                <w:rFonts w:hint="eastAsia"/>
              </w:rPr>
              <w:t>所属房间</w:t>
            </w:r>
            <w:r w:rsidR="00331D21">
              <w:rPr>
                <w:rFonts w:hint="eastAsia"/>
              </w:rPr>
              <w:t>ID</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response</w:t>
            </w:r>
          </w:p>
        </w:tc>
        <w:tc>
          <w:tcPr>
            <w:tcW w:w="7336" w:type="dxa"/>
          </w:tcPr>
          <w:p w:rsidR="00285AF6" w:rsidRDefault="006C59AC"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success:true,result:ok/failed,reason:ok/argsError</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URL</w:t>
            </w:r>
          </w:p>
        </w:tc>
        <w:tc>
          <w:tcPr>
            <w:tcW w:w="7336"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/delete</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params</w:t>
            </w:r>
          </w:p>
        </w:tc>
        <w:tc>
          <w:tcPr>
            <w:tcW w:w="7336" w:type="dxa"/>
          </w:tcPr>
          <w:p w:rsidR="00285AF6" w:rsidRDefault="006C59AC"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response</w:t>
            </w:r>
          </w:p>
        </w:tc>
        <w:tc>
          <w:tcPr>
            <w:tcW w:w="7336" w:type="dxa"/>
          </w:tcPr>
          <w:p w:rsidR="00285AF6" w:rsidRDefault="006C59AC"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URL</w:t>
            </w:r>
          </w:p>
        </w:tc>
        <w:tc>
          <w:tcPr>
            <w:tcW w:w="7336"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/edit</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params</w:t>
            </w:r>
          </w:p>
        </w:tc>
        <w:tc>
          <w:tcPr>
            <w:tcW w:w="7336" w:type="dxa"/>
          </w:tcPr>
          <w:p w:rsidR="00285AF6" w:rsidRPr="003F66B5" w:rsidRDefault="003F66B5" w:rsidP="00250F19">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gateway</w:t>
            </w:r>
            <w:r>
              <w:t>_name, args</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response</w:t>
            </w:r>
          </w:p>
        </w:tc>
        <w:tc>
          <w:tcPr>
            <w:tcW w:w="7336" w:type="dxa"/>
          </w:tcPr>
          <w:p w:rsidR="00285AF6" w:rsidRDefault="003F66B5"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w:t>
            </w:r>
            <w:r w:rsidR="00203C17">
              <w:rPr>
                <w:rFonts w:hint="eastAsia"/>
              </w:rPr>
              <w:t xml:space="preserve"> result:ok/failed,reason:ok/argsError</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查询网关信息</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URL</w:t>
            </w:r>
          </w:p>
        </w:tc>
        <w:tc>
          <w:tcPr>
            <w:tcW w:w="7336"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860F7B">
              <w:rPr>
                <w:rFonts w:hint="eastAsia"/>
              </w:rPr>
              <w:t>gateway</w:t>
            </w:r>
            <w:r>
              <w:rPr>
                <w:rFonts w:hint="eastAsia"/>
              </w:rPr>
              <w:t>/query</w:t>
            </w:r>
          </w:p>
        </w:tc>
      </w:tr>
      <w:tr w:rsidR="00285AF6" w:rsidTr="005A0A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params</w:t>
            </w:r>
          </w:p>
        </w:tc>
        <w:tc>
          <w:tcPr>
            <w:tcW w:w="7336" w:type="dxa"/>
          </w:tcPr>
          <w:p w:rsidR="0099428C" w:rsidRDefault="00873A8B" w:rsidP="00873A8B">
            <w:pPr>
              <w:pStyle w:val="ae"/>
              <w:spacing w:after="163"/>
              <w:cnfStyle w:val="000000010000" w:firstRow="0" w:lastRow="0" w:firstColumn="0" w:lastColumn="0" w:oddVBand="0" w:evenVBand="0" w:oddHBand="0" w:evenHBand="1" w:firstRowFirstColumn="0" w:firstRowLastColumn="0" w:lastRowFirstColumn="0" w:lastRowLastColumn="0"/>
            </w:pPr>
            <w:r>
              <w:t>room_id,</w:t>
            </w:r>
            <w:r w:rsidR="0099428C">
              <w:rPr>
                <w:rFonts w:hint="eastAsia"/>
              </w:rPr>
              <w:t>gateway</w:t>
            </w:r>
            <w:r w:rsidR="0099428C">
              <w:t>_name</w:t>
            </w:r>
          </w:p>
        </w:tc>
      </w:tr>
      <w:tr w:rsidR="00285AF6" w:rsidTr="005A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285AF6" w:rsidRDefault="00285AF6" w:rsidP="00285AF6">
            <w:pPr>
              <w:pStyle w:val="ae"/>
              <w:spacing w:after="163"/>
              <w:jc w:val="center"/>
            </w:pPr>
            <w:r>
              <w:rPr>
                <w:rFonts w:hint="eastAsia"/>
              </w:rPr>
              <w:t>response</w:t>
            </w:r>
          </w:p>
        </w:tc>
        <w:tc>
          <w:tcPr>
            <w:tcW w:w="7336" w:type="dxa"/>
          </w:tcPr>
          <w:p w:rsidR="00285AF6" w:rsidRDefault="0099428C" w:rsidP="00356B8C">
            <w:pPr>
              <w:pStyle w:val="ae"/>
              <w:spacing w:after="163"/>
              <w:cnfStyle w:val="000000100000" w:firstRow="0" w:lastRow="0" w:firstColumn="0" w:lastColumn="0" w:oddVBand="0" w:evenVBand="0" w:oddHBand="1" w:evenHBand="0" w:firstRowFirstColumn="0" w:firstRowLastColumn="0" w:lastRowFirstColumn="0" w:lastRowLastColumn="0"/>
            </w:pPr>
            <w:r>
              <w:t>success:true,gateways:[{id:1,gateway_name:””,did:””,gtype:</w:t>
            </w:r>
            <w:r w:rsidR="00356B8C">
              <w:t>””</w:t>
            </w:r>
            <w:r>
              <w:t>,agrs:””,room_id:1</w:t>
            </w:r>
            <w:r w:rsidR="00891ADC">
              <w:t>,room_name:””,building_name:””</w:t>
            </w:r>
            <w:r>
              <w:t>},{},…]</w:t>
            </w:r>
          </w:p>
        </w:tc>
      </w:tr>
    </w:tbl>
    <w:p w:rsidR="00285AF6" w:rsidRPr="000B39E0" w:rsidRDefault="00285AF6" w:rsidP="00285AF6">
      <w:pPr>
        <w:spacing w:after="163"/>
        <w:ind w:firstLine="480"/>
      </w:pPr>
    </w:p>
    <w:p w:rsidR="001A5EA9" w:rsidRDefault="00744D36" w:rsidP="001A5EA9">
      <w:pPr>
        <w:pStyle w:val="3"/>
        <w:spacing w:after="163"/>
      </w:pPr>
      <w:bookmarkStart w:id="7" w:name="_Toc489629836"/>
      <w:r>
        <w:t>2.1.</w:t>
      </w:r>
      <w:r w:rsidR="001A5EA9">
        <w:rPr>
          <w:rFonts w:hint="eastAsia"/>
        </w:rPr>
        <w:t>5.</w:t>
      </w:r>
      <w:r w:rsidR="001A5EA9">
        <w:rPr>
          <w:rFonts w:hint="eastAsia"/>
        </w:rPr>
        <w:t>灯光</w:t>
      </w:r>
      <w:bookmarkEnd w:id="7"/>
    </w:p>
    <w:tbl>
      <w:tblPr>
        <w:tblStyle w:val="-1"/>
        <w:tblW w:w="0" w:type="auto"/>
        <w:tblLayout w:type="fixed"/>
        <w:tblLook w:val="04A0" w:firstRow="1" w:lastRow="0" w:firstColumn="1" w:lastColumn="0" w:noHBand="0" w:noVBand="1"/>
      </w:tblPr>
      <w:tblGrid>
        <w:gridCol w:w="1242"/>
        <w:gridCol w:w="7478"/>
      </w:tblGrid>
      <w:tr w:rsidR="00285AF6" w:rsidTr="00356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C56FA6">
            <w:pPr>
              <w:pStyle w:val="ae"/>
              <w:spacing w:after="163"/>
              <w:jc w:val="center"/>
            </w:pPr>
            <w:r>
              <w:rPr>
                <w:rFonts w:hint="eastAsia"/>
              </w:rPr>
              <w:t>添加新</w:t>
            </w:r>
            <w:r w:rsidR="00C56FA6">
              <w:rPr>
                <w:rFonts w:hint="eastAsia"/>
              </w:rPr>
              <w:t>灯光</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/add</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name,type,cfg,gid</w:t>
            </w:r>
          </w:p>
          <w:p w:rsidR="004E7DD3"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r w:rsidR="00840DB8">
              <w:rPr>
                <w:rFonts w:hint="eastAsia"/>
              </w:rPr>
              <w:t>灯光别名</w:t>
            </w:r>
          </w:p>
          <w:p w:rsidR="004E7DD3"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type:</w:t>
            </w:r>
            <w:r w:rsidR="00A318E0">
              <w:rPr>
                <w:rFonts w:hint="eastAsia"/>
              </w:rPr>
              <w:t>ours</w:t>
            </w:r>
            <w:r w:rsidR="00A318E0">
              <w:t>.switch1/</w:t>
            </w:r>
            <w:r w:rsidR="00A318E0">
              <w:rPr>
                <w:rFonts w:hint="eastAsia"/>
              </w:rPr>
              <w:t>ours</w:t>
            </w:r>
            <w:r w:rsidR="00A318E0">
              <w:t>.switch2/</w:t>
            </w:r>
            <w:r w:rsidR="00A318E0">
              <w:rPr>
                <w:rFonts w:hint="eastAsia"/>
              </w:rPr>
              <w:t>ours</w:t>
            </w:r>
            <w:r w:rsidR="00A318E0">
              <w:t>.switch3/orvibo.switch1/ orvibo.switch2/orvibo.switch3/lumi.switch1/lumi.switch2/ lumi.switch3/RF.switch</w:t>
            </w:r>
            <w:r w:rsidR="00891ADC">
              <w:rPr>
                <w:rFonts w:hint="eastAsia"/>
              </w:rPr>
              <w:t>/ours</w:t>
            </w:r>
            <w:r w:rsidR="00891ADC">
              <w:t>.hueLight/jiawen.hueLight/philips.hueLight</w:t>
            </w:r>
          </w:p>
          <w:p w:rsidR="004E7DD3" w:rsidRPr="00891ADC"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r w:rsidR="004C076B">
              <w:t xml:space="preserve"> RF.switch</w:t>
            </w:r>
            <w:r w:rsidR="004C076B">
              <w:rPr>
                <w:rFonts w:hint="eastAsia"/>
              </w:rPr>
              <w:t>:3-1,3-2,</w:t>
            </w:r>
            <w:r w:rsidR="00941F8E">
              <w:t xml:space="preserve"> </w:t>
            </w:r>
            <w:r w:rsidR="00891ADC">
              <w:t>hueLight</w:t>
            </w:r>
            <w:r w:rsidR="00941F8E">
              <w:t>:did,</w:t>
            </w:r>
            <w:r w:rsidR="00941F8E">
              <w:rPr>
                <w:rFonts w:hint="eastAsia"/>
              </w:rPr>
              <w:t>其他：</w:t>
            </w:r>
            <w:r w:rsidR="00941F8E">
              <w:t>did,</w:t>
            </w:r>
            <w:r w:rsidR="00941F8E">
              <w:rPr>
                <w:rFonts w:hint="eastAsia"/>
              </w:rPr>
              <w:t>0/1/2</w:t>
            </w:r>
          </w:p>
          <w:p w:rsidR="004E7DD3" w:rsidRDefault="004E7DD3"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sidR="00183D6D">
              <w:rPr>
                <w:rFonts w:hint="eastAsia"/>
              </w:rPr>
              <w:t>网关</w:t>
            </w:r>
            <w:r w:rsidR="00183D6D">
              <w:rPr>
                <w:rFonts w:hint="eastAsia"/>
              </w:rPr>
              <w:t>ID</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83D6D"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/delete</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891ADC"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891ADC"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/edit</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8E7E78" w:rsidP="00C405E4">
            <w:pPr>
              <w:pStyle w:val="ae"/>
              <w:spacing w:after="163"/>
              <w:cnfStyle w:val="000000010000" w:firstRow="0" w:lastRow="0" w:firstColumn="0" w:lastColumn="0" w:oddVBand="0" w:evenVBand="0" w:oddHBand="0" w:evenHBand="1" w:firstRowFirstColumn="0" w:firstRowLastColumn="0" w:lastRowFirstColumn="0" w:lastRowLastColumn="0"/>
            </w:pPr>
            <w:r>
              <w:t>id,</w:t>
            </w:r>
            <w:r w:rsidR="00891ADC">
              <w:t>name,cfg</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3202D3"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C56FA6">
              <w:rPr>
                <w:rFonts w:hint="eastAsia"/>
              </w:rPr>
              <w:t>灯光</w:t>
            </w:r>
            <w:r>
              <w:rPr>
                <w:rFonts w:hint="eastAsia"/>
              </w:rPr>
              <w:t>信息</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C56FA6">
              <w:rPr>
                <w:rFonts w:hint="eastAsia"/>
              </w:rPr>
              <w:t>light</w:t>
            </w:r>
            <w:r>
              <w:rPr>
                <w:rFonts w:hint="eastAsia"/>
              </w:rPr>
              <w:t>/query</w:t>
            </w:r>
          </w:p>
        </w:tc>
      </w:tr>
      <w:tr w:rsidR="003202D3" w:rsidTr="00356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D23C59"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3A51CB">
              <w:t>,</w:t>
            </w:r>
            <w:r w:rsidR="003202D3">
              <w:rPr>
                <w:rFonts w:hint="eastAsia"/>
              </w:rPr>
              <w:t>name</w:t>
            </w:r>
          </w:p>
        </w:tc>
      </w:tr>
      <w:tr w:rsidR="003202D3" w:rsidTr="0035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3202D3" w:rsidP="0028335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:true,lights:[{id:1,name:””,did:””,type:””,cfg:””,gid:1,room_name:””,building_name:””},{}</w:t>
            </w:r>
            <w:r w:rsidR="00E4664B">
              <w:t>,…</w:t>
            </w:r>
            <w:r>
              <w:t>]</w:t>
            </w:r>
          </w:p>
        </w:tc>
      </w:tr>
    </w:tbl>
    <w:p w:rsidR="00285AF6" w:rsidRPr="00285AF6" w:rsidRDefault="00285AF6" w:rsidP="00285AF6">
      <w:pPr>
        <w:spacing w:after="163"/>
        <w:ind w:firstLine="480"/>
      </w:pPr>
    </w:p>
    <w:p w:rsidR="001A5EA9" w:rsidRDefault="00744D36" w:rsidP="001A5EA9">
      <w:pPr>
        <w:pStyle w:val="3"/>
        <w:spacing w:after="163"/>
      </w:pPr>
      <w:bookmarkStart w:id="8" w:name="_Toc489629837"/>
      <w:r>
        <w:t>2.1.</w:t>
      </w:r>
      <w:r w:rsidR="001A5EA9">
        <w:rPr>
          <w:rFonts w:hint="eastAsia"/>
        </w:rPr>
        <w:t>6.</w:t>
      </w:r>
      <w:r w:rsidR="001A5EA9">
        <w:rPr>
          <w:rFonts w:hint="eastAsia"/>
        </w:rPr>
        <w:t>窗帘</w:t>
      </w:r>
      <w:bookmarkEnd w:id="8"/>
    </w:p>
    <w:tbl>
      <w:tblPr>
        <w:tblStyle w:val="-1"/>
        <w:tblW w:w="0" w:type="auto"/>
        <w:tblLayout w:type="fixed"/>
        <w:tblLook w:val="04A0" w:firstRow="1" w:lastRow="0" w:firstColumn="1" w:lastColumn="0" w:noHBand="0" w:noVBand="1"/>
      </w:tblPr>
      <w:tblGrid>
        <w:gridCol w:w="1242"/>
        <w:gridCol w:w="7478"/>
      </w:tblGrid>
      <w:tr w:rsidR="00054B42"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e"/>
              <w:spacing w:after="163"/>
              <w:jc w:val="center"/>
            </w:pPr>
            <w:r>
              <w:rPr>
                <w:rFonts w:hint="eastAsia"/>
              </w:rPr>
              <w:lastRenderedPageBreak/>
              <w:t>添加新窗帘</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URL</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/config/curtain/add</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params</w:t>
            </w:r>
          </w:p>
        </w:tc>
        <w:tc>
          <w:tcPr>
            <w:tcW w:w="7478" w:type="dxa"/>
          </w:tcPr>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name,type,cfg,gid</w:t>
            </w:r>
          </w:p>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窗帘别名</w:t>
            </w:r>
          </w:p>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 xml:space="preserve">type: </w:t>
            </w:r>
            <w:r w:rsidRPr="00054B42">
              <w:t>ours.WindowCovering1</w:t>
            </w:r>
            <w:r>
              <w:rPr>
                <w:rFonts w:hint="eastAsia"/>
              </w:rPr>
              <w:t>/</w:t>
            </w:r>
            <w:r>
              <w:t>ours.WindowCovering</w:t>
            </w:r>
            <w:r>
              <w:rPr>
                <w:rFonts w:hint="eastAsia"/>
              </w:rPr>
              <w:t>2/RF</w:t>
            </w:r>
            <w:r>
              <w:t>.curtain</w:t>
            </w:r>
          </w:p>
          <w:p w:rsidR="00054B42" w:rsidRPr="00891ADC"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cfg: RF.curtain:3-1,3-2,3-3,</w:t>
            </w:r>
            <w:r>
              <w:rPr>
                <w:rFonts w:hint="eastAsia"/>
              </w:rPr>
              <w:t>其他：</w:t>
            </w:r>
            <w:r w:rsidR="00922C9A">
              <w:t>did,</w:t>
            </w:r>
            <w:r>
              <w:rPr>
                <w:rFonts w:hint="eastAsia"/>
              </w:rPr>
              <w:t>0/1</w:t>
            </w:r>
          </w:p>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response</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e"/>
              <w:spacing w:after="163"/>
              <w:jc w:val="center"/>
            </w:pPr>
            <w:r>
              <w:rPr>
                <w:rFonts w:hint="eastAsia"/>
              </w:rPr>
              <w:t>删除窗帘信息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URL</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/config/curtain/delete</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params</w:t>
            </w:r>
          </w:p>
        </w:tc>
        <w:tc>
          <w:tcPr>
            <w:tcW w:w="7478" w:type="dxa"/>
          </w:tcPr>
          <w:p w:rsidR="00054B42" w:rsidRDefault="00054B42" w:rsidP="00054B4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response</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e"/>
              <w:spacing w:after="163"/>
              <w:jc w:val="center"/>
            </w:pPr>
            <w:r>
              <w:rPr>
                <w:rFonts w:hint="eastAsia"/>
              </w:rPr>
              <w:t>修改窗帘信息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URL</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/config/curtain/edit</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params</w:t>
            </w:r>
          </w:p>
        </w:tc>
        <w:tc>
          <w:tcPr>
            <w:tcW w:w="7478" w:type="dxa"/>
          </w:tcPr>
          <w:p w:rsidR="00054B42" w:rsidRDefault="008E7E78" w:rsidP="00054B42">
            <w:pPr>
              <w:pStyle w:val="ae"/>
              <w:spacing w:after="163"/>
              <w:cnfStyle w:val="000000010000" w:firstRow="0" w:lastRow="0" w:firstColumn="0" w:lastColumn="0" w:oddVBand="0" w:evenVBand="0" w:oddHBand="0" w:evenHBand="1" w:firstRowFirstColumn="0" w:firstRowLastColumn="0" w:lastRowFirstColumn="0" w:lastRowLastColumn="0"/>
            </w:pPr>
            <w:r>
              <w:t>id,</w:t>
            </w:r>
            <w:r w:rsidR="00054B42">
              <w:t>name,type,cfg,gid</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response</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54B42" w:rsidRDefault="00054B42" w:rsidP="00054B42">
            <w:pPr>
              <w:pStyle w:val="ae"/>
              <w:spacing w:after="163"/>
              <w:jc w:val="center"/>
            </w:pPr>
            <w:r>
              <w:rPr>
                <w:rFonts w:hint="eastAsia"/>
              </w:rPr>
              <w:t>查询窗帘信息</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URL</w:t>
            </w:r>
          </w:p>
        </w:tc>
        <w:tc>
          <w:tcPr>
            <w:tcW w:w="7478" w:type="dxa"/>
          </w:tcPr>
          <w:p w:rsidR="00054B42" w:rsidRDefault="00054B42" w:rsidP="00054B4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/config/curtain/query</w:t>
            </w:r>
          </w:p>
        </w:tc>
      </w:tr>
      <w:tr w:rsidR="00054B42"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params</w:t>
            </w:r>
          </w:p>
        </w:tc>
        <w:tc>
          <w:tcPr>
            <w:tcW w:w="7478" w:type="dxa"/>
          </w:tcPr>
          <w:p w:rsidR="00054B42" w:rsidRDefault="00422F57" w:rsidP="00054B42">
            <w:pPr>
              <w:pStyle w:val="ae"/>
              <w:spacing w:after="163"/>
              <w:cnfStyle w:val="000000010000" w:firstRow="0" w:lastRow="0" w:firstColumn="0" w:lastColumn="0" w:oddVBand="0" w:evenVBand="0" w:oddHBand="0" w:evenHBand="1" w:firstRowFirstColumn="0" w:firstRowLastColumn="0" w:lastRowFirstColumn="0" w:lastRowLastColumn="0"/>
            </w:pPr>
            <w:r>
              <w:t>room_id,</w:t>
            </w:r>
            <w:r w:rsidR="00054B42">
              <w:rPr>
                <w:rFonts w:hint="eastAsia"/>
              </w:rPr>
              <w:t>name</w:t>
            </w:r>
          </w:p>
        </w:tc>
      </w:tr>
      <w:tr w:rsidR="00054B42"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54B42" w:rsidRDefault="00054B42" w:rsidP="00054B42">
            <w:pPr>
              <w:pStyle w:val="ae"/>
              <w:spacing w:after="163"/>
              <w:jc w:val="center"/>
            </w:pPr>
            <w:r>
              <w:rPr>
                <w:rFonts w:hint="eastAsia"/>
              </w:rPr>
              <w:t>response</w:t>
            </w:r>
          </w:p>
        </w:tc>
        <w:tc>
          <w:tcPr>
            <w:tcW w:w="7478" w:type="dxa"/>
          </w:tcPr>
          <w:p w:rsidR="00054B42" w:rsidRDefault="00054B42" w:rsidP="001C03C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curtain</w:t>
            </w:r>
            <w:r>
              <w:t>s:[{id:1,name:””,did:””,type:””,cfg:””,gid:1</w:t>
            </w:r>
            <w:r w:rsidR="001C03C0">
              <w:t>,</w:t>
            </w:r>
            <w:r>
              <w:t>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9" w:name="_Toc489629838"/>
      <w:r>
        <w:t>2.1.</w:t>
      </w:r>
      <w:r w:rsidR="001A5EA9">
        <w:rPr>
          <w:rFonts w:hint="eastAsia"/>
        </w:rPr>
        <w:t>7.</w:t>
      </w:r>
      <w:r w:rsidR="001A5EA9">
        <w:rPr>
          <w:rFonts w:hint="eastAsia"/>
        </w:rPr>
        <w:t>环境传感器</w:t>
      </w:r>
      <w:bookmarkEnd w:id="9"/>
    </w:p>
    <w:tbl>
      <w:tblPr>
        <w:tblStyle w:val="-1"/>
        <w:tblW w:w="0" w:type="auto"/>
        <w:tblLayout w:type="fixed"/>
        <w:tblLook w:val="04A0" w:firstRow="1" w:lastRow="0" w:firstColumn="1" w:lastColumn="0" w:noHBand="0" w:noVBand="1"/>
      </w:tblPr>
      <w:tblGrid>
        <w:gridCol w:w="1242"/>
        <w:gridCol w:w="7478"/>
      </w:tblGrid>
      <w:tr w:rsidR="00285AF6" w:rsidTr="008E7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添加新</w:t>
            </w:r>
            <w:r w:rsidR="001B0A76">
              <w:rPr>
                <w:rFonts w:hint="eastAsia"/>
              </w:rPr>
              <w:t>环境传感器</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/add</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6D797A"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w:t>
            </w:r>
            <w:r w:rsidR="008549FE">
              <w:rPr>
                <w:rFonts w:hint="eastAsia"/>
              </w:rPr>
              <w:t>传感器名称</w:t>
            </w:r>
          </w:p>
          <w:p w:rsidR="006D797A"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t>type:</w:t>
            </w:r>
            <w:r w:rsidR="00330FDE">
              <w:t>lumi.</w:t>
            </w:r>
            <w:r w:rsidR="00CC674F" w:rsidRPr="00CC674F">
              <w:t>sensor_ht</w:t>
            </w:r>
            <w:r w:rsidR="008E7E78">
              <w:t>/fb.TempHumi/lumi.PIR/485.TempHumi/485.light/485.TmepHumiLight/485.PM/485.HCHO/485.CO2/485.CO</w:t>
            </w:r>
          </w:p>
          <w:p w:rsidR="006D797A"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r w:rsidR="00801342">
              <w:t>485:addr,count,index,scale,unit</w:t>
            </w:r>
            <w:r w:rsidR="00072C52">
              <w:t>/did,channel,scale,unit</w:t>
            </w:r>
          </w:p>
          <w:p w:rsidR="006D797A" w:rsidRDefault="006D797A"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sidR="008E7E78">
              <w:rPr>
                <w:rFonts w:hint="eastAsia"/>
              </w:rPr>
              <w:t>网关</w:t>
            </w:r>
            <w:r w:rsidR="008E7E78">
              <w:rPr>
                <w:rFonts w:hint="eastAsia"/>
              </w:rPr>
              <w:t>ID</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8E7E78"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/delete</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8E7E78"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8E7E78" w:rsidP="008E7E7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/edit</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8E7E78" w:rsidP="00422F57">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,name,</w:t>
            </w:r>
            <w:r w:rsidR="00422F57">
              <w:t xml:space="preserve"> </w:t>
            </w:r>
            <w:r>
              <w:t>cfg</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8E7E78"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1C53BC">
              <w:rPr>
                <w:rFonts w:hint="eastAsia"/>
              </w:rPr>
              <w:t>环境传感器</w:t>
            </w:r>
            <w:r>
              <w:rPr>
                <w:rFonts w:hint="eastAsia"/>
              </w:rPr>
              <w:t>信息</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F0E19">
              <w:rPr>
                <w:rFonts w:hint="eastAsia"/>
              </w:rPr>
              <w:t>numSensor</w:t>
            </w:r>
            <w:r>
              <w:rPr>
                <w:rFonts w:hint="eastAsia"/>
              </w:rPr>
              <w:t>/query</w:t>
            </w:r>
          </w:p>
        </w:tc>
      </w:tr>
      <w:tr w:rsidR="008E7E78" w:rsidTr="008E7E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422F57"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9C09BC">
              <w:t>name</w:t>
            </w:r>
          </w:p>
        </w:tc>
      </w:tr>
      <w:tr w:rsidR="008E7E78" w:rsidTr="008E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9C09BC" w:rsidP="001C03C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835213">
              <w:t>numSensors</w:t>
            </w:r>
            <w:r>
              <w:t>:[{id:1,name:””,did:””,type:””,cfg:””,gid:1,room_name:””,building_name:””},{},…]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0" w:name="_Toc489629839"/>
      <w:r>
        <w:t>2.1.</w:t>
      </w:r>
      <w:r w:rsidR="001A5EA9">
        <w:rPr>
          <w:rFonts w:hint="eastAsia"/>
        </w:rPr>
        <w:t>8.</w:t>
      </w:r>
      <w:r w:rsidR="001A5EA9">
        <w:rPr>
          <w:rFonts w:hint="eastAsia"/>
        </w:rPr>
        <w:t>摄像头</w:t>
      </w:r>
      <w:bookmarkEnd w:id="10"/>
    </w:p>
    <w:tbl>
      <w:tblPr>
        <w:tblStyle w:val="-1"/>
        <w:tblW w:w="0" w:type="auto"/>
        <w:tblLayout w:type="fixed"/>
        <w:tblLook w:val="04A0" w:firstRow="1" w:lastRow="0" w:firstColumn="1" w:lastColumn="0" w:noHBand="0" w:noVBand="1"/>
      </w:tblPr>
      <w:tblGrid>
        <w:gridCol w:w="1242"/>
        <w:gridCol w:w="7478"/>
      </w:tblGrid>
      <w:tr w:rsidR="00285AF6" w:rsidTr="00AC3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165F27" w:rsidP="00285AF6">
            <w:pPr>
              <w:pStyle w:val="ae"/>
              <w:spacing w:after="163"/>
              <w:jc w:val="center"/>
            </w:pPr>
            <w:r>
              <w:rPr>
                <w:rFonts w:hint="eastAsia"/>
              </w:rPr>
              <w:t>添加新摄像头</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/add</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,type,cfg,room_id</w:t>
            </w:r>
          </w:p>
          <w:p w:rsidR="00165F27"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摄像头名称</w:t>
            </w:r>
          </w:p>
          <w:p w:rsidR="00165F27"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t>type:</w:t>
            </w:r>
            <w:r>
              <w:rPr>
                <w:rFonts w:hint="eastAsia"/>
              </w:rPr>
              <w:t>IpCamera</w:t>
            </w:r>
            <w:r>
              <w:t>/HKCamera</w:t>
            </w:r>
          </w:p>
          <w:p w:rsidR="00165F27"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r w:rsidR="00F46718">
              <w:t>ip,port</w:t>
            </w:r>
            <w:r w:rsidR="00B90C92">
              <w:t>,account,pwd</w:t>
            </w:r>
          </w:p>
          <w:p w:rsidR="00165F27" w:rsidRDefault="00165F27"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F46718">
              <w:rPr>
                <w:rFonts w:hint="eastAsia"/>
              </w:rPr>
              <w:t>所属房间</w:t>
            </w:r>
            <w:r w:rsidR="00F46718">
              <w:rPr>
                <w:rFonts w:hint="eastAsia"/>
              </w:rPr>
              <w:t>ID</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AC3677"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/delete</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AC3677"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AC3677" w:rsidP="00AC367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/edit</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AC3677" w:rsidP="000B3A47">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name</w:t>
            </w:r>
            <w:r>
              <w:t>,cfg</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AC3677"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165F27">
              <w:rPr>
                <w:rFonts w:hint="eastAsia"/>
              </w:rPr>
              <w:t>摄像头</w:t>
            </w:r>
            <w:r>
              <w:rPr>
                <w:rFonts w:hint="eastAsia"/>
              </w:rPr>
              <w:t>信息</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65F27">
              <w:rPr>
                <w:rFonts w:hint="eastAsia"/>
              </w:rPr>
              <w:t>camera</w:t>
            </w:r>
            <w:r>
              <w:rPr>
                <w:rFonts w:hint="eastAsia"/>
              </w:rPr>
              <w:t>/query</w:t>
            </w:r>
          </w:p>
        </w:tc>
      </w:tr>
      <w:tr w:rsidR="00285AF6" w:rsidTr="00AC36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FD062F"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AC3677">
              <w:rPr>
                <w:rFonts w:hint="eastAsia"/>
              </w:rPr>
              <w:t>name</w:t>
            </w:r>
          </w:p>
        </w:tc>
      </w:tr>
      <w:tr w:rsidR="00285AF6" w:rsidTr="00AC3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AC3677" w:rsidP="00AC367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:true,cameras:[{id:1,name:””,did:””,type:””,cfg:””,</w:t>
            </w:r>
            <w:r>
              <w:rPr>
                <w:rFonts w:hint="eastAsia"/>
              </w:rPr>
              <w:t>room</w:t>
            </w:r>
            <w:r>
              <w:t>_id:1,room_name:””,building_name:””},{},…]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1" w:name="_Toc489629840"/>
      <w:r>
        <w:t>2.1.</w:t>
      </w:r>
      <w:r w:rsidR="001A5EA9">
        <w:rPr>
          <w:rFonts w:hint="eastAsia"/>
        </w:rPr>
        <w:t>9.</w:t>
      </w:r>
      <w:r w:rsidR="001A5EA9">
        <w:rPr>
          <w:rFonts w:hint="eastAsia"/>
        </w:rPr>
        <w:t>安防传感器</w:t>
      </w:r>
      <w:bookmarkEnd w:id="11"/>
    </w:p>
    <w:tbl>
      <w:tblPr>
        <w:tblStyle w:val="-1"/>
        <w:tblW w:w="0" w:type="auto"/>
        <w:tblLayout w:type="fixed"/>
        <w:tblLook w:val="04A0" w:firstRow="1" w:lastRow="0" w:firstColumn="1" w:lastColumn="0" w:noHBand="0" w:noVBand="1"/>
      </w:tblPr>
      <w:tblGrid>
        <w:gridCol w:w="1242"/>
        <w:gridCol w:w="7478"/>
      </w:tblGrid>
      <w:tr w:rsidR="00165F27"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925198">
            <w:pPr>
              <w:pStyle w:val="ae"/>
              <w:spacing w:after="163"/>
              <w:jc w:val="center"/>
            </w:pPr>
            <w:r>
              <w:rPr>
                <w:rFonts w:hint="eastAsia"/>
              </w:rPr>
              <w:t>添加新</w:t>
            </w:r>
            <w:r w:rsidR="00925198">
              <w:rPr>
                <w:rFonts w:hint="eastAsia"/>
              </w:rPr>
              <w:t>安防</w:t>
            </w:r>
            <w:r>
              <w:rPr>
                <w:rFonts w:hint="eastAsia"/>
              </w:rPr>
              <w:t>传感器</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URL</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rPr>
                <w:rFonts w:hint="eastAsia"/>
              </w:rPr>
              <w:t>io</w:t>
            </w:r>
            <w:r>
              <w:rPr>
                <w:rFonts w:hint="eastAsia"/>
              </w:rPr>
              <w:t>Sensor/add</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lastRenderedPageBreak/>
              <w:t>params</w:t>
            </w:r>
          </w:p>
        </w:tc>
        <w:tc>
          <w:tcPr>
            <w:tcW w:w="7478" w:type="dxa"/>
          </w:tcPr>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w:t>
            </w:r>
            <w:r>
              <w:rPr>
                <w:rFonts w:hint="eastAsia"/>
              </w:rPr>
              <w:t>传感器名称</w:t>
            </w:r>
          </w:p>
          <w:p w:rsidR="00541442"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t>type:</w:t>
            </w:r>
            <w:r w:rsidR="00541442">
              <w:t>fb.PIR/</w:t>
            </w:r>
            <w:r w:rsidR="001F34AD">
              <w:t>fb.sm</w:t>
            </w:r>
            <w:r w:rsidR="00541442" w:rsidRPr="00541442">
              <w:t>oke</w:t>
            </w:r>
            <w:r w:rsidR="00541442">
              <w:t>/</w:t>
            </w:r>
            <w:r w:rsidR="00541442" w:rsidRPr="00541442">
              <w:t>fb.gas</w:t>
            </w:r>
            <w:r w:rsidR="00541442">
              <w:t>/</w:t>
            </w:r>
            <w:r w:rsidR="00541442" w:rsidRPr="00541442">
              <w:t>fb.water</w:t>
            </w:r>
            <w:r w:rsidR="00541442">
              <w:t>/</w:t>
            </w:r>
            <w:r w:rsidR="00C540A5" w:rsidRPr="00C540A5">
              <w:t>fb.ContactSwitch</w:t>
            </w:r>
            <w:r w:rsidR="00C540A5">
              <w:t>/</w:t>
            </w:r>
            <w:r w:rsidR="001F34AD" w:rsidRPr="001F34AD">
              <w:t>lumi.sensor_motion</w:t>
            </w:r>
            <w:r w:rsidR="00C540A5">
              <w:t>/</w:t>
            </w:r>
            <w:r w:rsidR="001F34AD" w:rsidRPr="001F34AD">
              <w:t>lumi.sensor_magnet</w:t>
            </w:r>
            <w:r w:rsidR="001F34AD">
              <w:t>/</w:t>
            </w:r>
            <w:r w:rsidR="001F34AD" w:rsidRPr="001F34AD">
              <w:t>lumi.sensor_natgas</w:t>
            </w:r>
            <w:r w:rsidR="00541442">
              <w:t>/lumi</w:t>
            </w:r>
            <w:r w:rsidR="00541442" w:rsidRPr="00541442">
              <w:t>.</w:t>
            </w:r>
            <w:r w:rsidR="001F34AD">
              <w:t>sensor_</w:t>
            </w:r>
            <w:r w:rsidR="00541442" w:rsidRPr="00541442">
              <w:t>smoke</w:t>
            </w:r>
            <w:r w:rsidR="00541442">
              <w:t>/lumi</w:t>
            </w:r>
            <w:r w:rsidR="00541442" w:rsidRPr="00541442">
              <w:t>.</w:t>
            </w:r>
            <w:r w:rsidR="001F34AD">
              <w:t xml:space="preserve">sensor_wleak.aql </w:t>
            </w:r>
            <w:r w:rsidR="009B1E93">
              <w:t>/relay.input</w:t>
            </w:r>
          </w:p>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t>cfg:</w:t>
            </w:r>
            <w:r w:rsidR="00904439">
              <w:t>did,channel,defaultState/channel,defaultState</w:t>
            </w:r>
          </w:p>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response</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e"/>
              <w:spacing w:after="163"/>
              <w:jc w:val="center"/>
            </w:pPr>
            <w:r>
              <w:rPr>
                <w:rFonts w:hint="eastAsia"/>
              </w:rPr>
              <w:t>删除</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URL</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rPr>
                <w:rFonts w:hint="eastAsia"/>
              </w:rPr>
              <w:t>io</w:t>
            </w:r>
            <w:r>
              <w:rPr>
                <w:rFonts w:hint="eastAsia"/>
              </w:rPr>
              <w:t>Sensor/delete</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params</w:t>
            </w:r>
          </w:p>
        </w:tc>
        <w:tc>
          <w:tcPr>
            <w:tcW w:w="7478" w:type="dxa"/>
          </w:tcPr>
          <w:p w:rsidR="00165F27" w:rsidRDefault="00165F27" w:rsidP="00165F27">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response</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e"/>
              <w:spacing w:after="163"/>
              <w:jc w:val="center"/>
            </w:pPr>
            <w:r>
              <w:rPr>
                <w:rFonts w:hint="eastAsia"/>
              </w:rPr>
              <w:t>修改</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URL</w:t>
            </w:r>
          </w:p>
        </w:tc>
        <w:tc>
          <w:tcPr>
            <w:tcW w:w="7478" w:type="dxa"/>
          </w:tcPr>
          <w:p w:rsidR="00165F27" w:rsidRDefault="00165F27" w:rsidP="00480CF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t>io</w:t>
            </w:r>
            <w:r>
              <w:rPr>
                <w:rFonts w:hint="eastAsia"/>
              </w:rPr>
              <w:t>Sensor/edit</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params</w:t>
            </w:r>
          </w:p>
        </w:tc>
        <w:tc>
          <w:tcPr>
            <w:tcW w:w="7478" w:type="dxa"/>
          </w:tcPr>
          <w:p w:rsidR="00165F27" w:rsidRDefault="00165F27" w:rsidP="00C22554">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,name,cfg</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response</w:t>
            </w:r>
          </w:p>
        </w:tc>
        <w:tc>
          <w:tcPr>
            <w:tcW w:w="7478" w:type="dxa"/>
          </w:tcPr>
          <w:p w:rsidR="00165F27" w:rsidRDefault="00165F27" w:rsidP="00165F2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165F27" w:rsidRDefault="00165F27" w:rsidP="00165F27">
            <w:pPr>
              <w:pStyle w:val="ae"/>
              <w:spacing w:after="163"/>
              <w:jc w:val="center"/>
            </w:pPr>
            <w:r>
              <w:rPr>
                <w:rFonts w:hint="eastAsia"/>
              </w:rPr>
              <w:t>查询</w:t>
            </w:r>
            <w:r w:rsidR="00621EED">
              <w:rPr>
                <w:rFonts w:hint="eastAsia"/>
              </w:rPr>
              <w:t>安防</w:t>
            </w:r>
            <w:r>
              <w:rPr>
                <w:rFonts w:hint="eastAsia"/>
              </w:rPr>
              <w:t>传感器信息</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URL</w:t>
            </w:r>
          </w:p>
        </w:tc>
        <w:tc>
          <w:tcPr>
            <w:tcW w:w="7478" w:type="dxa"/>
          </w:tcPr>
          <w:p w:rsidR="00165F27" w:rsidRDefault="00165F27" w:rsidP="00480CF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480CFC">
              <w:t>io</w:t>
            </w:r>
            <w:r>
              <w:rPr>
                <w:rFonts w:hint="eastAsia"/>
              </w:rPr>
              <w:t>Sensor/query</w:t>
            </w:r>
          </w:p>
        </w:tc>
      </w:tr>
      <w:tr w:rsidR="00165F27"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params</w:t>
            </w:r>
          </w:p>
        </w:tc>
        <w:tc>
          <w:tcPr>
            <w:tcW w:w="7478" w:type="dxa"/>
          </w:tcPr>
          <w:p w:rsidR="00165F27" w:rsidRDefault="00C22554" w:rsidP="00165F27">
            <w:pPr>
              <w:pStyle w:val="ae"/>
              <w:spacing w:after="163"/>
              <w:cnfStyle w:val="000000010000" w:firstRow="0" w:lastRow="0" w:firstColumn="0" w:lastColumn="0" w:oddVBand="0" w:evenVBand="0" w:oddHBand="0" w:evenHBand="1" w:firstRowFirstColumn="0" w:firstRowLastColumn="0" w:lastRowFirstColumn="0" w:lastRowLastColumn="0"/>
            </w:pPr>
            <w:r>
              <w:t>room_id,</w:t>
            </w:r>
            <w:r w:rsidR="00165F27">
              <w:t>name</w:t>
            </w:r>
          </w:p>
        </w:tc>
      </w:tr>
      <w:tr w:rsidR="00165F27"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65F27" w:rsidRDefault="00165F27" w:rsidP="00165F27">
            <w:pPr>
              <w:pStyle w:val="ae"/>
              <w:spacing w:after="163"/>
              <w:jc w:val="center"/>
            </w:pPr>
            <w:r>
              <w:rPr>
                <w:rFonts w:hint="eastAsia"/>
              </w:rPr>
              <w:t>response</w:t>
            </w:r>
          </w:p>
        </w:tc>
        <w:tc>
          <w:tcPr>
            <w:tcW w:w="7478" w:type="dxa"/>
          </w:tcPr>
          <w:p w:rsidR="00165F27" w:rsidRDefault="00165F27" w:rsidP="001C03C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curtain</w:t>
            </w:r>
            <w:r>
              <w:t>s:[{id:1,name</w:t>
            </w:r>
            <w:r w:rsidR="001C03C0">
              <w:t>:””,did:””,type:””,cfg:””,gid:1</w:t>
            </w:r>
            <w:r>
              <w:t>,room_name:””,building_name:””},{},…]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2" w:name="_Toc489629841"/>
      <w:r>
        <w:t>2.1.</w:t>
      </w:r>
      <w:r w:rsidR="001A5EA9">
        <w:rPr>
          <w:rFonts w:hint="eastAsia"/>
        </w:rPr>
        <w:t>10.</w:t>
      </w:r>
      <w:r w:rsidR="001A5EA9">
        <w:rPr>
          <w:rFonts w:hint="eastAsia"/>
        </w:rPr>
        <w:t>空调</w:t>
      </w:r>
      <w:bookmarkEnd w:id="12"/>
    </w:p>
    <w:tbl>
      <w:tblPr>
        <w:tblStyle w:val="-1"/>
        <w:tblW w:w="0" w:type="auto"/>
        <w:tblLayout w:type="fixed"/>
        <w:tblLook w:val="04A0" w:firstRow="1" w:lastRow="0" w:firstColumn="1" w:lastColumn="0" w:noHBand="0" w:noVBand="1"/>
      </w:tblPr>
      <w:tblGrid>
        <w:gridCol w:w="1242"/>
        <w:gridCol w:w="7478"/>
      </w:tblGrid>
      <w:tr w:rsidR="00285AF6" w:rsidTr="00957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541442">
            <w:pPr>
              <w:pStyle w:val="ae"/>
              <w:spacing w:after="163"/>
              <w:jc w:val="center"/>
            </w:pPr>
            <w:r>
              <w:rPr>
                <w:rFonts w:hint="eastAsia"/>
              </w:rPr>
              <w:t>添加新</w:t>
            </w:r>
            <w:r w:rsidR="00541442">
              <w:rPr>
                <w:rFonts w:hint="eastAsia"/>
              </w:rPr>
              <w:t>空调</w:t>
            </w:r>
          </w:p>
        </w:tc>
      </w:tr>
      <w:tr w:rsidR="00285AF6"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207573">
              <w:rPr>
                <w:rFonts w:hint="eastAsia"/>
              </w:rPr>
              <w:t>air</w:t>
            </w:r>
            <w:r>
              <w:rPr>
                <w:rFonts w:hint="eastAsia"/>
              </w:rPr>
              <w:t>/add</w:t>
            </w:r>
          </w:p>
        </w:tc>
      </w:tr>
      <w:tr w:rsidR="00285AF6"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name</w:t>
            </w:r>
            <w:r>
              <w:t>,type,cfg,gid</w:t>
            </w:r>
          </w:p>
          <w:p w:rsidR="00957F82"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空调名称</w:t>
            </w:r>
          </w:p>
          <w:p w:rsidR="00957F82"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type</w:t>
            </w:r>
            <w:r>
              <w:t>:</w:t>
            </w:r>
            <w:r>
              <w:rPr>
                <w:rFonts w:hint="eastAsia"/>
              </w:rPr>
              <w:t>空调品牌</w:t>
            </w:r>
          </w:p>
          <w:p w:rsidR="00957F82"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r>
              <w:rPr>
                <w:rFonts w:hint="eastAsia"/>
              </w:rPr>
              <w:t>码库索引</w:t>
            </w:r>
          </w:p>
          <w:p w:rsidR="00957F82" w:rsidRDefault="00957F82"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response</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e"/>
              <w:spacing w:after="163"/>
              <w:jc w:val="center"/>
            </w:pPr>
            <w:r>
              <w:rPr>
                <w:rFonts w:hint="eastAsia"/>
              </w:rPr>
              <w:t>删除空调信息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URL</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/config/air/delete</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params</w:t>
            </w:r>
          </w:p>
        </w:tc>
        <w:tc>
          <w:tcPr>
            <w:tcW w:w="7478" w:type="dxa"/>
          </w:tcPr>
          <w:p w:rsidR="00957F82" w:rsidRDefault="00957F82" w:rsidP="00957F82">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response</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e"/>
              <w:spacing w:after="163"/>
              <w:jc w:val="center"/>
            </w:pPr>
            <w:r>
              <w:rPr>
                <w:rFonts w:hint="eastAsia"/>
              </w:rPr>
              <w:t>修改空调信息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URL</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/config/air/edit</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params</w:t>
            </w:r>
          </w:p>
        </w:tc>
        <w:tc>
          <w:tcPr>
            <w:tcW w:w="7478" w:type="dxa"/>
          </w:tcPr>
          <w:p w:rsidR="00957F82" w:rsidRPr="00957F82" w:rsidRDefault="00957F82" w:rsidP="00957F8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r>
              <w:t>,</w:t>
            </w:r>
            <w:r>
              <w:rPr>
                <w:rFonts w:hint="eastAsia"/>
              </w:rPr>
              <w:t xml:space="preserve"> name</w:t>
            </w:r>
            <w:r>
              <w:t>,type,cfg,gid</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response</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57F82" w:rsidRDefault="00957F82" w:rsidP="00957F82">
            <w:pPr>
              <w:pStyle w:val="ae"/>
              <w:spacing w:after="163"/>
              <w:jc w:val="center"/>
            </w:pPr>
            <w:r>
              <w:rPr>
                <w:rFonts w:hint="eastAsia"/>
              </w:rPr>
              <w:t>查询空调信息</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URL</w:t>
            </w:r>
          </w:p>
        </w:tc>
        <w:tc>
          <w:tcPr>
            <w:tcW w:w="7478" w:type="dxa"/>
          </w:tcPr>
          <w:p w:rsidR="00957F82" w:rsidRDefault="00957F82" w:rsidP="00957F8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/config/air/query</w:t>
            </w:r>
          </w:p>
        </w:tc>
      </w:tr>
      <w:tr w:rsidR="00957F82" w:rsidTr="00957F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params</w:t>
            </w:r>
          </w:p>
        </w:tc>
        <w:tc>
          <w:tcPr>
            <w:tcW w:w="7478" w:type="dxa"/>
          </w:tcPr>
          <w:p w:rsidR="00957F82" w:rsidRDefault="00CE2EFE" w:rsidP="00957F82">
            <w:pPr>
              <w:pStyle w:val="ae"/>
              <w:spacing w:after="163"/>
              <w:cnfStyle w:val="000000010000" w:firstRow="0" w:lastRow="0" w:firstColumn="0" w:lastColumn="0" w:oddVBand="0" w:evenVBand="0" w:oddHBand="0" w:evenHBand="1" w:firstRowFirstColumn="0" w:firstRowLastColumn="0" w:lastRowFirstColumn="0" w:lastRowLastColumn="0"/>
            </w:pPr>
            <w:r>
              <w:t>room_id,</w:t>
            </w:r>
            <w:r w:rsidR="00957F82">
              <w:t>name</w:t>
            </w:r>
          </w:p>
        </w:tc>
      </w:tr>
      <w:tr w:rsidR="00957F82" w:rsidTr="00957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57F82" w:rsidRDefault="00957F82" w:rsidP="00957F82">
            <w:pPr>
              <w:pStyle w:val="ae"/>
              <w:spacing w:after="163"/>
              <w:jc w:val="center"/>
            </w:pPr>
            <w:r>
              <w:rPr>
                <w:rFonts w:hint="eastAsia"/>
              </w:rPr>
              <w:t>response</w:t>
            </w:r>
          </w:p>
        </w:tc>
        <w:tc>
          <w:tcPr>
            <w:tcW w:w="7478" w:type="dxa"/>
          </w:tcPr>
          <w:p w:rsidR="00957F82" w:rsidRDefault="00957F82" w:rsidP="004B482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:true,airConditioners:[{id:1,name:””,did:””,type:””,cfg:””,gid:1,room_name:””,building_name:””},{},…]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3" w:name="_Toc489629842"/>
      <w:r>
        <w:t>2.1.</w:t>
      </w:r>
      <w:r w:rsidR="001A5EA9">
        <w:rPr>
          <w:rFonts w:hint="eastAsia"/>
        </w:rPr>
        <w:t>11.</w:t>
      </w:r>
      <w:r w:rsidR="001A5EA9">
        <w:rPr>
          <w:rFonts w:hint="eastAsia"/>
        </w:rPr>
        <w:t>电视</w:t>
      </w:r>
      <w:bookmarkEnd w:id="13"/>
    </w:p>
    <w:tbl>
      <w:tblPr>
        <w:tblStyle w:val="-1"/>
        <w:tblW w:w="0" w:type="auto"/>
        <w:tblLayout w:type="fixed"/>
        <w:tblLook w:val="04A0" w:firstRow="1" w:lastRow="0" w:firstColumn="1" w:lastColumn="0" w:noHBand="0" w:noVBand="1"/>
      </w:tblPr>
      <w:tblGrid>
        <w:gridCol w:w="1242"/>
        <w:gridCol w:w="7478"/>
      </w:tblGrid>
      <w:tr w:rsidR="00285AF6" w:rsidTr="00144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添加新</w:t>
            </w:r>
            <w:r w:rsidR="00541442">
              <w:rPr>
                <w:rFonts w:hint="eastAsia"/>
              </w:rPr>
              <w:t>电视</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/add</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params</w:t>
            </w:r>
          </w:p>
        </w:tc>
        <w:tc>
          <w:tcPr>
            <w:tcW w:w="7478" w:type="dxa"/>
          </w:tcPr>
          <w:p w:rsidR="00285AF6" w:rsidRDefault="00144F81" w:rsidP="00285AF6">
            <w:pPr>
              <w:pStyle w:val="ae"/>
              <w:spacing w:after="163"/>
              <w:cnfStyle w:val="000000010000" w:firstRow="0" w:lastRow="0" w:firstColumn="0" w:lastColumn="0" w:oddVBand="0" w:evenVBand="0" w:oddHBand="0" w:evenHBand="1" w:firstRowFirstColumn="0" w:firstRowLastColumn="0" w:lastRowFirstColumn="0" w:lastRowLastColumn="0"/>
            </w:pPr>
            <w:r>
              <w:t>name,gid</w:t>
            </w:r>
          </w:p>
          <w:p w:rsidR="009B7D8D" w:rsidRDefault="009B7D8D"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电视名称</w:t>
            </w:r>
          </w:p>
          <w:p w:rsidR="009B7D8D" w:rsidRDefault="009B7D8D"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44F81"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541442" w:rsidP="00285AF6">
            <w:pPr>
              <w:pStyle w:val="ae"/>
              <w:spacing w:after="163"/>
              <w:jc w:val="center"/>
            </w:pPr>
            <w:r>
              <w:rPr>
                <w:rFonts w:hint="eastAsia"/>
              </w:rPr>
              <w:t>删除电视</w:t>
            </w:r>
            <w:r w:rsidR="00285AF6">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/delete</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144F81" w:rsidP="00285AF6">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44F81"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541442">
              <w:rPr>
                <w:rFonts w:hint="eastAsia"/>
              </w:rPr>
              <w:t>电视</w:t>
            </w:r>
            <w:r>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/edit</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5046E0" w:rsidP="00285AF6">
            <w:pPr>
              <w:pStyle w:val="ae"/>
              <w:spacing w:after="163"/>
              <w:cnfStyle w:val="000000010000" w:firstRow="0" w:lastRow="0" w:firstColumn="0" w:lastColumn="0" w:oddVBand="0" w:evenVBand="0" w:oddHBand="0" w:evenHBand="1" w:firstRowFirstColumn="0" w:firstRowLastColumn="0" w:lastRowFirstColumn="0" w:lastRowLastColumn="0"/>
            </w:pPr>
            <w:r>
              <w:t>id,</w:t>
            </w:r>
            <w:r w:rsidR="00144F81">
              <w:t>name,gid</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44F81"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541442">
              <w:rPr>
                <w:rFonts w:hint="eastAsia"/>
              </w:rPr>
              <w:t>电视</w:t>
            </w:r>
            <w:r>
              <w:rPr>
                <w:rFonts w:hint="eastAsia"/>
              </w:rPr>
              <w:t>信息</w:t>
            </w:r>
          </w:p>
        </w:tc>
      </w:tr>
      <w:tr w:rsidR="00285AF6"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144F81">
              <w:t>television</w:t>
            </w:r>
            <w:r>
              <w:rPr>
                <w:rFonts w:hint="eastAsia"/>
              </w:rPr>
              <w:t>/query</w:t>
            </w:r>
          </w:p>
        </w:tc>
      </w:tr>
      <w:tr w:rsidR="00285AF6" w:rsidTr="00144F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5046E0"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144F81">
              <w:t>name</w:t>
            </w:r>
          </w:p>
        </w:tc>
      </w:tr>
      <w:tr w:rsidR="00144F81" w:rsidTr="0014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144F81" w:rsidRDefault="00144F81" w:rsidP="00144F81">
            <w:pPr>
              <w:pStyle w:val="ae"/>
              <w:spacing w:after="163"/>
              <w:jc w:val="center"/>
            </w:pPr>
            <w:r>
              <w:rPr>
                <w:rFonts w:hint="eastAsia"/>
              </w:rPr>
              <w:t>response</w:t>
            </w:r>
          </w:p>
        </w:tc>
        <w:tc>
          <w:tcPr>
            <w:tcW w:w="7478" w:type="dxa"/>
          </w:tcPr>
          <w:p w:rsidR="00144F81" w:rsidRDefault="00144F81" w:rsidP="008C518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:true,televisions:[{id:1,name:””,did:””,gid:1,room_name:””,building_name:””},{},…]</w:t>
            </w:r>
          </w:p>
        </w:tc>
      </w:tr>
    </w:tbl>
    <w:p w:rsidR="00285AF6" w:rsidRPr="00285AF6" w:rsidRDefault="00285AF6" w:rsidP="00285AF6">
      <w:pPr>
        <w:spacing w:after="163"/>
        <w:ind w:firstLine="480"/>
      </w:pPr>
    </w:p>
    <w:p w:rsidR="00C540A5" w:rsidRDefault="00C540A5" w:rsidP="00C540A5">
      <w:pPr>
        <w:pStyle w:val="3"/>
        <w:spacing w:after="163"/>
      </w:pPr>
      <w:bookmarkStart w:id="14" w:name="_Toc489629843"/>
      <w:bookmarkStart w:id="15" w:name="_Toc489629844"/>
      <w:r>
        <w:t>2.1.</w:t>
      </w:r>
      <w:r>
        <w:rPr>
          <w:rFonts w:hint="eastAsia"/>
        </w:rPr>
        <w:t>12.</w:t>
      </w:r>
      <w:r>
        <w:rPr>
          <w:rFonts w:hint="eastAsia"/>
        </w:rPr>
        <w:t>机顶盒</w:t>
      </w:r>
      <w:bookmarkEnd w:id="14"/>
    </w:p>
    <w:tbl>
      <w:tblPr>
        <w:tblStyle w:val="-1"/>
        <w:tblW w:w="0" w:type="auto"/>
        <w:tblLayout w:type="fixed"/>
        <w:tblLook w:val="04A0" w:firstRow="1" w:lastRow="0" w:firstColumn="1" w:lastColumn="0" w:noHBand="0" w:noVBand="1"/>
      </w:tblPr>
      <w:tblGrid>
        <w:gridCol w:w="1242"/>
        <w:gridCol w:w="7478"/>
      </w:tblGrid>
      <w:tr w:rsidR="00C540A5" w:rsidTr="00C5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e"/>
              <w:spacing w:after="163"/>
              <w:jc w:val="center"/>
            </w:pPr>
            <w:r>
              <w:rPr>
                <w:rFonts w:hint="eastAsia"/>
              </w:rPr>
              <w:t>添加新机顶盒</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URL</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/config/topbox/add</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params</w:t>
            </w:r>
          </w:p>
        </w:tc>
        <w:tc>
          <w:tcPr>
            <w:tcW w:w="7478" w:type="dxa"/>
          </w:tcPr>
          <w:p w:rsidR="00C540A5" w:rsidRDefault="00C540A5" w:rsidP="00C540A5">
            <w:pPr>
              <w:pStyle w:val="ae"/>
              <w:spacing w:after="163"/>
              <w:cnfStyle w:val="000000010000" w:firstRow="0" w:lastRow="0" w:firstColumn="0" w:lastColumn="0" w:oddVBand="0" w:evenVBand="0" w:oddHBand="0" w:evenHBand="1" w:firstRowFirstColumn="0" w:firstRowLastColumn="0" w:lastRowFirstColumn="0" w:lastRowLastColumn="0"/>
            </w:pPr>
            <w:r>
              <w:t>name,gid</w:t>
            </w:r>
          </w:p>
          <w:p w:rsidR="00C540A5" w:rsidRDefault="00C540A5" w:rsidP="00C540A5">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机顶盒名称</w:t>
            </w:r>
          </w:p>
          <w:p w:rsidR="00C540A5" w:rsidRDefault="00C540A5" w:rsidP="00C540A5">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lastRenderedPageBreak/>
              <w:t>response</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e"/>
              <w:spacing w:after="163"/>
              <w:jc w:val="center"/>
            </w:pPr>
            <w:r>
              <w:rPr>
                <w:rFonts w:hint="eastAsia"/>
              </w:rPr>
              <w:t>删除机顶盒信息</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URL</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/config/topbox/delete</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params</w:t>
            </w:r>
          </w:p>
        </w:tc>
        <w:tc>
          <w:tcPr>
            <w:tcW w:w="7478" w:type="dxa"/>
          </w:tcPr>
          <w:p w:rsidR="00C540A5" w:rsidRDefault="00C540A5" w:rsidP="00C540A5">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response</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e"/>
              <w:spacing w:after="163"/>
              <w:jc w:val="center"/>
            </w:pPr>
            <w:r>
              <w:rPr>
                <w:rFonts w:hint="eastAsia"/>
              </w:rPr>
              <w:t>修改机顶盒信息</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URL</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/config/topbox/edit</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params</w:t>
            </w:r>
          </w:p>
        </w:tc>
        <w:tc>
          <w:tcPr>
            <w:tcW w:w="7478" w:type="dxa"/>
          </w:tcPr>
          <w:p w:rsidR="00C540A5" w:rsidRDefault="00840170" w:rsidP="00C540A5">
            <w:pPr>
              <w:pStyle w:val="ae"/>
              <w:spacing w:after="163"/>
              <w:cnfStyle w:val="000000010000" w:firstRow="0" w:lastRow="0" w:firstColumn="0" w:lastColumn="0" w:oddVBand="0" w:evenVBand="0" w:oddHBand="0" w:evenHBand="1" w:firstRowFirstColumn="0" w:firstRowLastColumn="0" w:lastRowFirstColumn="0" w:lastRowLastColumn="0"/>
            </w:pPr>
            <w:r>
              <w:t>id,</w:t>
            </w:r>
            <w:r w:rsidR="00C540A5">
              <w:t>name,gid</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response</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C540A5" w:rsidRDefault="00C540A5" w:rsidP="00C540A5">
            <w:pPr>
              <w:pStyle w:val="ae"/>
              <w:spacing w:after="163"/>
              <w:jc w:val="center"/>
            </w:pPr>
            <w:r>
              <w:rPr>
                <w:rFonts w:hint="eastAsia"/>
              </w:rPr>
              <w:t>查询机顶盒信息</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URL</w:t>
            </w:r>
          </w:p>
        </w:tc>
        <w:tc>
          <w:tcPr>
            <w:tcW w:w="7478" w:type="dxa"/>
          </w:tcPr>
          <w:p w:rsidR="00C540A5" w:rsidRDefault="00C540A5" w:rsidP="00C540A5">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/config/topbox/query</w:t>
            </w:r>
          </w:p>
        </w:tc>
      </w:tr>
      <w:tr w:rsidR="00C540A5" w:rsidTr="00C54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params</w:t>
            </w:r>
          </w:p>
        </w:tc>
        <w:tc>
          <w:tcPr>
            <w:tcW w:w="7478" w:type="dxa"/>
          </w:tcPr>
          <w:p w:rsidR="00C540A5" w:rsidRDefault="00840170" w:rsidP="00C540A5">
            <w:pPr>
              <w:pStyle w:val="ae"/>
              <w:spacing w:after="163"/>
              <w:cnfStyle w:val="000000010000" w:firstRow="0" w:lastRow="0" w:firstColumn="0" w:lastColumn="0" w:oddVBand="0" w:evenVBand="0" w:oddHBand="0" w:evenHBand="1" w:firstRowFirstColumn="0" w:firstRowLastColumn="0" w:lastRowFirstColumn="0" w:lastRowLastColumn="0"/>
            </w:pPr>
            <w:r>
              <w:t>room_id,</w:t>
            </w:r>
            <w:r w:rsidR="00C540A5">
              <w:t>name</w:t>
            </w:r>
          </w:p>
        </w:tc>
      </w:tr>
      <w:tr w:rsidR="00C540A5" w:rsidTr="00C5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540A5" w:rsidRDefault="00C540A5" w:rsidP="00C540A5">
            <w:pPr>
              <w:pStyle w:val="ae"/>
              <w:spacing w:after="163"/>
              <w:jc w:val="center"/>
            </w:pPr>
            <w:r>
              <w:rPr>
                <w:rFonts w:hint="eastAsia"/>
              </w:rPr>
              <w:t>response</w:t>
            </w:r>
          </w:p>
        </w:tc>
        <w:tc>
          <w:tcPr>
            <w:tcW w:w="7478" w:type="dxa"/>
          </w:tcPr>
          <w:p w:rsidR="00C540A5" w:rsidRDefault="00C540A5" w:rsidP="008C518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topboxes</w:t>
            </w:r>
            <w:r>
              <w:t>:[{id:1,name:””,did:””,gid:1,room_name:””,building_name:””},{},…]</w:t>
            </w:r>
          </w:p>
        </w:tc>
      </w:tr>
    </w:tbl>
    <w:p w:rsidR="00C540A5" w:rsidRPr="00285AF6" w:rsidRDefault="00C540A5" w:rsidP="00C540A5">
      <w:pPr>
        <w:spacing w:after="163"/>
        <w:ind w:firstLine="480"/>
      </w:pPr>
    </w:p>
    <w:p w:rsidR="001A5EA9" w:rsidRDefault="00744D36" w:rsidP="001A5EA9">
      <w:pPr>
        <w:pStyle w:val="3"/>
        <w:spacing w:after="163"/>
      </w:pPr>
      <w:r>
        <w:t>2.1.</w:t>
      </w:r>
      <w:r w:rsidR="001A5EA9">
        <w:rPr>
          <w:rFonts w:hint="eastAsia"/>
        </w:rPr>
        <w:t>13.</w:t>
      </w:r>
      <w:r w:rsidR="001A5EA9">
        <w:rPr>
          <w:rFonts w:hint="eastAsia"/>
        </w:rPr>
        <w:t>情景开关</w:t>
      </w:r>
      <w:bookmarkEnd w:id="15"/>
    </w:p>
    <w:tbl>
      <w:tblPr>
        <w:tblStyle w:val="-1"/>
        <w:tblW w:w="0" w:type="auto"/>
        <w:tblLayout w:type="fixed"/>
        <w:tblLook w:val="04A0" w:firstRow="1" w:lastRow="0" w:firstColumn="1" w:lastColumn="0" w:noHBand="0" w:noVBand="1"/>
      </w:tblPr>
      <w:tblGrid>
        <w:gridCol w:w="1242"/>
        <w:gridCol w:w="7478"/>
      </w:tblGrid>
      <w:tr w:rsidR="00285AF6" w:rsidTr="00177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添加新</w:t>
            </w:r>
            <w:r w:rsidR="006F170F">
              <w:rPr>
                <w:rFonts w:hint="eastAsia"/>
              </w:rPr>
              <w:t>情景开关</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/add</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E256D1" w:rsidRDefault="00E256D1" w:rsidP="00E256D1">
            <w:pPr>
              <w:pStyle w:val="ae"/>
              <w:spacing w:after="163"/>
              <w:cnfStyle w:val="000000010000" w:firstRow="0" w:lastRow="0" w:firstColumn="0" w:lastColumn="0" w:oddVBand="0" w:evenVBand="0" w:oddHBand="0" w:evenHBand="1" w:firstRowFirstColumn="0" w:firstRowLastColumn="0" w:lastRowFirstColumn="0" w:lastRowLastColumn="0"/>
            </w:pPr>
            <w:r>
              <w:t>name,type,cfg,gid</w:t>
            </w:r>
          </w:p>
          <w:p w:rsidR="00E256D1" w:rsidRDefault="00E256D1" w:rsidP="00E256D1">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情景开关别名</w:t>
            </w:r>
          </w:p>
          <w:p w:rsidR="00E256D1" w:rsidRDefault="00CC674F" w:rsidP="00E256D1">
            <w:pPr>
              <w:pStyle w:val="ae"/>
              <w:spacing w:after="163"/>
              <w:cnfStyle w:val="000000010000" w:firstRow="0" w:lastRow="0" w:firstColumn="0" w:lastColumn="0" w:oddVBand="0" w:evenVBand="0" w:oddHBand="0" w:evenHBand="1" w:firstRowFirstColumn="0" w:firstRowLastColumn="0" w:lastRowFirstColumn="0" w:lastRowLastColumn="0"/>
            </w:pPr>
            <w:r>
              <w:t>type:</w:t>
            </w:r>
            <w:r w:rsidR="00E256D1" w:rsidRPr="00E256D1">
              <w:t>ours.scene3</w:t>
            </w:r>
            <w:r w:rsidR="00E256D1">
              <w:rPr>
                <w:rFonts w:hint="eastAsia"/>
              </w:rPr>
              <w:t>/</w:t>
            </w:r>
            <w:r w:rsidR="00E256D1">
              <w:t>ours.scene</w:t>
            </w:r>
            <w:r w:rsidR="00E256D1">
              <w:rPr>
                <w:rFonts w:hint="eastAsia"/>
              </w:rPr>
              <w:t>4/orvibo</w:t>
            </w:r>
            <w:r w:rsidR="00E256D1">
              <w:t>.scene3/</w:t>
            </w:r>
            <w:r w:rsidR="00E256D1">
              <w:rPr>
                <w:rFonts w:hint="eastAsia"/>
              </w:rPr>
              <w:t>orvibo</w:t>
            </w:r>
            <w:r w:rsidR="00E256D1">
              <w:t>.scene5/</w:t>
            </w:r>
            <w:r w:rsidRPr="00CC674F">
              <w:t>ctrl_neutral1</w:t>
            </w:r>
            <w:r w:rsidR="00E256D1">
              <w:t>/</w:t>
            </w:r>
            <w:r>
              <w:t>lumi.ctrl_neutral2</w:t>
            </w:r>
            <w:r w:rsidR="00E256D1">
              <w:t>/</w:t>
            </w:r>
            <w:r w:rsidRPr="00CC674F">
              <w:t>lumi.sensor_switch</w:t>
            </w:r>
            <w:r w:rsidR="00E256D1">
              <w:t>/EnOcean.scene4</w:t>
            </w:r>
          </w:p>
          <w:p w:rsidR="00330FDE" w:rsidRDefault="00E256D1" w:rsidP="00330FDE">
            <w:pPr>
              <w:pStyle w:val="ae"/>
              <w:spacing w:after="163"/>
              <w:cnfStyle w:val="000000010000" w:firstRow="0" w:lastRow="0" w:firstColumn="0" w:lastColumn="0" w:oddVBand="0" w:evenVBand="0" w:oddHBand="0" w:evenHBand="1" w:firstRowFirstColumn="0" w:firstRowLastColumn="0" w:lastRowFirstColumn="0" w:lastRowLastColumn="0"/>
            </w:pPr>
            <w:r>
              <w:t xml:space="preserve">cfg: </w:t>
            </w:r>
            <w:r w:rsidR="00177A7E">
              <w:t>did</w:t>
            </w:r>
          </w:p>
          <w:p w:rsidR="00285AF6" w:rsidRDefault="00E256D1" w:rsidP="00330FDE">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response</w:t>
            </w:r>
          </w:p>
        </w:tc>
        <w:tc>
          <w:tcPr>
            <w:tcW w:w="7478" w:type="dxa"/>
          </w:tcPr>
          <w:p w:rsidR="00285AF6" w:rsidRDefault="00E256D1"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/delete</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177A7E" w:rsidRDefault="00177A7E" w:rsidP="00285AF6">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77A7E" w:rsidP="00177A7E">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/edit</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Pr="00177A7E" w:rsidRDefault="00177A7E" w:rsidP="00610F5D">
            <w:pPr>
              <w:pStyle w:val="ae"/>
              <w:spacing w:after="163"/>
              <w:cnfStyle w:val="000000010000" w:firstRow="0" w:lastRow="0" w:firstColumn="0" w:lastColumn="0" w:oddVBand="0" w:evenVBand="0" w:oddHBand="0" w:evenHBand="1" w:firstRowFirstColumn="0" w:firstRowLastColumn="0" w:lastRowFirstColumn="0" w:lastRowLastColumn="0"/>
            </w:pPr>
            <w:r>
              <w:t>id, name,</w:t>
            </w:r>
            <w:r w:rsidR="00610F5D">
              <w:t xml:space="preserve"> </w:t>
            </w:r>
            <w:r>
              <w:t>cfg</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177A7E"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6F170F">
              <w:rPr>
                <w:rFonts w:hint="eastAsia"/>
              </w:rPr>
              <w:t>情景开关</w:t>
            </w:r>
            <w:r>
              <w:rPr>
                <w:rFonts w:hint="eastAsia"/>
              </w:rPr>
              <w:t>信息</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5819E3">
              <w:rPr>
                <w:rFonts w:hint="eastAsia"/>
              </w:rPr>
              <w:t>sceneButton</w:t>
            </w:r>
            <w:r>
              <w:rPr>
                <w:rFonts w:hint="eastAsia"/>
              </w:rPr>
              <w:t>/query</w:t>
            </w:r>
          </w:p>
        </w:tc>
      </w:tr>
      <w:tr w:rsidR="00285AF6" w:rsidTr="00177A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610F5D"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177A7E">
              <w:t>name</w:t>
            </w:r>
          </w:p>
        </w:tc>
      </w:tr>
      <w:tr w:rsidR="00285AF6" w:rsidTr="00177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7E380C" w:rsidP="00B55B0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:true,sceneButtons:[{id:1,name:””,did:””,type:””,cfg:””,gid:1,room_name:””,building_name:””},{},…]</w:t>
            </w:r>
          </w:p>
        </w:tc>
      </w:tr>
    </w:tbl>
    <w:p w:rsidR="00285AF6" w:rsidRPr="00285AF6" w:rsidRDefault="00285AF6" w:rsidP="00285AF6">
      <w:pPr>
        <w:spacing w:after="163"/>
        <w:ind w:firstLine="480"/>
      </w:pPr>
    </w:p>
    <w:p w:rsidR="001A5EA9" w:rsidRDefault="00744D36" w:rsidP="001A5EA9">
      <w:pPr>
        <w:pStyle w:val="3"/>
        <w:spacing w:after="163"/>
      </w:pPr>
      <w:bookmarkStart w:id="16" w:name="_Toc489629845"/>
      <w:r>
        <w:t>2.1.</w:t>
      </w:r>
      <w:r w:rsidR="001A5EA9">
        <w:rPr>
          <w:rFonts w:hint="eastAsia"/>
        </w:rPr>
        <w:t>14.</w:t>
      </w:r>
      <w:r w:rsidR="001A5EA9">
        <w:rPr>
          <w:rFonts w:hint="eastAsia"/>
        </w:rPr>
        <w:t>电表</w:t>
      </w:r>
      <w:bookmarkEnd w:id="16"/>
    </w:p>
    <w:tbl>
      <w:tblPr>
        <w:tblStyle w:val="-1"/>
        <w:tblW w:w="0" w:type="auto"/>
        <w:tblLayout w:type="fixed"/>
        <w:tblLook w:val="04A0" w:firstRow="1" w:lastRow="0" w:firstColumn="1" w:lastColumn="0" w:noHBand="0" w:noVBand="1"/>
      </w:tblPr>
      <w:tblGrid>
        <w:gridCol w:w="1242"/>
        <w:gridCol w:w="7478"/>
      </w:tblGrid>
      <w:tr w:rsidR="00285AF6" w:rsidTr="004E4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添加新</w:t>
            </w:r>
            <w:r w:rsidR="001E3197">
              <w:rPr>
                <w:rFonts w:hint="eastAsia"/>
              </w:rPr>
              <w:t>电表</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FC1F7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FC1F7B">
              <w:t>ammeter</w:t>
            </w:r>
            <w:r>
              <w:rPr>
                <w:rFonts w:hint="eastAsia"/>
              </w:rPr>
              <w:t>/add</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t>name,cfg,gid</w:t>
            </w:r>
          </w:p>
          <w:p w:rsidR="004E4D7D"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t>name:</w:t>
            </w:r>
            <w:r>
              <w:rPr>
                <w:rFonts w:hint="eastAsia"/>
              </w:rPr>
              <w:t>电表别名</w:t>
            </w:r>
          </w:p>
          <w:p w:rsidR="004E4D7D"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t>cfg:</w:t>
            </w:r>
            <w:r>
              <w:rPr>
                <w:rFonts w:hint="eastAsia"/>
              </w:rPr>
              <w:t>485</w:t>
            </w:r>
            <w:r>
              <w:rPr>
                <w:rFonts w:hint="eastAsia"/>
              </w:rPr>
              <w:t>地址值</w:t>
            </w:r>
          </w:p>
          <w:p w:rsidR="004E4D7D"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485</w:t>
            </w:r>
            <w:r>
              <w:rPr>
                <w:rFonts w:hint="eastAsia"/>
              </w:rPr>
              <w:t>网关</w:t>
            </w:r>
            <w:r>
              <w:rPr>
                <w:rFonts w:hint="eastAsia"/>
              </w:rPr>
              <w:t>ID</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4E4D7D"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删除</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lastRenderedPageBreak/>
              <w:t>URL</w:t>
            </w:r>
          </w:p>
        </w:tc>
        <w:tc>
          <w:tcPr>
            <w:tcW w:w="7478" w:type="dxa"/>
          </w:tcPr>
          <w:p w:rsidR="00285AF6" w:rsidRDefault="00285AF6" w:rsidP="003F778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/delete</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4E4D7D" w:rsidP="00285AF6">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4E4D7D" w:rsidP="004E4D7D">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修改</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3F778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/edit</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EC30D2" w:rsidP="00EC30D2">
            <w:pPr>
              <w:pStyle w:val="ae"/>
              <w:spacing w:after="163"/>
              <w:cnfStyle w:val="000000010000" w:firstRow="0" w:lastRow="0" w:firstColumn="0" w:lastColumn="0" w:oddVBand="0" w:evenVBand="0" w:oddHBand="0" w:evenHBand="1" w:firstRowFirstColumn="0" w:firstRowLastColumn="0" w:lastRowFirstColumn="0" w:lastRowLastColumn="0"/>
            </w:pPr>
            <w:r>
              <w:t>id,</w:t>
            </w:r>
            <w:r w:rsidR="004E4D7D">
              <w:t>name,cfg</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4E4D7D" w:rsidP="00285AF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85AF6" w:rsidRDefault="00285AF6" w:rsidP="00285AF6">
            <w:pPr>
              <w:pStyle w:val="ae"/>
              <w:spacing w:after="163"/>
              <w:jc w:val="center"/>
            </w:pPr>
            <w:r>
              <w:rPr>
                <w:rFonts w:hint="eastAsia"/>
              </w:rPr>
              <w:t>查询</w:t>
            </w:r>
            <w:r w:rsidR="001E3197">
              <w:rPr>
                <w:rFonts w:hint="eastAsia"/>
              </w:rPr>
              <w:t>电表</w:t>
            </w:r>
            <w:r>
              <w:rPr>
                <w:rFonts w:hint="eastAsia"/>
              </w:rPr>
              <w:t>信息</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URL</w:t>
            </w:r>
          </w:p>
        </w:tc>
        <w:tc>
          <w:tcPr>
            <w:tcW w:w="7478" w:type="dxa"/>
          </w:tcPr>
          <w:p w:rsidR="00285AF6" w:rsidRDefault="00285AF6" w:rsidP="003F778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3F778F">
              <w:t>ammeter</w:t>
            </w:r>
            <w:r>
              <w:rPr>
                <w:rFonts w:hint="eastAsia"/>
              </w:rPr>
              <w:t>/query</w:t>
            </w:r>
          </w:p>
        </w:tc>
      </w:tr>
      <w:tr w:rsidR="00285AF6" w:rsidTr="004E4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params</w:t>
            </w:r>
          </w:p>
        </w:tc>
        <w:tc>
          <w:tcPr>
            <w:tcW w:w="7478" w:type="dxa"/>
          </w:tcPr>
          <w:p w:rsidR="00285AF6" w:rsidRDefault="00EC30D2" w:rsidP="00285AF6">
            <w:pPr>
              <w:pStyle w:val="ae"/>
              <w:spacing w:after="163"/>
              <w:cnfStyle w:val="000000010000" w:firstRow="0" w:lastRow="0" w:firstColumn="0" w:lastColumn="0" w:oddVBand="0" w:evenVBand="0" w:oddHBand="0" w:evenHBand="1" w:firstRowFirstColumn="0" w:firstRowLastColumn="0" w:lastRowFirstColumn="0" w:lastRowLastColumn="0"/>
            </w:pPr>
            <w:r>
              <w:t>room_id,</w:t>
            </w:r>
            <w:r w:rsidR="004E4D7D">
              <w:rPr>
                <w:rFonts w:hint="eastAsia"/>
              </w:rPr>
              <w:t>name</w:t>
            </w:r>
          </w:p>
        </w:tc>
      </w:tr>
      <w:tr w:rsidR="00285AF6" w:rsidTr="004E4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85AF6" w:rsidRDefault="00285AF6" w:rsidP="00285AF6">
            <w:pPr>
              <w:pStyle w:val="ae"/>
              <w:spacing w:after="163"/>
              <w:jc w:val="center"/>
            </w:pPr>
            <w:r>
              <w:rPr>
                <w:rFonts w:hint="eastAsia"/>
              </w:rPr>
              <w:t>response</w:t>
            </w:r>
          </w:p>
        </w:tc>
        <w:tc>
          <w:tcPr>
            <w:tcW w:w="7478" w:type="dxa"/>
          </w:tcPr>
          <w:p w:rsidR="00285AF6" w:rsidRDefault="004E4D7D" w:rsidP="00EC30D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Pr>
                <w:rFonts w:hint="eastAsia"/>
              </w:rPr>
              <w:t>ammeters</w:t>
            </w:r>
            <w:r>
              <w:t>:[{id:1,name:””,did:””,cfg:””,gid:1,room_name:””,building_name:””},{},…]</w:t>
            </w:r>
          </w:p>
        </w:tc>
      </w:tr>
    </w:tbl>
    <w:p w:rsidR="00F12D76" w:rsidRDefault="00744D36" w:rsidP="00F12D76">
      <w:pPr>
        <w:pStyle w:val="3"/>
        <w:spacing w:after="163"/>
      </w:pPr>
      <w:bookmarkStart w:id="17" w:name="_Toc489629846"/>
      <w:r>
        <w:t>2.1.</w:t>
      </w:r>
      <w:r w:rsidR="00F12D76">
        <w:rPr>
          <w:rFonts w:hint="eastAsia"/>
        </w:rPr>
        <w:t>1</w:t>
      </w:r>
      <w:r w:rsidR="00F12D76">
        <w:t>5</w:t>
      </w:r>
      <w:r w:rsidR="00F12D76">
        <w:rPr>
          <w:rFonts w:hint="eastAsia"/>
        </w:rPr>
        <w:t>.</w:t>
      </w:r>
      <w:r w:rsidR="00F12D76">
        <w:rPr>
          <w:rFonts w:hint="eastAsia"/>
        </w:rPr>
        <w:t>智能插座</w:t>
      </w:r>
      <w:r w:rsidR="00205C60">
        <w:rPr>
          <w:rFonts w:hint="eastAsia"/>
        </w:rPr>
        <w:t>（连接通断电即可控制的设备）</w:t>
      </w:r>
      <w:bookmarkEnd w:id="17"/>
    </w:p>
    <w:tbl>
      <w:tblPr>
        <w:tblStyle w:val="-1"/>
        <w:tblW w:w="0" w:type="auto"/>
        <w:tblLayout w:type="fixed"/>
        <w:tblLook w:val="04A0" w:firstRow="1" w:lastRow="0" w:firstColumn="1" w:lastColumn="0" w:noHBand="0" w:noVBand="1"/>
      </w:tblPr>
      <w:tblGrid>
        <w:gridCol w:w="1242"/>
        <w:gridCol w:w="7478"/>
      </w:tblGrid>
      <w:tr w:rsidR="00205C60"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e"/>
              <w:spacing w:after="163"/>
              <w:jc w:val="center"/>
            </w:pPr>
            <w:r>
              <w:rPr>
                <w:rFonts w:hint="eastAsia"/>
              </w:rPr>
              <w:t>添加新插座</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URL</w:t>
            </w:r>
          </w:p>
        </w:tc>
        <w:tc>
          <w:tcPr>
            <w:tcW w:w="7478" w:type="dxa"/>
          </w:tcPr>
          <w:p w:rsidR="00205C60" w:rsidRDefault="00205C60" w:rsidP="00FB5C2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205E5D">
              <w:rPr>
                <w:rFonts w:hint="eastAsia"/>
              </w:rPr>
              <w:t>plug</w:t>
            </w:r>
            <w:r w:rsidR="00FB5C2A">
              <w:t>b</w:t>
            </w:r>
            <w:r w:rsidR="00205E5D">
              <w:rPr>
                <w:rFonts w:hint="eastAsia"/>
              </w:rPr>
              <w:t>ase</w:t>
            </w:r>
            <w:r>
              <w:rPr>
                <w:rFonts w:hint="eastAsia"/>
              </w:rPr>
              <w:t>/add</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params</w:t>
            </w:r>
          </w:p>
        </w:tc>
        <w:tc>
          <w:tcPr>
            <w:tcW w:w="7478" w:type="dxa"/>
          </w:tcPr>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name,type,cfg,gid</w:t>
            </w:r>
          </w:p>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name:</w:t>
            </w:r>
            <w:r w:rsidR="00205E5D">
              <w:rPr>
                <w:rFonts w:hint="eastAsia"/>
              </w:rPr>
              <w:t>插座</w:t>
            </w:r>
            <w:r>
              <w:rPr>
                <w:rFonts w:hint="eastAsia"/>
              </w:rPr>
              <w:t>别名</w:t>
            </w:r>
          </w:p>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type:</w:t>
            </w:r>
            <w:r w:rsidR="009646CA">
              <w:rPr>
                <w:rFonts w:hint="eastAsia"/>
              </w:rPr>
              <w:t>ours</w:t>
            </w:r>
            <w:r w:rsidR="009646CA">
              <w:t>.plug/orvibo.plug/lumi.plug/RF.plug</w:t>
            </w:r>
          </w:p>
          <w:p w:rsidR="00205C60" w:rsidRPr="00891ADC"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cfg: RF.</w:t>
            </w:r>
            <w:r w:rsidR="00205E5D">
              <w:rPr>
                <w:rFonts w:hint="eastAsia"/>
              </w:rPr>
              <w:t>plug</w:t>
            </w:r>
            <w:r>
              <w:rPr>
                <w:rFonts w:hint="eastAsia"/>
              </w:rPr>
              <w:t>:3-1,3-2,</w:t>
            </w:r>
            <w:r>
              <w:rPr>
                <w:rFonts w:hint="eastAsia"/>
              </w:rPr>
              <w:t>其他：</w:t>
            </w:r>
            <w:r w:rsidR="00EB182B">
              <w:t>did</w:t>
            </w:r>
          </w:p>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t>gid:</w:t>
            </w:r>
            <w:r>
              <w:rPr>
                <w:rFonts w:hint="eastAsia"/>
              </w:rPr>
              <w:t>网关</w:t>
            </w:r>
            <w:r>
              <w:rPr>
                <w:rFonts w:hint="eastAsia"/>
              </w:rPr>
              <w:t>ID</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response</w:t>
            </w:r>
          </w:p>
        </w:tc>
        <w:tc>
          <w:tcPr>
            <w:tcW w:w="7478" w:type="dxa"/>
          </w:tcPr>
          <w:p w:rsidR="00205C60" w:rsidRDefault="00205C60" w:rsidP="00205C6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e"/>
              <w:spacing w:after="163"/>
              <w:jc w:val="center"/>
            </w:pPr>
            <w:r>
              <w:rPr>
                <w:rFonts w:hint="eastAsia"/>
              </w:rPr>
              <w:t>删除</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URL</w:t>
            </w:r>
          </w:p>
        </w:tc>
        <w:tc>
          <w:tcPr>
            <w:tcW w:w="7478" w:type="dxa"/>
          </w:tcPr>
          <w:p w:rsidR="00205C60" w:rsidRDefault="00205C60" w:rsidP="00FB5C2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w:t>
            </w:r>
            <w:r w:rsidR="00FB5C2A">
              <w:t>b</w:t>
            </w:r>
            <w:r w:rsidR="00905E0A">
              <w:t>ase</w:t>
            </w:r>
            <w:r>
              <w:rPr>
                <w:rFonts w:hint="eastAsia"/>
              </w:rPr>
              <w:t>/delete</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params</w:t>
            </w:r>
          </w:p>
        </w:tc>
        <w:tc>
          <w:tcPr>
            <w:tcW w:w="7478" w:type="dxa"/>
          </w:tcPr>
          <w:p w:rsidR="00205C60" w:rsidRDefault="00205C60" w:rsidP="00205C60">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id</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lastRenderedPageBreak/>
              <w:t>response</w:t>
            </w:r>
          </w:p>
        </w:tc>
        <w:tc>
          <w:tcPr>
            <w:tcW w:w="7478" w:type="dxa"/>
          </w:tcPr>
          <w:p w:rsidR="00205C60" w:rsidRDefault="00205C60" w:rsidP="00205C6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success:true,result:ok,reason:ok</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e"/>
              <w:spacing w:after="163"/>
              <w:jc w:val="center"/>
            </w:pPr>
            <w:r>
              <w:rPr>
                <w:rFonts w:hint="eastAsia"/>
              </w:rPr>
              <w:t>修改</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URL</w:t>
            </w:r>
          </w:p>
        </w:tc>
        <w:tc>
          <w:tcPr>
            <w:tcW w:w="7478" w:type="dxa"/>
          </w:tcPr>
          <w:p w:rsidR="00205C60" w:rsidRDefault="00205C60" w:rsidP="00FB5C2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w:t>
            </w:r>
            <w:r w:rsidR="00FB5C2A">
              <w:t>b</w:t>
            </w:r>
            <w:r w:rsidR="00905E0A">
              <w:t>ase</w:t>
            </w:r>
            <w:r>
              <w:rPr>
                <w:rFonts w:hint="eastAsia"/>
              </w:rPr>
              <w:t>/edit</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params</w:t>
            </w:r>
          </w:p>
        </w:tc>
        <w:tc>
          <w:tcPr>
            <w:tcW w:w="7478" w:type="dxa"/>
          </w:tcPr>
          <w:p w:rsidR="00205C60" w:rsidRDefault="00205C60" w:rsidP="00724D16">
            <w:pPr>
              <w:pStyle w:val="ae"/>
              <w:spacing w:after="163"/>
              <w:cnfStyle w:val="000000010000" w:firstRow="0" w:lastRow="0" w:firstColumn="0" w:lastColumn="0" w:oddVBand="0" w:evenVBand="0" w:oddHBand="0" w:evenHBand="1" w:firstRowFirstColumn="0" w:firstRowLastColumn="0" w:lastRowFirstColumn="0" w:lastRowLastColumn="0"/>
            </w:pPr>
            <w:r>
              <w:t>id,name,</w:t>
            </w:r>
            <w:r w:rsidR="00724D16">
              <w:t xml:space="preserve"> </w:t>
            </w:r>
            <w:r>
              <w:t>cfg</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response</w:t>
            </w:r>
          </w:p>
        </w:tc>
        <w:tc>
          <w:tcPr>
            <w:tcW w:w="7478" w:type="dxa"/>
          </w:tcPr>
          <w:p w:rsidR="00205C60" w:rsidRDefault="00205C60" w:rsidP="00205C6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success:true,result:ok/failed,reason:ok/cfgError</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05C60" w:rsidRDefault="00205C60" w:rsidP="00205C60">
            <w:pPr>
              <w:pStyle w:val="ae"/>
              <w:spacing w:after="163"/>
              <w:jc w:val="center"/>
            </w:pPr>
            <w:r>
              <w:rPr>
                <w:rFonts w:hint="eastAsia"/>
              </w:rPr>
              <w:t>查询</w:t>
            </w:r>
            <w:r w:rsidR="00205E5D">
              <w:rPr>
                <w:rFonts w:hint="eastAsia"/>
              </w:rPr>
              <w:t>插座</w:t>
            </w:r>
            <w:r>
              <w:rPr>
                <w:rFonts w:hint="eastAsia"/>
              </w:rPr>
              <w:t>信息</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URL</w:t>
            </w:r>
          </w:p>
        </w:tc>
        <w:tc>
          <w:tcPr>
            <w:tcW w:w="7478" w:type="dxa"/>
          </w:tcPr>
          <w:p w:rsidR="00205C60" w:rsidRDefault="00205C60" w:rsidP="00FB5C2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/config/</w:t>
            </w:r>
            <w:r w:rsidR="00905E0A">
              <w:t>plug</w:t>
            </w:r>
            <w:r w:rsidR="00FB5C2A">
              <w:t>b</w:t>
            </w:r>
            <w:r w:rsidR="00905E0A">
              <w:t>ase</w:t>
            </w:r>
            <w:r>
              <w:rPr>
                <w:rFonts w:hint="eastAsia"/>
              </w:rPr>
              <w:t>/query</w:t>
            </w:r>
          </w:p>
        </w:tc>
      </w:tr>
      <w:tr w:rsidR="00205C60"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params</w:t>
            </w:r>
          </w:p>
        </w:tc>
        <w:tc>
          <w:tcPr>
            <w:tcW w:w="7478" w:type="dxa"/>
          </w:tcPr>
          <w:p w:rsidR="00205C60" w:rsidRDefault="00724D16" w:rsidP="00205C60">
            <w:pPr>
              <w:pStyle w:val="ae"/>
              <w:spacing w:after="163"/>
              <w:cnfStyle w:val="000000010000" w:firstRow="0" w:lastRow="0" w:firstColumn="0" w:lastColumn="0" w:oddVBand="0" w:evenVBand="0" w:oddHBand="0" w:evenHBand="1" w:firstRowFirstColumn="0" w:firstRowLastColumn="0" w:lastRowFirstColumn="0" w:lastRowLastColumn="0"/>
            </w:pPr>
            <w:r>
              <w:t>room_id,</w:t>
            </w:r>
            <w:r w:rsidR="00205C60">
              <w:rPr>
                <w:rFonts w:hint="eastAsia"/>
              </w:rPr>
              <w:t>name</w:t>
            </w:r>
          </w:p>
        </w:tc>
      </w:tr>
      <w:tr w:rsidR="00205C60"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05C60" w:rsidRDefault="00205C60" w:rsidP="00205C60">
            <w:pPr>
              <w:pStyle w:val="ae"/>
              <w:spacing w:after="163"/>
              <w:jc w:val="center"/>
            </w:pPr>
            <w:r>
              <w:rPr>
                <w:rFonts w:hint="eastAsia"/>
              </w:rPr>
              <w:t>response</w:t>
            </w:r>
          </w:p>
        </w:tc>
        <w:tc>
          <w:tcPr>
            <w:tcW w:w="7478" w:type="dxa"/>
          </w:tcPr>
          <w:p w:rsidR="00205C60" w:rsidRDefault="00205C60" w:rsidP="00FB5C2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205E5D">
              <w:rPr>
                <w:rFonts w:hint="eastAsia"/>
              </w:rPr>
              <w:t>plug</w:t>
            </w:r>
            <w:r w:rsidR="00FB5C2A">
              <w:t>b</w:t>
            </w:r>
            <w:r w:rsidR="00205E5D">
              <w:rPr>
                <w:rFonts w:hint="eastAsia"/>
              </w:rPr>
              <w:t>ase</w:t>
            </w:r>
            <w:r>
              <w:t>s:[{id:1,name:””,did:””,type:””,cfg:””,gid:1,room_name:””,building_name:””},{},…]</w:t>
            </w:r>
          </w:p>
        </w:tc>
      </w:tr>
    </w:tbl>
    <w:p w:rsidR="00285AF6" w:rsidRPr="00F12D76" w:rsidRDefault="00285AF6" w:rsidP="00285AF6">
      <w:pPr>
        <w:spacing w:after="163"/>
        <w:ind w:firstLine="480"/>
      </w:pPr>
    </w:p>
    <w:p w:rsidR="00451A26" w:rsidRDefault="00451A26" w:rsidP="00451A26">
      <w:pPr>
        <w:pStyle w:val="2"/>
        <w:spacing w:after="163"/>
      </w:pPr>
      <w:bookmarkStart w:id="18" w:name="_Toc489629847"/>
      <w:r>
        <w:rPr>
          <w:rFonts w:hint="eastAsia"/>
        </w:rPr>
        <w:t xml:space="preserve">2.2 </w:t>
      </w:r>
      <w:r>
        <w:rPr>
          <w:rFonts w:hint="eastAsia"/>
        </w:rPr>
        <w:t>应用交互接口</w:t>
      </w:r>
      <w:bookmarkEnd w:id="18"/>
    </w:p>
    <w:p w:rsidR="00285AF6" w:rsidRDefault="00C74DA6" w:rsidP="00285AF6">
      <w:pPr>
        <w:spacing w:after="163"/>
        <w:ind w:firstLine="480"/>
      </w:pPr>
      <w:r>
        <w:rPr>
          <w:rFonts w:hint="eastAsia"/>
        </w:rPr>
        <w:t>应用交互接口主要用于局域网内</w:t>
      </w:r>
      <w:r>
        <w:rPr>
          <w:rFonts w:hint="eastAsia"/>
        </w:rPr>
        <w:t>PC</w:t>
      </w:r>
      <w:r>
        <w:rPr>
          <w:rFonts w:hint="eastAsia"/>
        </w:rPr>
        <w:t>客户端和平板电脑客户端与系统进行数据交互而设计，主要包含设备列表查询、设备实时数据</w:t>
      </w:r>
      <w:r>
        <w:rPr>
          <w:rFonts w:hint="eastAsia"/>
        </w:rPr>
        <w:t>/</w:t>
      </w:r>
      <w:r>
        <w:rPr>
          <w:rFonts w:hint="eastAsia"/>
        </w:rPr>
        <w:t>状态查询、设备历史数据查询、设备控制、情景模式增</w:t>
      </w:r>
      <w:r>
        <w:rPr>
          <w:rFonts w:hint="eastAsia"/>
        </w:rPr>
        <w:t>/</w:t>
      </w:r>
      <w:r>
        <w:rPr>
          <w:rFonts w:hint="eastAsia"/>
        </w:rPr>
        <w:t>删</w:t>
      </w:r>
      <w:r>
        <w:rPr>
          <w:rFonts w:hint="eastAsia"/>
        </w:rPr>
        <w:t>/</w:t>
      </w:r>
      <w:r>
        <w:rPr>
          <w:rFonts w:hint="eastAsia"/>
        </w:rPr>
        <w:t>改</w:t>
      </w:r>
      <w:r>
        <w:rPr>
          <w:rFonts w:hint="eastAsia"/>
        </w:rPr>
        <w:t>/</w:t>
      </w:r>
      <w:r>
        <w:rPr>
          <w:rFonts w:hint="eastAsia"/>
        </w:rPr>
        <w:t>查以及智能联动模式的增</w:t>
      </w:r>
      <w:r>
        <w:rPr>
          <w:rFonts w:hint="eastAsia"/>
        </w:rPr>
        <w:t>/</w:t>
      </w:r>
      <w:r>
        <w:rPr>
          <w:rFonts w:hint="eastAsia"/>
        </w:rPr>
        <w:t>删</w:t>
      </w:r>
      <w:r>
        <w:rPr>
          <w:rFonts w:hint="eastAsia"/>
        </w:rPr>
        <w:t>/</w:t>
      </w:r>
      <w:r>
        <w:rPr>
          <w:rFonts w:hint="eastAsia"/>
        </w:rPr>
        <w:t>改</w:t>
      </w:r>
      <w:r>
        <w:rPr>
          <w:rFonts w:hint="eastAsia"/>
        </w:rPr>
        <w:t>/</w:t>
      </w:r>
      <w:r>
        <w:rPr>
          <w:rFonts w:hint="eastAsia"/>
        </w:rPr>
        <w:t>查等功能。</w:t>
      </w:r>
    </w:p>
    <w:tbl>
      <w:tblPr>
        <w:tblStyle w:val="-1"/>
        <w:tblW w:w="0" w:type="auto"/>
        <w:tblLayout w:type="fixed"/>
        <w:tblLook w:val="04A0" w:firstRow="1" w:lastRow="0" w:firstColumn="1" w:lastColumn="0" w:noHBand="0" w:noVBand="1"/>
      </w:tblPr>
      <w:tblGrid>
        <w:gridCol w:w="1242"/>
        <w:gridCol w:w="7478"/>
      </w:tblGrid>
      <w:tr w:rsidR="009D06FA" w:rsidTr="00A5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D06FA" w:rsidRDefault="009D06FA" w:rsidP="009D06FA">
            <w:pPr>
              <w:pStyle w:val="ae"/>
              <w:spacing w:after="163"/>
              <w:jc w:val="center"/>
            </w:pPr>
            <w:r>
              <w:rPr>
                <w:rFonts w:hint="eastAsia"/>
              </w:rPr>
              <w:t>查询所有建筑列表</w:t>
            </w: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e"/>
              <w:spacing w:after="163"/>
              <w:jc w:val="center"/>
            </w:pPr>
            <w:r>
              <w:rPr>
                <w:rFonts w:hint="eastAsia"/>
              </w:rPr>
              <w:t>URL</w:t>
            </w:r>
          </w:p>
        </w:tc>
        <w:tc>
          <w:tcPr>
            <w:tcW w:w="7478" w:type="dxa"/>
          </w:tcPr>
          <w:p w:rsidR="009D06FA" w:rsidRDefault="009D06FA"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get</w:t>
            </w:r>
            <w:r>
              <w:t>BuildingList</w:t>
            </w:r>
          </w:p>
        </w:tc>
      </w:tr>
      <w:tr w:rsidR="009D06FA"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e"/>
              <w:spacing w:after="163"/>
              <w:jc w:val="center"/>
            </w:pPr>
            <w:r>
              <w:rPr>
                <w:rFonts w:hint="eastAsia"/>
              </w:rPr>
              <w:t>params</w:t>
            </w:r>
          </w:p>
        </w:tc>
        <w:tc>
          <w:tcPr>
            <w:tcW w:w="7478" w:type="dxa"/>
          </w:tcPr>
          <w:p w:rsidR="009D06FA" w:rsidRDefault="009D06FA" w:rsidP="00A5130B">
            <w:pPr>
              <w:pStyle w:val="ae"/>
              <w:spacing w:after="163"/>
              <w:cnfStyle w:val="000000010000" w:firstRow="0" w:lastRow="0" w:firstColumn="0" w:lastColumn="0" w:oddVBand="0" w:evenVBand="0" w:oddHBand="0" w:evenHBand="1" w:firstRowFirstColumn="0" w:firstRowLastColumn="0" w:lastRowFirstColumn="0" w:lastRowLastColumn="0"/>
            </w:pP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e"/>
              <w:spacing w:after="163"/>
              <w:jc w:val="center"/>
            </w:pPr>
            <w:r>
              <w:rPr>
                <w:rFonts w:hint="eastAsia"/>
              </w:rPr>
              <w:t>response</w:t>
            </w:r>
          </w:p>
        </w:tc>
        <w:tc>
          <w:tcPr>
            <w:tcW w:w="7478" w:type="dxa"/>
          </w:tcPr>
          <w:p w:rsidR="009D06FA" w:rsidRDefault="009D06FA" w:rsidP="009D06FA">
            <w:pPr>
              <w:pStyle w:val="ae"/>
              <w:spacing w:after="163"/>
              <w:cnfStyle w:val="000000100000" w:firstRow="0" w:lastRow="0" w:firstColumn="0" w:lastColumn="0" w:oddVBand="0" w:evenVBand="0" w:oddHBand="1" w:evenHBand="0" w:firstRowFirstColumn="0" w:firstRowLastColumn="0" w:lastRowFirstColumn="0" w:lastRowLastColumn="0"/>
            </w:pPr>
            <w:r>
              <w:t>success:true,buildings:[{id:””,building_name:”” },{},…]</w:t>
            </w:r>
          </w:p>
        </w:tc>
      </w:tr>
      <w:tr w:rsidR="009D06FA"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D06FA" w:rsidRPr="0044524F" w:rsidRDefault="009D06FA" w:rsidP="009D06FA">
            <w:pPr>
              <w:pStyle w:val="ae"/>
              <w:spacing w:after="163"/>
              <w:jc w:val="center"/>
            </w:pPr>
            <w:r>
              <w:rPr>
                <w:rFonts w:hint="eastAsia"/>
              </w:rPr>
              <w:t>查询指定建筑内的房间列表</w:t>
            </w: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e"/>
              <w:spacing w:after="163"/>
              <w:jc w:val="center"/>
            </w:pPr>
            <w:r>
              <w:rPr>
                <w:rFonts w:hint="eastAsia"/>
              </w:rPr>
              <w:t>URL</w:t>
            </w:r>
          </w:p>
        </w:tc>
        <w:tc>
          <w:tcPr>
            <w:tcW w:w="7478" w:type="dxa"/>
          </w:tcPr>
          <w:p w:rsidR="009D06FA" w:rsidRDefault="009D06FA"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get</w:t>
            </w:r>
            <w:r>
              <w:t>RoomList</w:t>
            </w:r>
          </w:p>
        </w:tc>
      </w:tr>
      <w:tr w:rsidR="009D06FA"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e"/>
              <w:spacing w:after="163"/>
              <w:jc w:val="center"/>
            </w:pPr>
            <w:r>
              <w:rPr>
                <w:rFonts w:hint="eastAsia"/>
              </w:rPr>
              <w:t>params</w:t>
            </w:r>
          </w:p>
        </w:tc>
        <w:tc>
          <w:tcPr>
            <w:tcW w:w="7478" w:type="dxa"/>
          </w:tcPr>
          <w:p w:rsidR="009D06FA" w:rsidRDefault="009D06FA" w:rsidP="009D06FA">
            <w:pPr>
              <w:pStyle w:val="ae"/>
              <w:spacing w:after="163"/>
              <w:cnfStyle w:val="000000010000" w:firstRow="0" w:lastRow="0" w:firstColumn="0" w:lastColumn="0" w:oddVBand="0" w:evenVBand="0" w:oddHBand="0" w:evenHBand="1" w:firstRowFirstColumn="0" w:firstRowLastColumn="0" w:lastRowFirstColumn="0" w:lastRowLastColumn="0"/>
            </w:pPr>
            <w:r>
              <w:t>building_id</w:t>
            </w:r>
          </w:p>
        </w:tc>
      </w:tr>
      <w:tr w:rsidR="009D06FA"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D06FA" w:rsidRDefault="009D06FA" w:rsidP="00A5130B">
            <w:pPr>
              <w:pStyle w:val="ae"/>
              <w:spacing w:after="163"/>
              <w:jc w:val="center"/>
            </w:pPr>
            <w:r>
              <w:rPr>
                <w:rFonts w:hint="eastAsia"/>
              </w:rPr>
              <w:t>response</w:t>
            </w:r>
          </w:p>
        </w:tc>
        <w:tc>
          <w:tcPr>
            <w:tcW w:w="7478" w:type="dxa"/>
          </w:tcPr>
          <w:p w:rsidR="009D06FA" w:rsidRDefault="009D06FA"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success:true,rooms</w:t>
            </w:r>
            <w:r>
              <w:t>:[{id:1,building_name:””,room_name:””},{},…]</w:t>
            </w:r>
          </w:p>
        </w:tc>
      </w:tr>
    </w:tbl>
    <w:p w:rsidR="009D06FA" w:rsidRPr="009D06FA" w:rsidRDefault="009D06FA" w:rsidP="00285AF6">
      <w:pPr>
        <w:spacing w:after="163"/>
        <w:ind w:firstLine="480"/>
      </w:pPr>
    </w:p>
    <w:p w:rsidR="00940439" w:rsidRDefault="009A28F5" w:rsidP="00C6754C">
      <w:pPr>
        <w:pStyle w:val="3"/>
        <w:spacing w:after="163"/>
      </w:pPr>
      <w:r>
        <w:rPr>
          <w:rFonts w:hint="eastAsia"/>
        </w:rPr>
        <w:t>2.2.</w:t>
      </w:r>
      <w:r w:rsidR="00940439">
        <w:rPr>
          <w:rFonts w:hint="eastAsia"/>
        </w:rPr>
        <w:t>1.</w:t>
      </w:r>
      <w:r w:rsidR="00940439">
        <w:rPr>
          <w:rFonts w:hint="eastAsia"/>
        </w:rPr>
        <w:t>环境监测</w:t>
      </w:r>
    </w:p>
    <w:p w:rsidR="00477174" w:rsidRPr="00477174" w:rsidRDefault="00477174" w:rsidP="00477174">
      <w:pPr>
        <w:spacing w:after="163"/>
        <w:ind w:firstLine="480"/>
      </w:pPr>
      <w:r>
        <w:rPr>
          <w:rFonts w:hint="eastAsia"/>
        </w:rPr>
        <w:t>环境监测主要由各种数值类传感器实现</w:t>
      </w:r>
      <w:r w:rsidR="00F6435B">
        <w:rPr>
          <w:rFonts w:hint="eastAsia"/>
        </w:rPr>
        <w:t>相关功能，功能包括实时环境数据显示，历史环境数据表格查询和图表查询。</w:t>
      </w:r>
    </w:p>
    <w:tbl>
      <w:tblPr>
        <w:tblStyle w:val="-1"/>
        <w:tblW w:w="0" w:type="auto"/>
        <w:tblLayout w:type="fixed"/>
        <w:tblLook w:val="04A0" w:firstRow="1" w:lastRow="0" w:firstColumn="1" w:lastColumn="0" w:noHBand="0" w:noVBand="1"/>
      </w:tblPr>
      <w:tblGrid>
        <w:gridCol w:w="1242"/>
        <w:gridCol w:w="7478"/>
      </w:tblGrid>
      <w:tr w:rsidR="00477174" w:rsidTr="004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FB6236" w:rsidP="00477174">
            <w:pPr>
              <w:pStyle w:val="ae"/>
              <w:spacing w:after="163"/>
              <w:jc w:val="center"/>
            </w:pPr>
            <w:r>
              <w:rPr>
                <w:rFonts w:hint="eastAsia"/>
              </w:rPr>
              <w:t>查询环境监测传感器列表</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URL</w:t>
            </w:r>
          </w:p>
        </w:tc>
        <w:tc>
          <w:tcPr>
            <w:tcW w:w="7478" w:type="dxa"/>
          </w:tcPr>
          <w:p w:rsidR="00477174" w:rsidRDefault="00FB6236" w:rsidP="0044524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/evn/getSensorList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params</w:t>
            </w:r>
          </w:p>
        </w:tc>
        <w:tc>
          <w:tcPr>
            <w:tcW w:w="7478" w:type="dxa"/>
          </w:tcPr>
          <w:p w:rsidR="00477174" w:rsidRDefault="00FB6236" w:rsidP="00477174">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response</w:t>
            </w:r>
          </w:p>
        </w:tc>
        <w:tc>
          <w:tcPr>
            <w:tcW w:w="7478" w:type="dxa"/>
          </w:tcPr>
          <w:p w:rsidR="00477174" w:rsidRDefault="00FB6236" w:rsidP="00477174">
            <w:pPr>
              <w:pStyle w:val="ae"/>
              <w:spacing w:after="163"/>
              <w:cnfStyle w:val="000000100000" w:firstRow="0" w:lastRow="0" w:firstColumn="0" w:lastColumn="0" w:oddVBand="0" w:evenVBand="0" w:oddHBand="1" w:evenHBand="0" w:firstRowFirstColumn="0" w:firstRowLastColumn="0" w:lastRowFirstColumn="0" w:lastRowLastColumn="0"/>
            </w:pPr>
            <w:r>
              <w:t>success:true,numSensors:[{did:””,</w:t>
            </w:r>
            <w:r w:rsidR="00C3697E">
              <w:t>name:””</w:t>
            </w:r>
            <w:r w:rsidR="0044524F">
              <w:t>,unit:””</w:t>
            </w:r>
            <w:r>
              <w: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Pr="0044524F" w:rsidRDefault="0044524F" w:rsidP="00477174">
            <w:pPr>
              <w:pStyle w:val="ae"/>
              <w:spacing w:after="163"/>
              <w:jc w:val="center"/>
            </w:pPr>
            <w:r>
              <w:rPr>
                <w:rFonts w:hint="eastAsia"/>
              </w:rPr>
              <w:t>查询所有传感器实时状态</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URL</w:t>
            </w:r>
          </w:p>
        </w:tc>
        <w:tc>
          <w:tcPr>
            <w:tcW w:w="7478" w:type="dxa"/>
          </w:tcPr>
          <w:p w:rsidR="00477174" w:rsidRDefault="0044524F" w:rsidP="0044524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/evn/getSensorStates</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params</w:t>
            </w:r>
          </w:p>
        </w:tc>
        <w:tc>
          <w:tcPr>
            <w:tcW w:w="7478" w:type="dxa"/>
          </w:tcPr>
          <w:p w:rsidR="00477174" w:rsidRDefault="0044524F" w:rsidP="00477174">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response</w:t>
            </w:r>
          </w:p>
        </w:tc>
        <w:tc>
          <w:tcPr>
            <w:tcW w:w="7478" w:type="dxa"/>
          </w:tcPr>
          <w:p w:rsidR="00477174" w:rsidRDefault="0044524F" w:rsidP="00477174">
            <w:pPr>
              <w:pStyle w:val="ae"/>
              <w:spacing w:after="163"/>
              <w:cnfStyle w:val="000000100000" w:firstRow="0" w:lastRow="0" w:firstColumn="0" w:lastColumn="0" w:oddVBand="0" w:evenVBand="0" w:oddHBand="1" w:evenHBand="0" w:firstRowFirstColumn="0" w:firstRowLastColumn="0" w:lastRowFirstColumn="0" w:lastRowLastColumn="0"/>
            </w:pPr>
            <w:r>
              <w:t>success:true, numSensors:[{did:””,name:””,value:””,unit:””},{},…]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44524F" w:rsidP="00477174">
            <w:pPr>
              <w:pStyle w:val="ae"/>
              <w:spacing w:after="163"/>
              <w:jc w:val="center"/>
            </w:pPr>
            <w:r>
              <w:rPr>
                <w:rFonts w:hint="eastAsia"/>
              </w:rPr>
              <w:t>查询单个传感器实时数据</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URL</w:t>
            </w:r>
          </w:p>
        </w:tc>
        <w:tc>
          <w:tcPr>
            <w:tcW w:w="7478" w:type="dxa"/>
          </w:tcPr>
          <w:p w:rsidR="00477174" w:rsidRDefault="0044524F" w:rsidP="0044524F">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/evn/getSensorState</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params</w:t>
            </w:r>
          </w:p>
        </w:tc>
        <w:tc>
          <w:tcPr>
            <w:tcW w:w="7478" w:type="dxa"/>
          </w:tcPr>
          <w:p w:rsidR="00477174" w:rsidRDefault="0044524F" w:rsidP="00477174">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response</w:t>
            </w:r>
          </w:p>
        </w:tc>
        <w:tc>
          <w:tcPr>
            <w:tcW w:w="7478" w:type="dxa"/>
          </w:tcPr>
          <w:p w:rsidR="00477174" w:rsidRDefault="0044524F" w:rsidP="00477174">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:true,sensor:{did:””,name:””,value:””,unit:””}</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477174" w:rsidRDefault="006873CC" w:rsidP="00477174">
            <w:pPr>
              <w:pStyle w:val="ae"/>
              <w:spacing w:after="163"/>
              <w:jc w:val="center"/>
            </w:pPr>
            <w:r>
              <w:rPr>
                <w:rFonts w:hint="eastAsia"/>
              </w:rPr>
              <w:t>查询指定传感器指定时间段内的历史数据</w:t>
            </w:r>
            <w:r w:rsidR="00C57476">
              <w:rPr>
                <w:rFonts w:hint="eastAsia"/>
              </w:rPr>
              <w:t>（支持分页）</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URL</w:t>
            </w:r>
          </w:p>
        </w:tc>
        <w:tc>
          <w:tcPr>
            <w:tcW w:w="7478" w:type="dxa"/>
          </w:tcPr>
          <w:p w:rsidR="00477174" w:rsidRDefault="006873CC" w:rsidP="00477174">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/evn/getHisdata</w:t>
            </w:r>
          </w:p>
        </w:tc>
      </w:tr>
      <w:tr w:rsidR="00477174" w:rsidTr="00477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t>params</w:t>
            </w:r>
          </w:p>
        </w:tc>
        <w:tc>
          <w:tcPr>
            <w:tcW w:w="7478" w:type="dxa"/>
          </w:tcPr>
          <w:p w:rsidR="00477174" w:rsidRDefault="006873CC" w:rsidP="006873CC">
            <w:pPr>
              <w:pStyle w:val="ae"/>
              <w:spacing w:after="163"/>
              <w:cnfStyle w:val="000000010000" w:firstRow="0" w:lastRow="0" w:firstColumn="0" w:lastColumn="0" w:oddVBand="0" w:evenVBand="0" w:oddHBand="0" w:evenHBand="1" w:firstRowFirstColumn="0" w:firstRowLastColumn="0" w:lastRowFirstColumn="0" w:lastRowLastColumn="0"/>
            </w:pPr>
            <w:r>
              <w:t>did,startTime,endTime,start,limit</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传感器设备编号</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t>startTime:</w:t>
            </w:r>
            <w:r>
              <w:rPr>
                <w:rFonts w:hint="eastAsia"/>
              </w:rPr>
              <w:t>时间段起始时间，若空，则从头查起（</w:t>
            </w:r>
            <w:r>
              <w:rPr>
                <w:rFonts w:hint="eastAsia"/>
              </w:rPr>
              <w:t>yyy</w:t>
            </w:r>
            <w:r>
              <w:t>y-MM-dd</w:t>
            </w:r>
            <w:r>
              <w:rPr>
                <w:rFonts w:hint="eastAsia"/>
              </w:rPr>
              <w:t>）</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t>endTime:</w:t>
            </w:r>
            <w:r>
              <w:rPr>
                <w:rFonts w:hint="eastAsia"/>
              </w:rPr>
              <w:t>时间段结束时间，若空，则以当前时间为值（</w:t>
            </w:r>
            <w:r>
              <w:rPr>
                <w:rFonts w:hint="eastAsia"/>
              </w:rPr>
              <w:t>yyy</w:t>
            </w:r>
            <w:r>
              <w:t>y-MM-dd</w:t>
            </w:r>
            <w:r>
              <w:rPr>
                <w:rFonts w:hint="eastAsia"/>
              </w:rPr>
              <w:t>）</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t>start:</w:t>
            </w:r>
            <w:r w:rsidR="00353561">
              <w:rPr>
                <w:rFonts w:hint="eastAsia"/>
              </w:rPr>
              <w:t>分页查询起始位置</w:t>
            </w:r>
          </w:p>
          <w:p w:rsidR="0019585E" w:rsidRDefault="0019585E" w:rsidP="006873CC">
            <w:pPr>
              <w:pStyle w:val="ae"/>
              <w:spacing w:after="163"/>
              <w:cnfStyle w:val="000000010000" w:firstRow="0" w:lastRow="0" w:firstColumn="0" w:lastColumn="0" w:oddVBand="0" w:evenVBand="0" w:oddHBand="0" w:evenHBand="1" w:firstRowFirstColumn="0" w:firstRowLastColumn="0" w:lastRowFirstColumn="0" w:lastRowLastColumn="0"/>
            </w:pPr>
            <w:r>
              <w:lastRenderedPageBreak/>
              <w:t>limit:</w:t>
            </w:r>
            <w:r w:rsidR="00353561">
              <w:rPr>
                <w:rFonts w:hint="eastAsia"/>
              </w:rPr>
              <w:t>分页查询总条数，若为空，则查询所有符合条件的记录</w:t>
            </w:r>
          </w:p>
        </w:tc>
      </w:tr>
      <w:tr w:rsidR="00477174" w:rsidTr="004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77174" w:rsidRDefault="00477174" w:rsidP="00477174">
            <w:pPr>
              <w:pStyle w:val="ae"/>
              <w:spacing w:after="163"/>
              <w:jc w:val="center"/>
            </w:pPr>
            <w:r>
              <w:rPr>
                <w:rFonts w:hint="eastAsia"/>
              </w:rPr>
              <w:lastRenderedPageBreak/>
              <w:t>response</w:t>
            </w:r>
          </w:p>
        </w:tc>
        <w:tc>
          <w:tcPr>
            <w:tcW w:w="7478" w:type="dxa"/>
          </w:tcPr>
          <w:p w:rsidR="00477174" w:rsidRDefault="000008F7" w:rsidP="00477174">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0464DC">
              <w:t>total:””,</w:t>
            </w:r>
            <w:r>
              <w:t>hisdata:[{id:1,</w:t>
            </w:r>
            <w:r w:rsidR="00026A5F">
              <w:t>sensor_id:””,</w:t>
            </w:r>
            <w:r>
              <w:t>data:””,insertTime:””},{},…]</w:t>
            </w:r>
          </w:p>
        </w:tc>
      </w:tr>
    </w:tbl>
    <w:p w:rsidR="00BF7D56" w:rsidRPr="00BF7D56" w:rsidRDefault="00BF7D56" w:rsidP="00BF7D56">
      <w:pPr>
        <w:spacing w:after="163"/>
        <w:ind w:firstLine="480"/>
      </w:pPr>
    </w:p>
    <w:p w:rsidR="00940439" w:rsidRDefault="009A28F5" w:rsidP="00C6754C">
      <w:pPr>
        <w:pStyle w:val="3"/>
        <w:spacing w:after="163"/>
      </w:pPr>
      <w:r>
        <w:rPr>
          <w:rFonts w:hint="eastAsia"/>
        </w:rPr>
        <w:t>2.2.</w:t>
      </w:r>
      <w:r w:rsidR="00940439">
        <w:rPr>
          <w:rFonts w:hint="eastAsia"/>
        </w:rPr>
        <w:t>2.</w:t>
      </w:r>
      <w:r w:rsidR="00940439">
        <w:rPr>
          <w:rFonts w:hint="eastAsia"/>
        </w:rPr>
        <w:t>灯光控制</w:t>
      </w:r>
    </w:p>
    <w:tbl>
      <w:tblPr>
        <w:tblStyle w:val="-1"/>
        <w:tblW w:w="0" w:type="auto"/>
        <w:tblLayout w:type="fixed"/>
        <w:tblLook w:val="04A0" w:firstRow="1" w:lastRow="0" w:firstColumn="1" w:lastColumn="0" w:noHBand="0" w:noVBand="1"/>
      </w:tblPr>
      <w:tblGrid>
        <w:gridCol w:w="1242"/>
        <w:gridCol w:w="7478"/>
      </w:tblGrid>
      <w:tr w:rsidR="00781E4A" w:rsidTr="009F6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81E4A" w:rsidRDefault="00781E4A" w:rsidP="00781E4A">
            <w:pPr>
              <w:pStyle w:val="ae"/>
              <w:spacing w:after="163"/>
              <w:jc w:val="center"/>
            </w:pPr>
            <w:r>
              <w:rPr>
                <w:rFonts w:hint="eastAsia"/>
              </w:rPr>
              <w:t>查询灯光列表</w:t>
            </w:r>
          </w:p>
        </w:tc>
      </w:tr>
      <w:tr w:rsid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e"/>
              <w:spacing w:after="163"/>
              <w:jc w:val="center"/>
            </w:pPr>
            <w:r>
              <w:rPr>
                <w:rFonts w:hint="eastAsia"/>
              </w:rPr>
              <w:t>URL</w:t>
            </w:r>
          </w:p>
        </w:tc>
        <w:tc>
          <w:tcPr>
            <w:tcW w:w="7478" w:type="dxa"/>
          </w:tcPr>
          <w:p w:rsidR="00781E4A" w:rsidRDefault="00781E4A" w:rsidP="00781E4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/light/getLightList</w:t>
            </w:r>
          </w:p>
        </w:tc>
      </w:tr>
      <w:tr w:rsid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e"/>
              <w:spacing w:after="163"/>
              <w:jc w:val="center"/>
            </w:pPr>
            <w:r>
              <w:rPr>
                <w:rFonts w:hint="eastAsia"/>
              </w:rPr>
              <w:t>params</w:t>
            </w:r>
          </w:p>
        </w:tc>
        <w:tc>
          <w:tcPr>
            <w:tcW w:w="7478" w:type="dxa"/>
          </w:tcPr>
          <w:p w:rsidR="00781E4A" w:rsidRDefault="00781E4A" w:rsidP="00781E4A">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81E4A" w:rsidRDefault="00781E4A" w:rsidP="00781E4A">
            <w:pPr>
              <w:pStyle w:val="ae"/>
              <w:spacing w:after="163"/>
              <w:jc w:val="center"/>
            </w:pPr>
            <w:r>
              <w:rPr>
                <w:rFonts w:hint="eastAsia"/>
              </w:rPr>
              <w:t>response</w:t>
            </w:r>
          </w:p>
        </w:tc>
        <w:tc>
          <w:tcPr>
            <w:tcW w:w="7478" w:type="dxa"/>
          </w:tcPr>
          <w:p w:rsidR="00781E4A" w:rsidRDefault="00781E4A" w:rsidP="00781E4A">
            <w:pPr>
              <w:pStyle w:val="ae"/>
              <w:spacing w:after="163"/>
              <w:cnfStyle w:val="000000100000" w:firstRow="0" w:lastRow="0" w:firstColumn="0" w:lastColumn="0" w:oddVBand="0" w:evenVBand="0" w:oddHBand="1" w:evenHBand="0" w:firstRowFirstColumn="0" w:firstRowLastColumn="0" w:lastRowFirstColumn="0" w:lastRowLastColumn="0"/>
            </w:pPr>
            <w:r>
              <w:t>success:true,lights:[{did:””,name:””,type:”io/hue”},{},…]</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9F68EC" w:rsidP="009F68EC">
            <w:pPr>
              <w:pStyle w:val="ae"/>
              <w:spacing w:after="163"/>
              <w:jc w:val="center"/>
            </w:pPr>
            <w:r>
              <w:rPr>
                <w:rFonts w:hint="eastAsia"/>
              </w:rPr>
              <w:t>查询所有灯光状态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URL</w:t>
            </w:r>
          </w:p>
        </w:tc>
        <w:tc>
          <w:tcPr>
            <w:tcW w:w="7478" w:type="dxa"/>
          </w:tcPr>
          <w:p w:rsidR="009F68EC" w:rsidRDefault="009F68EC" w:rsidP="00781E4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/light/getLightStates</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params</w:t>
            </w:r>
          </w:p>
        </w:tc>
        <w:tc>
          <w:tcPr>
            <w:tcW w:w="7478" w:type="dxa"/>
          </w:tcPr>
          <w:p w:rsidR="009F68EC" w:rsidRDefault="009F68EC" w:rsidP="00781E4A">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response</w:t>
            </w:r>
          </w:p>
        </w:tc>
        <w:tc>
          <w:tcPr>
            <w:tcW w:w="7478" w:type="dxa"/>
          </w:tcPr>
          <w:p w:rsidR="009F68EC" w:rsidRDefault="009F68EC" w:rsidP="009F68EC">
            <w:pPr>
              <w:pStyle w:val="ae"/>
              <w:spacing w:after="163"/>
              <w:cnfStyle w:val="000000100000" w:firstRow="0" w:lastRow="0" w:firstColumn="0" w:lastColumn="0" w:oddVBand="0" w:evenVBand="0" w:oddHBand="1" w:evenHBand="0" w:firstRowFirstColumn="0" w:firstRowLastColumn="0" w:lastRowFirstColumn="0" w:lastRowLastColumn="0"/>
            </w:pPr>
            <w:r>
              <w:t>success:true,lights:[{did:””,name:””,type:”io”,status:”on/off”},{did:””,name:””,type:”hue”,status:”on/off”,HSL:”</w:t>
            </w:r>
            <w:r w:rsidR="002B41E5">
              <w:t>240,100,50</w:t>
            </w:r>
            <w:r>
              <w:t>”},…]</w:t>
            </w:r>
          </w:p>
        </w:tc>
      </w:tr>
      <w:tr w:rsidR="009F68E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9F68EC" w:rsidP="009F68EC">
            <w:pPr>
              <w:pStyle w:val="ae"/>
              <w:spacing w:after="163"/>
              <w:jc w:val="center"/>
            </w:pPr>
            <w:r>
              <w:rPr>
                <w:rFonts w:hint="eastAsia"/>
              </w:rPr>
              <w:t>查询指定灯光状态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URL</w:t>
            </w:r>
          </w:p>
        </w:tc>
        <w:tc>
          <w:tcPr>
            <w:tcW w:w="7478" w:type="dxa"/>
          </w:tcPr>
          <w:p w:rsidR="009F68EC" w:rsidRDefault="009F68EC" w:rsidP="009F68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/run/light/get</w:t>
            </w:r>
            <w:r>
              <w:t>LightState</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params</w:t>
            </w:r>
          </w:p>
        </w:tc>
        <w:tc>
          <w:tcPr>
            <w:tcW w:w="7478" w:type="dxa"/>
          </w:tcPr>
          <w:p w:rsidR="009F68EC" w:rsidRDefault="009F68EC" w:rsidP="009F68EC">
            <w:pPr>
              <w:pStyle w:val="ae"/>
              <w:spacing w:after="163"/>
              <w:cnfStyle w:val="000000010000" w:firstRow="0" w:lastRow="0" w:firstColumn="0" w:lastColumn="0" w:oddVBand="0" w:evenVBand="0" w:oddHBand="0" w:evenHBand="1" w:firstRowFirstColumn="0" w:firstRowLastColumn="0" w:lastRowFirstColumn="0" w:lastRowLastColumn="0"/>
            </w:pPr>
            <w:r>
              <w:t>did</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9F68EC" w:rsidP="00781E4A">
            <w:pPr>
              <w:pStyle w:val="ae"/>
              <w:spacing w:after="163"/>
              <w:jc w:val="center"/>
            </w:pPr>
            <w:r>
              <w:rPr>
                <w:rFonts w:hint="eastAsia"/>
              </w:rPr>
              <w:t>response</w:t>
            </w:r>
          </w:p>
        </w:tc>
        <w:tc>
          <w:tcPr>
            <w:tcW w:w="7478" w:type="dxa"/>
          </w:tcPr>
          <w:p w:rsidR="009F68EC" w:rsidRDefault="009F68EC" w:rsidP="002B41E5">
            <w:pPr>
              <w:pStyle w:val="ae"/>
              <w:spacing w:after="163"/>
              <w:cnfStyle w:val="000000100000" w:firstRow="0" w:lastRow="0" w:firstColumn="0" w:lastColumn="0" w:oddVBand="0" w:evenVBand="0" w:oddHBand="1" w:evenHBand="0" w:firstRowFirstColumn="0" w:firstRowLastColumn="0" w:lastRowFirstColumn="0" w:lastRowLastColumn="0"/>
            </w:pPr>
            <w:r>
              <w:t>success:true,light:{did:””,name:””,type:”io”,status:”on/off”}/{did:””,name:””,type:”hue”,status:”on/off”,HSL:”240,1</w:t>
            </w:r>
            <w:r w:rsidR="002B41E5">
              <w:t>00</w:t>
            </w:r>
            <w:r>
              <w:t>,</w:t>
            </w:r>
            <w:r w:rsidR="002B41E5">
              <w:t>50</w:t>
            </w:r>
            <w:r>
              <w:t>”}</w:t>
            </w:r>
          </w:p>
        </w:tc>
      </w:tr>
      <w:tr w:rsidR="009F68E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F68EC" w:rsidRDefault="006D2587" w:rsidP="00D41E49">
            <w:pPr>
              <w:pStyle w:val="ae"/>
              <w:spacing w:after="163"/>
              <w:jc w:val="center"/>
            </w:pPr>
            <w:r>
              <w:rPr>
                <w:rFonts w:hint="eastAsia"/>
              </w:rPr>
              <w:t>控制灯光状态</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e"/>
              <w:spacing w:after="163"/>
              <w:jc w:val="center"/>
            </w:pPr>
            <w:r>
              <w:rPr>
                <w:rFonts w:hint="eastAsia"/>
              </w:rPr>
              <w:t>URL</w:t>
            </w:r>
          </w:p>
        </w:tc>
        <w:tc>
          <w:tcPr>
            <w:tcW w:w="7478" w:type="dxa"/>
          </w:tcPr>
          <w:p w:rsidR="009F68EC" w:rsidRDefault="00D41E49" w:rsidP="009F68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AC6B31">
              <w:t>/light/lightC</w:t>
            </w:r>
            <w:r>
              <w:t>ontrol</w:t>
            </w:r>
          </w:p>
        </w:tc>
      </w:tr>
      <w:tr w:rsidR="009F68EC" w:rsidRPr="009F68EC" w:rsidTr="009F68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e"/>
              <w:spacing w:after="163"/>
              <w:jc w:val="center"/>
            </w:pPr>
            <w:r>
              <w:rPr>
                <w:rFonts w:hint="eastAsia"/>
              </w:rPr>
              <w:t>params</w:t>
            </w:r>
          </w:p>
        </w:tc>
        <w:tc>
          <w:tcPr>
            <w:tcW w:w="7478" w:type="dxa"/>
          </w:tcPr>
          <w:p w:rsidR="009F68EC" w:rsidRDefault="00D41E49" w:rsidP="009F68EC">
            <w:pPr>
              <w:pStyle w:val="ae"/>
              <w:spacing w:after="163"/>
              <w:cnfStyle w:val="000000010000" w:firstRow="0" w:lastRow="0" w:firstColumn="0" w:lastColumn="0" w:oddVBand="0" w:evenVBand="0" w:oddHBand="0" w:evenHBand="1" w:firstRowFirstColumn="0" w:firstRowLastColumn="0" w:lastRowFirstColumn="0" w:lastRowLastColumn="0"/>
            </w:pPr>
            <w:r>
              <w:t>did,key,value</w:t>
            </w:r>
          </w:p>
          <w:p w:rsidR="00D41E49" w:rsidRDefault="00D41E49" w:rsidP="00D41E49">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灯光的</w:t>
            </w:r>
            <w:r>
              <w:rPr>
                <w:rFonts w:hint="eastAsia"/>
              </w:rPr>
              <w:t>did</w:t>
            </w:r>
            <w:r>
              <w:rPr>
                <w:rFonts w:hint="eastAsia"/>
              </w:rPr>
              <w:t>，全部控制可用</w:t>
            </w:r>
            <w:r>
              <w:rPr>
                <w:rFonts w:hint="eastAsia"/>
              </w:rPr>
              <w:t>all</w:t>
            </w:r>
            <w:r w:rsidR="001B64C1">
              <w:rPr>
                <w:rFonts w:hint="eastAsia"/>
              </w:rPr>
              <w:t>-building</w:t>
            </w:r>
            <w:r w:rsidR="001B64C1">
              <w:t>_id-room_id</w:t>
            </w:r>
          </w:p>
          <w:p w:rsidR="00D41E49" w:rsidRDefault="00D41E49" w:rsidP="00D41E49">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key</w:t>
            </w:r>
            <w:r w:rsidR="004915A4">
              <w:t>:io/hue/</w:t>
            </w:r>
            <w:r>
              <w:t>saturation/lightness(</w:t>
            </w:r>
            <w:r>
              <w:rPr>
                <w:rFonts w:hint="eastAsia"/>
              </w:rPr>
              <w:t>开关</w:t>
            </w:r>
            <w:r>
              <w:rPr>
                <w:rFonts w:hint="eastAsia"/>
              </w:rPr>
              <w:t>/</w:t>
            </w:r>
            <w:r>
              <w:rPr>
                <w:rFonts w:hint="eastAsia"/>
              </w:rPr>
              <w:t>色相</w:t>
            </w:r>
            <w:r>
              <w:rPr>
                <w:rFonts w:hint="eastAsia"/>
              </w:rPr>
              <w:t>/</w:t>
            </w:r>
            <w:r>
              <w:rPr>
                <w:rFonts w:hint="eastAsia"/>
              </w:rPr>
              <w:t>饱和度</w:t>
            </w:r>
            <w:r>
              <w:rPr>
                <w:rFonts w:hint="eastAsia"/>
              </w:rPr>
              <w:t>/</w:t>
            </w:r>
            <w:r>
              <w:rPr>
                <w:rFonts w:hint="eastAsia"/>
              </w:rPr>
              <w:t>亮度</w:t>
            </w:r>
            <w:r>
              <w:t>)</w:t>
            </w:r>
          </w:p>
          <w:p w:rsidR="00BC0880" w:rsidRDefault="00BC0880" w:rsidP="00D41E49">
            <w:pPr>
              <w:pStyle w:val="ae"/>
              <w:spacing w:after="163"/>
              <w:cnfStyle w:val="000000010000" w:firstRow="0" w:lastRow="0" w:firstColumn="0" w:lastColumn="0" w:oddVBand="0" w:evenVBand="0" w:oddHBand="0" w:evenHBand="1" w:firstRowFirstColumn="0" w:firstRowLastColumn="0" w:lastRowFirstColumn="0" w:lastRowLastColumn="0"/>
            </w:pPr>
            <w:r>
              <w:t>value:(on/off)/0~360/0~100/0~100</w:t>
            </w:r>
          </w:p>
        </w:tc>
      </w:tr>
      <w:tr w:rsidR="009F68EC" w:rsidRPr="009F68EC" w:rsidTr="009F6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F68EC" w:rsidRDefault="00D41E49" w:rsidP="00781E4A">
            <w:pPr>
              <w:pStyle w:val="ae"/>
              <w:spacing w:after="163"/>
              <w:jc w:val="center"/>
            </w:pPr>
            <w:r>
              <w:rPr>
                <w:rFonts w:hint="eastAsia"/>
              </w:rPr>
              <w:lastRenderedPageBreak/>
              <w:t>response</w:t>
            </w:r>
          </w:p>
        </w:tc>
        <w:tc>
          <w:tcPr>
            <w:tcW w:w="7478" w:type="dxa"/>
          </w:tcPr>
          <w:p w:rsidR="009F68EC" w:rsidRDefault="00BC33ED" w:rsidP="009F68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单控参考【查询指定灯光状态】，全控参考【查询所有灯光状态】</w:t>
            </w:r>
          </w:p>
        </w:tc>
      </w:tr>
    </w:tbl>
    <w:p w:rsidR="00781E4A" w:rsidRPr="00781E4A" w:rsidRDefault="00781E4A" w:rsidP="00781E4A">
      <w:pPr>
        <w:spacing w:after="163"/>
        <w:ind w:firstLine="480"/>
      </w:pPr>
    </w:p>
    <w:p w:rsidR="00940439" w:rsidRDefault="009A28F5" w:rsidP="00C6754C">
      <w:pPr>
        <w:pStyle w:val="3"/>
        <w:spacing w:after="163"/>
      </w:pPr>
      <w:r>
        <w:rPr>
          <w:rFonts w:hint="eastAsia"/>
        </w:rPr>
        <w:t>2.2.</w:t>
      </w:r>
      <w:r w:rsidR="00940439">
        <w:rPr>
          <w:rFonts w:hint="eastAsia"/>
        </w:rPr>
        <w:t>3.</w:t>
      </w:r>
      <w:r w:rsidR="00940439">
        <w:rPr>
          <w:rFonts w:hint="eastAsia"/>
        </w:rPr>
        <w:t>窗帘控制</w:t>
      </w:r>
    </w:p>
    <w:tbl>
      <w:tblPr>
        <w:tblStyle w:val="-1"/>
        <w:tblW w:w="0" w:type="auto"/>
        <w:tblLayout w:type="fixed"/>
        <w:tblLook w:val="04A0" w:firstRow="1" w:lastRow="0" w:firstColumn="1" w:lastColumn="0" w:noHBand="0" w:noVBand="1"/>
      </w:tblPr>
      <w:tblGrid>
        <w:gridCol w:w="1242"/>
        <w:gridCol w:w="7478"/>
      </w:tblGrid>
      <w:tr w:rsidR="008C60CC" w:rsidTr="00E8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8C60CC">
            <w:pPr>
              <w:pStyle w:val="ae"/>
              <w:spacing w:after="163"/>
              <w:jc w:val="center"/>
            </w:pPr>
            <w:r>
              <w:rPr>
                <w:rFonts w:hint="eastAsia"/>
              </w:rPr>
              <w:t>查询窗帘列表</w:t>
            </w:r>
          </w:p>
        </w:tc>
      </w:tr>
      <w:tr w:rsidR="008C60C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URL</w:t>
            </w:r>
          </w:p>
        </w:tc>
        <w:tc>
          <w:tcPr>
            <w:tcW w:w="7478" w:type="dxa"/>
          </w:tcPr>
          <w:p w:rsidR="008C60CC" w:rsidRDefault="008C60C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curtain</w:t>
            </w:r>
            <w:r>
              <w:t>/get</w:t>
            </w:r>
            <w:r>
              <w:rPr>
                <w:rFonts w:hint="eastAsia"/>
              </w:rPr>
              <w:t>Curtain</w:t>
            </w:r>
            <w:r>
              <w:t>List</w:t>
            </w:r>
          </w:p>
        </w:tc>
      </w:tr>
      <w:tr w:rsidR="008C60C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params</w:t>
            </w:r>
          </w:p>
        </w:tc>
        <w:tc>
          <w:tcPr>
            <w:tcW w:w="7478" w:type="dxa"/>
          </w:tcPr>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8C60C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response</w:t>
            </w:r>
          </w:p>
        </w:tc>
        <w:tc>
          <w:tcPr>
            <w:tcW w:w="7478" w:type="dxa"/>
          </w:tcPr>
          <w:p w:rsidR="008C60CC" w:rsidRDefault="008C60CC" w:rsidP="008C60CC">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curtain</w:t>
            </w:r>
            <w:r>
              <w:t>s:[{did:””,name:””,type:”</w:t>
            </w:r>
            <w:r w:rsidR="009130EE">
              <w:rPr>
                <w:rFonts w:hint="eastAsia"/>
              </w:rPr>
              <w:t>ZB/RF</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E8131C">
            <w:pPr>
              <w:pStyle w:val="ae"/>
              <w:spacing w:after="163"/>
              <w:jc w:val="center"/>
            </w:pPr>
            <w:r>
              <w:rPr>
                <w:rFonts w:hint="eastAsia"/>
              </w:rPr>
              <w:t>查询所有</w:t>
            </w:r>
            <w:r w:rsidR="009130EE">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URL</w:t>
            </w:r>
          </w:p>
        </w:tc>
        <w:tc>
          <w:tcPr>
            <w:tcW w:w="7478" w:type="dxa"/>
          </w:tcPr>
          <w:p w:rsidR="008C60CC" w:rsidRDefault="008C60C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9130EE">
              <w:rPr>
                <w:rFonts w:hint="eastAsia"/>
              </w:rPr>
              <w:t>curtain</w:t>
            </w:r>
            <w:r>
              <w:t>/get</w:t>
            </w:r>
            <w:r w:rsidR="009130EE">
              <w:rPr>
                <w:rFonts w:hint="eastAsia"/>
              </w:rPr>
              <w:t>Curtain</w:t>
            </w:r>
            <w:r>
              <w:t>States</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params</w:t>
            </w:r>
          </w:p>
        </w:tc>
        <w:tc>
          <w:tcPr>
            <w:tcW w:w="7478" w:type="dxa"/>
          </w:tcPr>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response</w:t>
            </w:r>
          </w:p>
        </w:tc>
        <w:tc>
          <w:tcPr>
            <w:tcW w:w="7478" w:type="dxa"/>
          </w:tcPr>
          <w:p w:rsidR="008C60CC" w:rsidRDefault="008C60CC" w:rsidP="009130EE">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9130EE">
              <w:rPr>
                <w:rFonts w:hint="eastAsia"/>
              </w:rPr>
              <w:t>curtain</w:t>
            </w:r>
            <w:r>
              <w:t>s:[{did:””,name:””,type:””,status:”</w:t>
            </w:r>
            <w:r w:rsidR="009130EE">
              <w:rPr>
                <w:rFonts w:hint="eastAsia"/>
              </w:rPr>
              <w:t>open</w:t>
            </w:r>
            <w:r w:rsidR="009130EE">
              <w:t>/close/pause</w:t>
            </w:r>
            <w:r>
              <w:t>”},{</w:t>
            </w:r>
            <w:r w:rsidR="009130EE">
              <w:t xml:space="preserve"> </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E8131C">
            <w:pPr>
              <w:pStyle w:val="ae"/>
              <w:spacing w:after="163"/>
              <w:jc w:val="center"/>
            </w:pPr>
            <w:r>
              <w:rPr>
                <w:rFonts w:hint="eastAsia"/>
              </w:rPr>
              <w:t>查询指定</w:t>
            </w:r>
            <w:r w:rsidR="009130EE">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URL</w:t>
            </w:r>
          </w:p>
        </w:tc>
        <w:tc>
          <w:tcPr>
            <w:tcW w:w="7478" w:type="dxa"/>
          </w:tcPr>
          <w:p w:rsidR="008C60CC" w:rsidRDefault="008C60CC" w:rsidP="009130EE">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9130EE">
              <w:t>curtain</w:t>
            </w:r>
            <w:r>
              <w:rPr>
                <w:rFonts w:hint="eastAsia"/>
              </w:rPr>
              <w:t>/get</w:t>
            </w:r>
            <w:r w:rsidR="009130EE">
              <w:t>Curtain</w:t>
            </w:r>
            <w:r>
              <w:t>State</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params</w:t>
            </w:r>
          </w:p>
        </w:tc>
        <w:tc>
          <w:tcPr>
            <w:tcW w:w="7478" w:type="dxa"/>
          </w:tcPr>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response</w:t>
            </w:r>
          </w:p>
        </w:tc>
        <w:tc>
          <w:tcPr>
            <w:tcW w:w="7478" w:type="dxa"/>
          </w:tcPr>
          <w:p w:rsidR="008C60CC" w:rsidRDefault="008C60CC" w:rsidP="009130EE">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9130EE">
              <w:t>curtain</w:t>
            </w:r>
            <w:r>
              <w:t>:{did:””,name:””,type:””,status:”</w:t>
            </w:r>
            <w:r w:rsidR="009130EE">
              <w:t>open/close/pause</w:t>
            </w:r>
            <w:r>
              <w:t>”}</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8C60CC" w:rsidRDefault="008C60CC" w:rsidP="00871985">
            <w:pPr>
              <w:pStyle w:val="ae"/>
              <w:spacing w:after="163"/>
              <w:jc w:val="center"/>
            </w:pPr>
            <w:r>
              <w:rPr>
                <w:rFonts w:hint="eastAsia"/>
              </w:rPr>
              <w:t>控制</w:t>
            </w:r>
            <w:r w:rsidR="00871985">
              <w:rPr>
                <w:rFonts w:hint="eastAsia"/>
              </w:rPr>
              <w:t>窗帘</w:t>
            </w:r>
            <w:r>
              <w:rPr>
                <w:rFonts w:hint="eastAsia"/>
              </w:rPr>
              <w:t>状态</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URL</w:t>
            </w:r>
          </w:p>
        </w:tc>
        <w:tc>
          <w:tcPr>
            <w:tcW w:w="7478" w:type="dxa"/>
          </w:tcPr>
          <w:p w:rsidR="008C60CC" w:rsidRDefault="008C60CC" w:rsidP="003A239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3A239C">
              <w:t>curtain</w:t>
            </w:r>
            <w:r>
              <w:t>/</w:t>
            </w:r>
            <w:r w:rsidR="0047138D">
              <w:t>curtainC</w:t>
            </w:r>
            <w:r>
              <w:t>ontrol</w:t>
            </w:r>
          </w:p>
        </w:tc>
      </w:tr>
      <w:tr w:rsidR="008C60C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params</w:t>
            </w:r>
          </w:p>
        </w:tc>
        <w:tc>
          <w:tcPr>
            <w:tcW w:w="7478" w:type="dxa"/>
          </w:tcPr>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sidR="00BC71B2">
              <w:rPr>
                <w:rFonts w:hint="eastAsia"/>
              </w:rPr>
              <w:t>state</w:t>
            </w:r>
          </w:p>
          <w:p w:rsidR="008C60CC" w:rsidRDefault="008C60C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sidR="00BC71B2">
              <w:rPr>
                <w:rFonts w:hint="eastAsia"/>
              </w:rPr>
              <w:t>窗帘</w:t>
            </w:r>
            <w:r>
              <w:rPr>
                <w:rFonts w:hint="eastAsia"/>
              </w:rPr>
              <w:t>的</w:t>
            </w:r>
            <w:r>
              <w:rPr>
                <w:rFonts w:hint="eastAsia"/>
              </w:rPr>
              <w:t>did</w:t>
            </w:r>
            <w:r>
              <w:rPr>
                <w:rFonts w:hint="eastAsia"/>
              </w:rPr>
              <w:t>，全部控制可用</w:t>
            </w:r>
            <w:r w:rsidR="003A239C">
              <w:rPr>
                <w:rFonts w:hint="eastAsia"/>
              </w:rPr>
              <w:t>all-building</w:t>
            </w:r>
            <w:r w:rsidR="003A239C">
              <w:t>_id-room_id</w:t>
            </w:r>
          </w:p>
          <w:p w:rsidR="008C60CC" w:rsidRDefault="00BC71B2" w:rsidP="00BC71B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state</w:t>
            </w:r>
            <w:r>
              <w:t>:open/close/pause</w:t>
            </w:r>
          </w:p>
        </w:tc>
      </w:tr>
      <w:tr w:rsidR="008C60C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C60CC" w:rsidRDefault="008C60CC" w:rsidP="00E8131C">
            <w:pPr>
              <w:pStyle w:val="ae"/>
              <w:spacing w:after="163"/>
              <w:jc w:val="center"/>
            </w:pPr>
            <w:r>
              <w:rPr>
                <w:rFonts w:hint="eastAsia"/>
              </w:rPr>
              <w:t>response</w:t>
            </w:r>
          </w:p>
        </w:tc>
        <w:tc>
          <w:tcPr>
            <w:tcW w:w="7478" w:type="dxa"/>
          </w:tcPr>
          <w:p w:rsidR="008C60CC" w:rsidRDefault="008C60C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单控参考【查询指定</w:t>
            </w:r>
            <w:r w:rsidR="00776562">
              <w:rPr>
                <w:rFonts w:hint="eastAsia"/>
              </w:rPr>
              <w:t>窗帘</w:t>
            </w:r>
            <w:r>
              <w:rPr>
                <w:rFonts w:hint="eastAsia"/>
              </w:rPr>
              <w:t>状态】，全控参考【查询所有</w:t>
            </w:r>
            <w:r w:rsidR="00776562">
              <w:rPr>
                <w:rFonts w:hint="eastAsia"/>
              </w:rPr>
              <w:t>窗帘</w:t>
            </w:r>
            <w:r>
              <w:rPr>
                <w:rFonts w:hint="eastAsia"/>
              </w:rPr>
              <w:t>状态】</w:t>
            </w:r>
          </w:p>
        </w:tc>
      </w:tr>
    </w:tbl>
    <w:p w:rsidR="008C60CC" w:rsidRPr="008C60CC" w:rsidRDefault="008C60CC" w:rsidP="008C60CC">
      <w:pPr>
        <w:spacing w:after="163"/>
        <w:ind w:firstLine="480"/>
      </w:pPr>
    </w:p>
    <w:p w:rsidR="00940439" w:rsidRDefault="009A28F5" w:rsidP="00C6754C">
      <w:pPr>
        <w:pStyle w:val="3"/>
        <w:spacing w:after="163"/>
      </w:pPr>
      <w:r>
        <w:rPr>
          <w:rFonts w:hint="eastAsia"/>
        </w:rPr>
        <w:lastRenderedPageBreak/>
        <w:t>2.2.</w:t>
      </w:r>
      <w:r w:rsidR="00940439">
        <w:rPr>
          <w:rFonts w:hint="eastAsia"/>
        </w:rPr>
        <w:t>4.</w:t>
      </w:r>
      <w:r w:rsidR="00940439">
        <w:rPr>
          <w:rFonts w:hint="eastAsia"/>
        </w:rPr>
        <w:t>环境控制</w:t>
      </w:r>
    </w:p>
    <w:tbl>
      <w:tblPr>
        <w:tblStyle w:val="-1"/>
        <w:tblW w:w="0" w:type="auto"/>
        <w:tblLayout w:type="fixed"/>
        <w:tblLook w:val="04A0" w:firstRow="1" w:lastRow="0" w:firstColumn="1" w:lastColumn="0" w:noHBand="0" w:noVBand="1"/>
      </w:tblPr>
      <w:tblGrid>
        <w:gridCol w:w="1242"/>
        <w:gridCol w:w="7478"/>
      </w:tblGrid>
      <w:tr w:rsidR="005F651C" w:rsidTr="00E8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5F651C">
            <w:pPr>
              <w:pStyle w:val="ae"/>
              <w:spacing w:after="163"/>
              <w:jc w:val="center"/>
            </w:pPr>
            <w:r>
              <w:rPr>
                <w:rFonts w:hint="eastAsia"/>
              </w:rPr>
              <w:t>查询空调列表</w:t>
            </w:r>
          </w:p>
        </w:tc>
      </w:tr>
      <w:tr w:rsidR="005F65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URL</w:t>
            </w:r>
          </w:p>
        </w:tc>
        <w:tc>
          <w:tcPr>
            <w:tcW w:w="7478" w:type="dxa"/>
          </w:tcPr>
          <w:p w:rsidR="005F651C" w:rsidRDefault="005F651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AD41FB">
              <w:rPr>
                <w:rFonts w:hint="eastAsia"/>
              </w:rPr>
              <w:t>e</w:t>
            </w:r>
            <w:r>
              <w:rPr>
                <w:rFonts w:hint="eastAsia"/>
              </w:rPr>
              <w:t>n</w:t>
            </w:r>
            <w:r w:rsidR="00AD41FB">
              <w:t>v</w:t>
            </w:r>
            <w:r>
              <w:rPr>
                <w:rFonts w:hint="eastAsia"/>
              </w:rPr>
              <w:t>Control</w:t>
            </w:r>
            <w:r>
              <w:t>/get</w:t>
            </w:r>
            <w:r>
              <w:rPr>
                <w:rFonts w:hint="eastAsia"/>
              </w:rPr>
              <w:t>Air</w:t>
            </w:r>
            <w:r>
              <w:t>List</w:t>
            </w:r>
          </w:p>
        </w:tc>
      </w:tr>
      <w:tr w:rsidR="005F65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params</w:t>
            </w:r>
          </w:p>
        </w:tc>
        <w:tc>
          <w:tcPr>
            <w:tcW w:w="7478" w:type="dxa"/>
          </w:tcPr>
          <w:p w:rsidR="005F651C" w:rsidRDefault="005F651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5F65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response</w:t>
            </w:r>
          </w:p>
        </w:tc>
        <w:tc>
          <w:tcPr>
            <w:tcW w:w="7478" w:type="dxa"/>
          </w:tcPr>
          <w:p w:rsidR="005F651C" w:rsidRDefault="005F651C" w:rsidP="005F651C">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airConditioners</w:t>
            </w:r>
            <w:r>
              <w:t>:[{did:””,name:”” },{},…]</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E8131C">
            <w:pPr>
              <w:pStyle w:val="ae"/>
              <w:spacing w:after="163"/>
              <w:jc w:val="center"/>
            </w:pPr>
            <w:r>
              <w:rPr>
                <w:rFonts w:hint="eastAsia"/>
              </w:rPr>
              <w:t>查询指定</w:t>
            </w:r>
            <w:r w:rsidR="00694F41">
              <w:rPr>
                <w:rFonts w:hint="eastAsia"/>
              </w:rPr>
              <w:t>空调</w:t>
            </w:r>
            <w:r>
              <w:rPr>
                <w:rFonts w:hint="eastAsia"/>
              </w:rPr>
              <w:t>状态</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URL</w:t>
            </w:r>
          </w:p>
        </w:tc>
        <w:tc>
          <w:tcPr>
            <w:tcW w:w="7478" w:type="dxa"/>
          </w:tcPr>
          <w:p w:rsidR="005F651C" w:rsidRDefault="005F651C" w:rsidP="00E8131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AD41FB">
              <w:rPr>
                <w:rFonts w:hint="eastAsia"/>
              </w:rPr>
              <w:t>e</w:t>
            </w:r>
            <w:r w:rsidR="00694F41">
              <w:rPr>
                <w:rFonts w:hint="eastAsia"/>
              </w:rPr>
              <w:t>n</w:t>
            </w:r>
            <w:r w:rsidR="00AD41FB">
              <w:t>v</w:t>
            </w:r>
            <w:r w:rsidR="00694F41">
              <w:rPr>
                <w:rFonts w:hint="eastAsia"/>
              </w:rPr>
              <w:t>Control</w:t>
            </w:r>
            <w:r>
              <w:rPr>
                <w:rFonts w:hint="eastAsia"/>
              </w:rPr>
              <w:t>/get</w:t>
            </w:r>
            <w:r w:rsidR="00694F41">
              <w:rPr>
                <w:rFonts w:hint="eastAsia"/>
              </w:rPr>
              <w:t>Air</w:t>
            </w:r>
            <w:r>
              <w:t>State</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params</w:t>
            </w:r>
          </w:p>
        </w:tc>
        <w:tc>
          <w:tcPr>
            <w:tcW w:w="7478" w:type="dxa"/>
          </w:tcPr>
          <w:p w:rsidR="005F651C" w:rsidRDefault="005F65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response</w:t>
            </w:r>
          </w:p>
        </w:tc>
        <w:tc>
          <w:tcPr>
            <w:tcW w:w="7478" w:type="dxa"/>
          </w:tcPr>
          <w:p w:rsidR="005F651C" w:rsidRDefault="005F651C" w:rsidP="00A857D2">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694F41">
              <w:rPr>
                <w:rFonts w:hint="eastAsia"/>
              </w:rPr>
              <w:t>airConditioner</w:t>
            </w:r>
            <w:r>
              <w:t>:{did:””,name:””,type:””,</w:t>
            </w:r>
            <w:r w:rsidR="00694F41">
              <w:rPr>
                <w:rFonts w:hint="eastAsia"/>
              </w:rPr>
              <w:t>power</w:t>
            </w:r>
            <w:r w:rsidR="00A857D2">
              <w:t>:”</w:t>
            </w:r>
            <w:r w:rsidR="00A857D2">
              <w:rPr>
                <w:rFonts w:hint="eastAsia"/>
              </w:rPr>
              <w:t>打开</w:t>
            </w:r>
            <w:r w:rsidR="00A857D2">
              <w:rPr>
                <w:rFonts w:hint="eastAsia"/>
              </w:rPr>
              <w:t>/</w:t>
            </w:r>
            <w:r w:rsidR="00A857D2">
              <w:rPr>
                <w:rFonts w:hint="eastAsia"/>
              </w:rPr>
              <w:t>关闭</w:t>
            </w:r>
            <w:r>
              <w:t>”</w:t>
            </w:r>
            <w:r w:rsidR="00694F41">
              <w:t>,temp:16~31</w:t>
            </w:r>
            <w:r w:rsidR="00A857D2">
              <w:rPr>
                <w:rFonts w:hint="eastAsia"/>
              </w:rPr>
              <w:t>℃</w:t>
            </w:r>
            <w:r w:rsidR="00694F41">
              <w:t>”,model:”</w:t>
            </w:r>
            <w:r w:rsidR="00A857D2">
              <w:rPr>
                <w:rFonts w:hint="eastAsia"/>
              </w:rPr>
              <w:t>自动</w:t>
            </w:r>
            <w:r w:rsidR="00A857D2">
              <w:t>/</w:t>
            </w:r>
            <w:r w:rsidR="00A857D2">
              <w:rPr>
                <w:rFonts w:hint="eastAsia"/>
              </w:rPr>
              <w:t>制冷</w:t>
            </w:r>
            <w:r w:rsidR="00694F41">
              <w:t>/</w:t>
            </w:r>
            <w:r w:rsidR="00A857D2">
              <w:rPr>
                <w:rFonts w:hint="eastAsia"/>
              </w:rPr>
              <w:t>除湿</w:t>
            </w:r>
            <w:r w:rsidR="00694F41">
              <w:t>/</w:t>
            </w:r>
            <w:r w:rsidR="00A857D2">
              <w:rPr>
                <w:rFonts w:hint="eastAsia"/>
              </w:rPr>
              <w:t>送风</w:t>
            </w:r>
            <w:r w:rsidR="00694F41">
              <w:t>/</w:t>
            </w:r>
            <w:r w:rsidR="00A857D2">
              <w:rPr>
                <w:rFonts w:hint="eastAsia"/>
              </w:rPr>
              <w:t>制热</w:t>
            </w:r>
            <w:r w:rsidR="00694F41">
              <w:t>”,</w:t>
            </w:r>
            <w:r w:rsidR="00A857D2">
              <w:rPr>
                <w:rFonts w:hint="eastAsia"/>
              </w:rPr>
              <w:t>speed</w:t>
            </w:r>
            <w:r w:rsidR="00694F41">
              <w:t>:”</w:t>
            </w:r>
            <w:r w:rsidR="00A857D2">
              <w:rPr>
                <w:rFonts w:hint="eastAsia"/>
              </w:rPr>
              <w:t>自动</w:t>
            </w:r>
            <w:r w:rsidR="00694F41">
              <w:t>/</w:t>
            </w:r>
            <w:r w:rsidR="00A857D2">
              <w:rPr>
                <w:rFonts w:hint="eastAsia"/>
              </w:rPr>
              <w:t>低</w:t>
            </w:r>
            <w:r w:rsidR="00694F41">
              <w:t>/</w:t>
            </w:r>
            <w:r w:rsidR="00A857D2">
              <w:rPr>
                <w:rFonts w:hint="eastAsia"/>
              </w:rPr>
              <w:t>中</w:t>
            </w:r>
            <w:r w:rsidR="00694F41">
              <w:t>/</w:t>
            </w:r>
            <w:r w:rsidR="00A857D2">
              <w:rPr>
                <w:rFonts w:hint="eastAsia"/>
              </w:rPr>
              <w:t>高</w:t>
            </w:r>
            <w:r w:rsidR="00694F41">
              <w:t>”,</w:t>
            </w:r>
            <w:r w:rsidR="00B94374">
              <w:rPr>
                <w:rFonts w:hint="eastAsia"/>
              </w:rPr>
              <w:t>dir</w:t>
            </w:r>
            <w:r w:rsidR="00694F41">
              <w:t>:”</w:t>
            </w:r>
            <w:r w:rsidR="00B94374">
              <w:rPr>
                <w:rFonts w:hint="eastAsia"/>
              </w:rPr>
              <w:t>上</w:t>
            </w:r>
            <w:r w:rsidR="009E4456">
              <w:t>/</w:t>
            </w:r>
            <w:r w:rsidR="00B94374">
              <w:rPr>
                <w:rFonts w:hint="eastAsia"/>
              </w:rPr>
              <w:t>中</w:t>
            </w:r>
            <w:r w:rsidR="009E4456">
              <w:t>/</w:t>
            </w:r>
            <w:r w:rsidR="00B94374">
              <w:rPr>
                <w:rFonts w:hint="eastAsia"/>
              </w:rPr>
              <w:t>下</w:t>
            </w:r>
            <w:r w:rsidR="00694F41">
              <w:t>”</w:t>
            </w:r>
            <w:r w:rsidR="009E4456">
              <w:t>,windAuto:”</w:t>
            </w:r>
            <w:r w:rsidR="00B94374">
              <w:rPr>
                <w:rFonts w:hint="eastAsia"/>
              </w:rPr>
              <w:t>打开</w:t>
            </w:r>
            <w:r w:rsidR="009E4456">
              <w:t>/</w:t>
            </w:r>
            <w:r w:rsidR="00B94374">
              <w:rPr>
                <w:rFonts w:hint="eastAsia"/>
              </w:rPr>
              <w:t>关闭</w:t>
            </w:r>
            <w:r w:rsidR="009E4456">
              <w:t>”</w:t>
            </w:r>
            <w:r>
              <w:t>}</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5F651C" w:rsidRDefault="005F651C" w:rsidP="00487605">
            <w:pPr>
              <w:pStyle w:val="ae"/>
              <w:spacing w:after="163"/>
              <w:jc w:val="center"/>
            </w:pPr>
            <w:r>
              <w:rPr>
                <w:rFonts w:hint="eastAsia"/>
              </w:rPr>
              <w:t>控制</w:t>
            </w:r>
            <w:r w:rsidR="00487605">
              <w:rPr>
                <w:rFonts w:hint="eastAsia"/>
              </w:rPr>
              <w:t>空调</w:t>
            </w:r>
            <w:r>
              <w:rPr>
                <w:rFonts w:hint="eastAsia"/>
              </w:rPr>
              <w:t>状态</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URL</w:t>
            </w:r>
          </w:p>
        </w:tc>
        <w:tc>
          <w:tcPr>
            <w:tcW w:w="7478" w:type="dxa"/>
          </w:tcPr>
          <w:p w:rsidR="005F651C" w:rsidRDefault="005F651C" w:rsidP="007F7AD4">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576895">
              <w:rPr>
                <w:rFonts w:hint="eastAsia"/>
              </w:rPr>
              <w:t>env</w:t>
            </w:r>
            <w:r w:rsidR="00576895">
              <w:t>Control</w:t>
            </w:r>
            <w:r>
              <w:t>/</w:t>
            </w:r>
            <w:r w:rsidR="007F7AD4">
              <w:t>airControl</w:t>
            </w:r>
          </w:p>
        </w:tc>
      </w:tr>
      <w:tr w:rsidR="005F65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params</w:t>
            </w:r>
          </w:p>
        </w:tc>
        <w:tc>
          <w:tcPr>
            <w:tcW w:w="7478" w:type="dxa"/>
          </w:tcPr>
          <w:p w:rsidR="005F651C" w:rsidRDefault="005F65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sidR="00B51CB2">
              <w:t>fun,arg</w:t>
            </w:r>
          </w:p>
          <w:p w:rsidR="005F651C" w:rsidRDefault="005F651C" w:rsidP="00B51CB2">
            <w:pPr>
              <w:pStyle w:val="ae"/>
              <w:spacing w:after="163"/>
              <w:cnfStyle w:val="000000010000" w:firstRow="0" w:lastRow="0" w:firstColumn="0" w:lastColumn="0" w:oddVBand="0" w:evenVBand="0" w:oddHBand="0" w:evenHBand="1" w:firstRowFirstColumn="0" w:firstRowLastColumn="0" w:lastRowFirstColumn="0" w:lastRowLastColumn="0"/>
            </w:pPr>
            <w:r>
              <w:t>did:</w:t>
            </w:r>
            <w:r w:rsidR="00B51CB2">
              <w:rPr>
                <w:rFonts w:hint="eastAsia"/>
              </w:rPr>
              <w:t>空调</w:t>
            </w:r>
            <w:r>
              <w:rPr>
                <w:rFonts w:hint="eastAsia"/>
              </w:rPr>
              <w:t>的</w:t>
            </w:r>
            <w:r>
              <w:rPr>
                <w:rFonts w:hint="eastAsia"/>
              </w:rPr>
              <w:t>did</w:t>
            </w:r>
          </w:p>
          <w:p w:rsidR="00B51CB2" w:rsidRDefault="00B51CB2" w:rsidP="00B51CB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fun</w:t>
            </w:r>
            <w:r>
              <w:t>:</w:t>
            </w:r>
            <w:r w:rsidR="00D842AC">
              <w:rPr>
                <w:rFonts w:hint="eastAsia"/>
              </w:rPr>
              <w:t>loop</w:t>
            </w:r>
            <w:r w:rsidR="00D842AC">
              <w:t>|</w:t>
            </w:r>
            <w:r w:rsidR="0068511E">
              <w:rPr>
                <w:rFonts w:hint="eastAsia"/>
              </w:rPr>
              <w:t>temp</w:t>
            </w:r>
          </w:p>
          <w:p w:rsidR="00B51CB2" w:rsidRDefault="00B51CB2" w:rsidP="00D842AC">
            <w:pPr>
              <w:pStyle w:val="ae"/>
              <w:spacing w:after="163"/>
              <w:cnfStyle w:val="000000010000" w:firstRow="0" w:lastRow="0" w:firstColumn="0" w:lastColumn="0" w:oddVBand="0" w:evenVBand="0" w:oddHBand="0" w:evenHBand="1" w:firstRowFirstColumn="0" w:firstRowLastColumn="0" w:lastRowFirstColumn="0" w:lastRowLastColumn="0"/>
            </w:pPr>
            <w:r>
              <w:t>arg</w:t>
            </w:r>
            <w:r w:rsidR="0068511E">
              <w:t>:(open/close/add/reduce/model/windSpeed/windDir/windAuto)</w:t>
            </w:r>
            <w:r w:rsidR="00D842AC">
              <w:t>|</w:t>
            </w:r>
            <w:r w:rsidR="0068511E">
              <w:t>(</w:t>
            </w:r>
            <w:r w:rsidR="00AC3108">
              <w:t>hot/cool/</w:t>
            </w:r>
            <w:r w:rsidR="0068511E">
              <w:t>16~31)</w:t>
            </w:r>
          </w:p>
        </w:tc>
      </w:tr>
      <w:tr w:rsidR="005F65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F651C" w:rsidRDefault="005F651C" w:rsidP="00E8131C">
            <w:pPr>
              <w:pStyle w:val="ae"/>
              <w:spacing w:after="163"/>
              <w:jc w:val="center"/>
            </w:pPr>
            <w:r>
              <w:rPr>
                <w:rFonts w:hint="eastAsia"/>
              </w:rPr>
              <w:t>response</w:t>
            </w:r>
          </w:p>
        </w:tc>
        <w:tc>
          <w:tcPr>
            <w:tcW w:w="7478" w:type="dxa"/>
          </w:tcPr>
          <w:p w:rsidR="005F651C" w:rsidRDefault="00064B0F" w:rsidP="00E8131C">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airConditioner</w:t>
            </w:r>
            <w:r>
              <w:t>:{did:””,name:””,type:””,</w:t>
            </w:r>
            <w:r>
              <w:rPr>
                <w:rFonts w:hint="eastAsia"/>
              </w:rPr>
              <w:t>power</w:t>
            </w:r>
            <w:r>
              <w:t>:”</w:t>
            </w:r>
            <w:r>
              <w:rPr>
                <w:rFonts w:hint="eastAsia"/>
              </w:rPr>
              <w:t>打开</w:t>
            </w:r>
            <w:r>
              <w:rPr>
                <w:rFonts w:hint="eastAsia"/>
              </w:rPr>
              <w:t>/</w:t>
            </w:r>
            <w:r>
              <w:rPr>
                <w:rFonts w:hint="eastAsia"/>
              </w:rPr>
              <w:t>关闭</w:t>
            </w:r>
            <w:r>
              <w:t>”,temp:16~31</w:t>
            </w:r>
            <w:r>
              <w:rPr>
                <w:rFonts w:hint="eastAsia"/>
              </w:rPr>
              <w:t>℃</w:t>
            </w:r>
            <w:r>
              <w:t>”,model:”</w:t>
            </w:r>
            <w:r>
              <w:rPr>
                <w:rFonts w:hint="eastAsia"/>
              </w:rPr>
              <w:t>自动</w:t>
            </w:r>
            <w:r>
              <w:t>/</w:t>
            </w:r>
            <w:r>
              <w:rPr>
                <w:rFonts w:hint="eastAsia"/>
              </w:rPr>
              <w:t>制冷</w:t>
            </w:r>
            <w:r>
              <w:t>/</w:t>
            </w:r>
            <w:r>
              <w:rPr>
                <w:rFonts w:hint="eastAsia"/>
              </w:rPr>
              <w:t>除湿</w:t>
            </w:r>
            <w:r>
              <w:t>/</w:t>
            </w:r>
            <w:r>
              <w:rPr>
                <w:rFonts w:hint="eastAsia"/>
              </w:rPr>
              <w:t>送风</w:t>
            </w:r>
            <w:r>
              <w:t>/</w:t>
            </w:r>
            <w:r>
              <w:rPr>
                <w:rFonts w:hint="eastAsia"/>
              </w:rPr>
              <w:t>制热</w:t>
            </w:r>
            <w:r>
              <w:t>”,</w:t>
            </w:r>
            <w:r>
              <w:rPr>
                <w:rFonts w:hint="eastAsia"/>
              </w:rPr>
              <w:t>speed</w:t>
            </w:r>
            <w:r>
              <w:t>:”</w:t>
            </w:r>
            <w:r>
              <w:rPr>
                <w:rFonts w:hint="eastAsia"/>
              </w:rPr>
              <w:t>自动</w:t>
            </w:r>
            <w:r>
              <w:t>/</w:t>
            </w:r>
            <w:r>
              <w:rPr>
                <w:rFonts w:hint="eastAsia"/>
              </w:rPr>
              <w:t>低</w:t>
            </w:r>
            <w:r>
              <w:t>/</w:t>
            </w:r>
            <w:r>
              <w:rPr>
                <w:rFonts w:hint="eastAsia"/>
              </w:rPr>
              <w:t>中</w:t>
            </w:r>
            <w:r>
              <w:t>/</w:t>
            </w:r>
            <w:r>
              <w:rPr>
                <w:rFonts w:hint="eastAsia"/>
              </w:rPr>
              <w:t>高</w:t>
            </w:r>
            <w:r>
              <w:t>”,</w:t>
            </w:r>
            <w:r>
              <w:rPr>
                <w:rFonts w:hint="eastAsia"/>
              </w:rPr>
              <w:t>dir</w:t>
            </w:r>
            <w:r>
              <w:t>:”</w:t>
            </w:r>
            <w:r>
              <w:rPr>
                <w:rFonts w:hint="eastAsia"/>
              </w:rPr>
              <w:t>上</w:t>
            </w:r>
            <w:r>
              <w:t>/</w:t>
            </w:r>
            <w:r>
              <w:rPr>
                <w:rFonts w:hint="eastAsia"/>
              </w:rPr>
              <w:t>中</w:t>
            </w:r>
            <w:r>
              <w:t>/</w:t>
            </w:r>
            <w:r>
              <w:rPr>
                <w:rFonts w:hint="eastAsia"/>
              </w:rPr>
              <w:t>下</w:t>
            </w:r>
            <w:r>
              <w:t>”,windAuto:”</w:t>
            </w:r>
            <w:r>
              <w:rPr>
                <w:rFonts w:hint="eastAsia"/>
              </w:rPr>
              <w:t>打开</w:t>
            </w:r>
            <w:r>
              <w:t>/</w:t>
            </w:r>
            <w:r>
              <w:rPr>
                <w:rFonts w:hint="eastAsia"/>
              </w:rPr>
              <w:t>关闭</w:t>
            </w:r>
            <w:r>
              <w:t>”}</w:t>
            </w:r>
          </w:p>
        </w:tc>
      </w:tr>
      <w:tr w:rsidR="00E813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e"/>
              <w:spacing w:after="163"/>
              <w:jc w:val="center"/>
            </w:pPr>
            <w:r>
              <w:rPr>
                <w:rFonts w:hint="eastAsia"/>
              </w:rPr>
              <w:t>查询插座列表</w:t>
            </w:r>
          </w:p>
        </w:tc>
      </w:tr>
      <w:tr w:rsidR="00E813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URL</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envControl</w:t>
            </w:r>
            <w:r>
              <w:t>/get</w:t>
            </w:r>
            <w:r>
              <w:rPr>
                <w:rFonts w:hint="eastAsia"/>
              </w:rPr>
              <w:t>Plug</w:t>
            </w:r>
            <w:r>
              <w:t>List</w:t>
            </w:r>
          </w:p>
        </w:tc>
      </w:tr>
      <w:tr w:rsidR="00E8131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params</w:t>
            </w:r>
          </w:p>
        </w:tc>
        <w:tc>
          <w:tcPr>
            <w:tcW w:w="7478" w:type="dxa"/>
          </w:tcPr>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E8131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response</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plug</w:t>
            </w:r>
            <w:r>
              <w:t>s:[{did:””,name:””,type:”</w:t>
            </w:r>
            <w:r>
              <w:rPr>
                <w:rFonts w:hint="eastAsia"/>
              </w:rPr>
              <w:t>ZB/RF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e"/>
              <w:spacing w:after="163"/>
              <w:jc w:val="center"/>
            </w:pPr>
            <w:r>
              <w:rPr>
                <w:rFonts w:hint="eastAsia"/>
              </w:rPr>
              <w:t>查询所有</w:t>
            </w:r>
            <w:r w:rsidR="00F423DC">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lastRenderedPageBreak/>
              <w:t>URL</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423DC">
              <w:rPr>
                <w:rFonts w:hint="eastAsia"/>
              </w:rPr>
              <w:t>env</w:t>
            </w:r>
            <w:r w:rsidR="00F423DC">
              <w:t>Control</w:t>
            </w:r>
            <w:r>
              <w:t>/get</w:t>
            </w:r>
            <w:r w:rsidR="00F423DC">
              <w:t>Plug</w:t>
            </w:r>
            <w:r>
              <w:t>States</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params</w:t>
            </w:r>
          </w:p>
        </w:tc>
        <w:tc>
          <w:tcPr>
            <w:tcW w:w="7478" w:type="dxa"/>
          </w:tcPr>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response</w:t>
            </w:r>
          </w:p>
        </w:tc>
        <w:tc>
          <w:tcPr>
            <w:tcW w:w="7478" w:type="dxa"/>
          </w:tcPr>
          <w:p w:rsidR="00E8131C" w:rsidRDefault="00E8131C" w:rsidP="00F423DC">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F423DC">
              <w:rPr>
                <w:rFonts w:hint="eastAsia"/>
              </w:rPr>
              <w:t>plugbase</w:t>
            </w:r>
            <w:r w:rsidR="00F423DC">
              <w:t>s</w:t>
            </w:r>
            <w:r>
              <w:t>:[{did:””,name:””,type:””,status:”</w:t>
            </w:r>
            <w:r w:rsidR="00F423DC">
              <w:t>on/off”},{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DF0B59">
            <w:pPr>
              <w:pStyle w:val="ae"/>
              <w:spacing w:after="163"/>
              <w:jc w:val="center"/>
            </w:pPr>
            <w:r>
              <w:rPr>
                <w:rFonts w:hint="eastAsia"/>
              </w:rPr>
              <w:t>查询指定</w:t>
            </w:r>
            <w:r w:rsidR="00DF0B59">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URL</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rsidR="00AA3B99">
              <w:t>envControl</w:t>
            </w:r>
            <w:r>
              <w:rPr>
                <w:rFonts w:hint="eastAsia"/>
              </w:rPr>
              <w:t>/get</w:t>
            </w:r>
            <w:r w:rsidR="00AA3B99">
              <w:t>Plug</w:t>
            </w:r>
            <w:r>
              <w:t>State</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params</w:t>
            </w:r>
          </w:p>
        </w:tc>
        <w:tc>
          <w:tcPr>
            <w:tcW w:w="7478" w:type="dxa"/>
          </w:tcPr>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response</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E626E4">
              <w:rPr>
                <w:rFonts w:hint="eastAsia"/>
              </w:rPr>
              <w:t xml:space="preserve"> plugbase</w:t>
            </w:r>
            <w:r>
              <w:t>:{did:””,name:””,type:””,status:”</w:t>
            </w:r>
            <w:r w:rsidR="00AA3B99">
              <w:t>on/off</w:t>
            </w:r>
            <w:r>
              <w:t>”}</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E8131C" w:rsidRDefault="00E8131C" w:rsidP="00E8131C">
            <w:pPr>
              <w:pStyle w:val="ae"/>
              <w:spacing w:after="163"/>
              <w:jc w:val="center"/>
            </w:pPr>
            <w:r>
              <w:rPr>
                <w:rFonts w:hint="eastAsia"/>
              </w:rPr>
              <w:t>控制</w:t>
            </w:r>
            <w:r w:rsidR="00AA3B99">
              <w:rPr>
                <w:rFonts w:hint="eastAsia"/>
              </w:rPr>
              <w:t>插座</w:t>
            </w:r>
            <w:r>
              <w:rPr>
                <w:rFonts w:hint="eastAsia"/>
              </w:rPr>
              <w:t>状态</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URL</w:t>
            </w:r>
          </w:p>
        </w:tc>
        <w:tc>
          <w:tcPr>
            <w:tcW w:w="7478" w:type="dxa"/>
          </w:tcPr>
          <w:p w:rsidR="00E8131C" w:rsidRDefault="00E8131C" w:rsidP="00AA3B9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AA3B99">
              <w:rPr>
                <w:rFonts w:hint="eastAsia"/>
              </w:rPr>
              <w:t>en</w:t>
            </w:r>
            <w:r w:rsidR="00AA3B99">
              <w:t>vControl</w:t>
            </w:r>
            <w:r>
              <w:t>/</w:t>
            </w:r>
            <w:r w:rsidR="00AA3B99">
              <w:t>plugControl</w:t>
            </w:r>
          </w:p>
        </w:tc>
      </w:tr>
      <w:tr w:rsidR="00E8131C" w:rsidRPr="009F68EC" w:rsidTr="00E813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params</w:t>
            </w:r>
          </w:p>
        </w:tc>
        <w:tc>
          <w:tcPr>
            <w:tcW w:w="7478" w:type="dxa"/>
          </w:tcPr>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state</w:t>
            </w:r>
          </w:p>
          <w:p w:rsidR="00E8131C" w:rsidRDefault="00E8131C" w:rsidP="00E8131C">
            <w:pPr>
              <w:pStyle w:val="ae"/>
              <w:spacing w:after="163"/>
              <w:cnfStyle w:val="000000010000" w:firstRow="0" w:lastRow="0" w:firstColumn="0" w:lastColumn="0" w:oddVBand="0" w:evenVBand="0" w:oddHBand="0" w:evenHBand="1" w:firstRowFirstColumn="0" w:firstRowLastColumn="0" w:lastRowFirstColumn="0" w:lastRowLastColumn="0"/>
            </w:pPr>
            <w:r>
              <w:t>did:</w:t>
            </w:r>
            <w:r w:rsidR="00AA3B99">
              <w:rPr>
                <w:rFonts w:hint="eastAsia"/>
              </w:rPr>
              <w:t>插座的</w:t>
            </w:r>
            <w:r>
              <w:rPr>
                <w:rFonts w:hint="eastAsia"/>
              </w:rPr>
              <w:t>did</w:t>
            </w:r>
          </w:p>
          <w:p w:rsidR="00E8131C" w:rsidRDefault="00E8131C" w:rsidP="00AA3B99">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state</w:t>
            </w:r>
            <w:r>
              <w:t>:</w:t>
            </w:r>
            <w:r w:rsidR="00AA3B99">
              <w:rPr>
                <w:rFonts w:hint="eastAsia"/>
              </w:rPr>
              <w:t>on</w:t>
            </w:r>
            <w:r w:rsidR="00AA3B99">
              <w:t>/off</w:t>
            </w:r>
          </w:p>
        </w:tc>
      </w:tr>
      <w:tr w:rsidR="00E8131C" w:rsidRPr="009F68EC" w:rsidTr="00E8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8131C" w:rsidRDefault="00E8131C" w:rsidP="00E8131C">
            <w:pPr>
              <w:pStyle w:val="ae"/>
              <w:spacing w:after="163"/>
              <w:jc w:val="center"/>
            </w:pPr>
            <w:r>
              <w:rPr>
                <w:rFonts w:hint="eastAsia"/>
              </w:rPr>
              <w:t>response</w:t>
            </w:r>
          </w:p>
        </w:tc>
        <w:tc>
          <w:tcPr>
            <w:tcW w:w="7478" w:type="dxa"/>
          </w:tcPr>
          <w:p w:rsidR="00E8131C" w:rsidRDefault="00AA3B99" w:rsidP="00E8131C">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E626E4">
              <w:rPr>
                <w:rFonts w:hint="eastAsia"/>
              </w:rPr>
              <w:t xml:space="preserve"> plugbase</w:t>
            </w:r>
            <w:r>
              <w:t>:{did:””,name:””,type:””,status:”on/off”}</w:t>
            </w:r>
          </w:p>
        </w:tc>
      </w:tr>
    </w:tbl>
    <w:p w:rsidR="003A239C" w:rsidRPr="005F651C" w:rsidRDefault="003A239C" w:rsidP="003A239C">
      <w:pPr>
        <w:spacing w:after="163"/>
        <w:ind w:firstLine="480"/>
      </w:pPr>
    </w:p>
    <w:p w:rsidR="00940439" w:rsidRDefault="009A28F5" w:rsidP="00C6754C">
      <w:pPr>
        <w:pStyle w:val="3"/>
        <w:spacing w:after="163"/>
      </w:pPr>
      <w:r>
        <w:rPr>
          <w:rFonts w:hint="eastAsia"/>
        </w:rPr>
        <w:t>2.2.</w:t>
      </w:r>
      <w:r w:rsidR="00940439">
        <w:rPr>
          <w:rFonts w:hint="eastAsia"/>
        </w:rPr>
        <w:t>5.</w:t>
      </w:r>
      <w:r w:rsidR="00940439">
        <w:rPr>
          <w:rFonts w:hint="eastAsia"/>
        </w:rPr>
        <w:t>影音控制</w:t>
      </w:r>
    </w:p>
    <w:tbl>
      <w:tblPr>
        <w:tblStyle w:val="-1"/>
        <w:tblW w:w="0" w:type="auto"/>
        <w:tblLayout w:type="fixed"/>
        <w:tblLook w:val="04A0" w:firstRow="1" w:lastRow="0" w:firstColumn="1" w:lastColumn="0" w:noHBand="0" w:noVBand="1"/>
      </w:tblPr>
      <w:tblGrid>
        <w:gridCol w:w="1242"/>
        <w:gridCol w:w="142"/>
        <w:gridCol w:w="7336"/>
      </w:tblGrid>
      <w:tr w:rsidR="002E3253"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2E3253" w:rsidRDefault="002E3253" w:rsidP="002E3253">
            <w:pPr>
              <w:pStyle w:val="ae"/>
              <w:spacing w:after="163"/>
              <w:jc w:val="center"/>
            </w:pPr>
            <w:r>
              <w:rPr>
                <w:rFonts w:hint="eastAsia"/>
              </w:rPr>
              <w:t>查询电视列表</w:t>
            </w:r>
          </w:p>
        </w:tc>
      </w:tr>
      <w:tr w:rsidR="002E3253"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e"/>
              <w:spacing w:after="163"/>
              <w:jc w:val="center"/>
            </w:pPr>
            <w:r>
              <w:rPr>
                <w:rFonts w:hint="eastAsia"/>
              </w:rPr>
              <w:t>URL</w:t>
            </w:r>
          </w:p>
        </w:tc>
        <w:tc>
          <w:tcPr>
            <w:tcW w:w="7478" w:type="dxa"/>
            <w:gridSpan w:val="2"/>
          </w:tcPr>
          <w:p w:rsidR="002E3253" w:rsidRDefault="002E3253"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/audio/getTvList</w:t>
            </w:r>
          </w:p>
        </w:tc>
      </w:tr>
      <w:tr w:rsidR="002E3253"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e"/>
              <w:spacing w:after="163"/>
              <w:jc w:val="center"/>
            </w:pPr>
            <w:r>
              <w:rPr>
                <w:rFonts w:hint="eastAsia"/>
              </w:rPr>
              <w:t>params</w:t>
            </w:r>
          </w:p>
        </w:tc>
        <w:tc>
          <w:tcPr>
            <w:tcW w:w="7478" w:type="dxa"/>
            <w:gridSpan w:val="2"/>
          </w:tcPr>
          <w:p w:rsidR="002E3253" w:rsidRDefault="00932EE6" w:rsidP="00C07AC8">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2E3253"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e"/>
              <w:spacing w:after="163"/>
              <w:jc w:val="center"/>
            </w:pPr>
            <w:r>
              <w:rPr>
                <w:rFonts w:hint="eastAsia"/>
              </w:rPr>
              <w:t>response</w:t>
            </w:r>
          </w:p>
        </w:tc>
        <w:tc>
          <w:tcPr>
            <w:tcW w:w="7478" w:type="dxa"/>
            <w:gridSpan w:val="2"/>
          </w:tcPr>
          <w:p w:rsidR="002E3253" w:rsidRDefault="00932EE6" w:rsidP="00932EE6">
            <w:pPr>
              <w:pStyle w:val="ae"/>
              <w:spacing w:after="163"/>
              <w:cnfStyle w:val="000000100000" w:firstRow="0" w:lastRow="0" w:firstColumn="0" w:lastColumn="0" w:oddVBand="0" w:evenVBand="0" w:oddHBand="1" w:evenHBand="0" w:firstRowFirstColumn="0" w:firstRowLastColumn="0" w:lastRowFirstColumn="0" w:lastRowLastColumn="0"/>
            </w:pPr>
            <w:r>
              <w:t>success:true, televisions:[{did:””,name:””},{},…]</w:t>
            </w:r>
          </w:p>
        </w:tc>
      </w:tr>
      <w:tr w:rsidR="002E3253"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2E3253" w:rsidRDefault="002E3253" w:rsidP="00C07AC8">
            <w:pPr>
              <w:pStyle w:val="ae"/>
              <w:spacing w:after="163"/>
              <w:jc w:val="center"/>
            </w:pPr>
            <w:r>
              <w:rPr>
                <w:rFonts w:hint="eastAsia"/>
              </w:rPr>
              <w:t>查询机顶盒列表</w:t>
            </w:r>
          </w:p>
        </w:tc>
      </w:tr>
      <w:tr w:rsidR="002E3253"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e"/>
              <w:spacing w:after="163"/>
              <w:jc w:val="center"/>
            </w:pPr>
            <w:r>
              <w:rPr>
                <w:rFonts w:hint="eastAsia"/>
              </w:rPr>
              <w:t>URL</w:t>
            </w:r>
          </w:p>
        </w:tc>
        <w:tc>
          <w:tcPr>
            <w:tcW w:w="7478" w:type="dxa"/>
            <w:gridSpan w:val="2"/>
          </w:tcPr>
          <w:p w:rsidR="002E3253" w:rsidRDefault="002E3253"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/audio/getT</w:t>
            </w:r>
            <w:r>
              <w:rPr>
                <w:rFonts w:hint="eastAsia"/>
              </w:rPr>
              <w:t>op</w:t>
            </w:r>
            <w:r>
              <w:t>boxList</w:t>
            </w:r>
          </w:p>
        </w:tc>
      </w:tr>
      <w:tr w:rsidR="002E3253"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E3253" w:rsidRDefault="002E3253" w:rsidP="00C07AC8">
            <w:pPr>
              <w:pStyle w:val="ae"/>
              <w:spacing w:after="163"/>
              <w:jc w:val="center"/>
            </w:pPr>
            <w:r>
              <w:rPr>
                <w:rFonts w:hint="eastAsia"/>
              </w:rPr>
              <w:t>params</w:t>
            </w:r>
          </w:p>
        </w:tc>
        <w:tc>
          <w:tcPr>
            <w:tcW w:w="7478" w:type="dxa"/>
            <w:gridSpan w:val="2"/>
          </w:tcPr>
          <w:p w:rsidR="002E3253" w:rsidRDefault="00D217C4" w:rsidP="00C07AC8">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D217C4">
            <w:pPr>
              <w:pStyle w:val="ae"/>
              <w:spacing w:after="163"/>
              <w:jc w:val="center"/>
            </w:pPr>
            <w:r>
              <w:rPr>
                <w:rFonts w:hint="eastAsia"/>
              </w:rPr>
              <w:t>response</w:t>
            </w:r>
          </w:p>
        </w:tc>
        <w:tc>
          <w:tcPr>
            <w:tcW w:w="7478" w:type="dxa"/>
            <w:gridSpan w:val="2"/>
          </w:tcPr>
          <w:p w:rsidR="00D217C4" w:rsidRDefault="00D217C4" w:rsidP="003D36EE">
            <w:pPr>
              <w:pStyle w:val="ae"/>
              <w:spacing w:after="163"/>
              <w:cnfStyle w:val="000000100000" w:firstRow="0" w:lastRow="0" w:firstColumn="0" w:lastColumn="0" w:oddVBand="0" w:evenVBand="0" w:oddHBand="1" w:evenHBand="0" w:firstRowFirstColumn="0" w:firstRowLastColumn="0" w:lastRowFirstColumn="0" w:lastRowLastColumn="0"/>
            </w:pPr>
            <w:r>
              <w:t xml:space="preserve">success:true, </w:t>
            </w:r>
            <w:r w:rsidR="003D36EE">
              <w:t>topboxes</w:t>
            </w:r>
            <w:r>
              <w:t>:[{did:””,name:””},{},…]</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C07AC8">
            <w:pPr>
              <w:pStyle w:val="ae"/>
              <w:spacing w:after="163"/>
              <w:jc w:val="center"/>
            </w:pPr>
            <w:r>
              <w:rPr>
                <w:rFonts w:hint="eastAsia"/>
              </w:rPr>
              <w:lastRenderedPageBreak/>
              <w:t>学习红外命令</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e"/>
              <w:spacing w:after="163"/>
              <w:jc w:val="center"/>
            </w:pPr>
            <w:r>
              <w:rPr>
                <w:rFonts w:hint="eastAsia"/>
              </w:rPr>
              <w:t>URL</w:t>
            </w:r>
          </w:p>
        </w:tc>
        <w:tc>
          <w:tcPr>
            <w:tcW w:w="7478" w:type="dxa"/>
            <w:gridSpan w:val="2"/>
          </w:tcPr>
          <w:p w:rsidR="00D217C4" w:rsidRDefault="00D217C4"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/audio/irLearn</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e"/>
              <w:spacing w:after="163"/>
              <w:jc w:val="center"/>
            </w:pPr>
            <w:r>
              <w:rPr>
                <w:rFonts w:hint="eastAsia"/>
              </w:rPr>
              <w:t>params</w:t>
            </w:r>
          </w:p>
        </w:tc>
        <w:tc>
          <w:tcPr>
            <w:tcW w:w="7478" w:type="dxa"/>
            <w:gridSpan w:val="2"/>
          </w:tcPr>
          <w:p w:rsidR="00D217C4" w:rsidRDefault="00B35766" w:rsidP="00C07AC8">
            <w:pPr>
              <w:pStyle w:val="ae"/>
              <w:spacing w:after="163"/>
              <w:cnfStyle w:val="000000010000" w:firstRow="0" w:lastRow="0" w:firstColumn="0" w:lastColumn="0" w:oddVBand="0" w:evenVBand="0" w:oddHBand="0" w:evenHBand="1" w:firstRowFirstColumn="0" w:firstRowLastColumn="0" w:lastRowFirstColumn="0" w:lastRowLastColumn="0"/>
            </w:pPr>
            <w:r>
              <w:t>did,key</w:t>
            </w:r>
          </w:p>
          <w:p w:rsidR="00B35766" w:rsidRDefault="00B35766" w:rsidP="00C07AC8">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电视</w:t>
            </w:r>
            <w:r>
              <w:rPr>
                <w:rFonts w:hint="eastAsia"/>
              </w:rPr>
              <w:t>/</w:t>
            </w:r>
            <w:r>
              <w:rPr>
                <w:rFonts w:hint="eastAsia"/>
              </w:rPr>
              <w:t>机顶盒</w:t>
            </w:r>
            <w:r>
              <w:rPr>
                <w:rFonts w:hint="eastAsia"/>
              </w:rPr>
              <w:t>did</w:t>
            </w:r>
          </w:p>
          <w:p w:rsidR="00B35766" w:rsidRDefault="00B35766" w:rsidP="00C07AC8">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key</w:t>
            </w:r>
            <w:r>
              <w:t>:</w:t>
            </w:r>
            <w:r>
              <w:rPr>
                <w:rFonts w:hint="eastAsia"/>
              </w:rPr>
              <w:t>按键</w:t>
            </w:r>
            <w:r>
              <w:rPr>
                <w:rFonts w:hint="eastAsia"/>
              </w:rPr>
              <w:t>key</w:t>
            </w:r>
            <w:r>
              <w:rPr>
                <w:rFonts w:hint="eastAsia"/>
              </w:rPr>
              <w:t>值</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e"/>
              <w:spacing w:after="163"/>
              <w:jc w:val="center"/>
            </w:pPr>
            <w:r>
              <w:rPr>
                <w:rFonts w:hint="eastAsia"/>
              </w:rPr>
              <w:t>response</w:t>
            </w:r>
          </w:p>
        </w:tc>
        <w:tc>
          <w:tcPr>
            <w:tcW w:w="7478" w:type="dxa"/>
            <w:gridSpan w:val="2"/>
          </w:tcPr>
          <w:p w:rsidR="00D217C4" w:rsidRDefault="006C27FF" w:rsidP="00A6379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BA26DE">
            <w:pPr>
              <w:pStyle w:val="ae"/>
              <w:spacing w:after="163"/>
              <w:jc w:val="center"/>
            </w:pPr>
            <w:r>
              <w:rPr>
                <w:rFonts w:hint="eastAsia"/>
              </w:rPr>
              <w:t>发送控制红外命令</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e"/>
              <w:spacing w:after="163"/>
              <w:jc w:val="center"/>
            </w:pPr>
            <w:r>
              <w:rPr>
                <w:rFonts w:hint="eastAsia"/>
              </w:rPr>
              <w:t>URL</w:t>
            </w:r>
          </w:p>
        </w:tc>
        <w:tc>
          <w:tcPr>
            <w:tcW w:w="7478" w:type="dxa"/>
            <w:gridSpan w:val="2"/>
          </w:tcPr>
          <w:p w:rsidR="00D217C4" w:rsidRDefault="00D217C4"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/audio/irControl</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e"/>
              <w:spacing w:after="163"/>
              <w:jc w:val="center"/>
            </w:pPr>
            <w:r>
              <w:t>params</w:t>
            </w:r>
          </w:p>
        </w:tc>
        <w:tc>
          <w:tcPr>
            <w:tcW w:w="7478" w:type="dxa"/>
            <w:gridSpan w:val="2"/>
          </w:tcPr>
          <w:p w:rsidR="004E683A" w:rsidRDefault="004E683A" w:rsidP="004E683A">
            <w:pPr>
              <w:pStyle w:val="ae"/>
              <w:spacing w:after="163"/>
              <w:cnfStyle w:val="000000010000" w:firstRow="0" w:lastRow="0" w:firstColumn="0" w:lastColumn="0" w:oddVBand="0" w:evenVBand="0" w:oddHBand="0" w:evenHBand="1" w:firstRowFirstColumn="0" w:firstRowLastColumn="0" w:lastRowFirstColumn="0" w:lastRowLastColumn="0"/>
            </w:pPr>
            <w:r>
              <w:t>did,key</w:t>
            </w:r>
          </w:p>
          <w:p w:rsidR="004E683A" w:rsidRDefault="004E683A" w:rsidP="004E683A">
            <w:pPr>
              <w:pStyle w:val="ae"/>
              <w:spacing w:after="163"/>
              <w:cnfStyle w:val="000000010000" w:firstRow="0" w:lastRow="0" w:firstColumn="0" w:lastColumn="0" w:oddVBand="0" w:evenVBand="0" w:oddHBand="0" w:evenHBand="1" w:firstRowFirstColumn="0" w:firstRowLastColumn="0" w:lastRowFirstColumn="0" w:lastRowLastColumn="0"/>
            </w:pPr>
            <w:r>
              <w:t>did:</w:t>
            </w:r>
            <w:r>
              <w:rPr>
                <w:rFonts w:hint="eastAsia"/>
              </w:rPr>
              <w:t>电视</w:t>
            </w:r>
            <w:r>
              <w:rPr>
                <w:rFonts w:hint="eastAsia"/>
              </w:rPr>
              <w:t>/</w:t>
            </w:r>
            <w:r>
              <w:rPr>
                <w:rFonts w:hint="eastAsia"/>
              </w:rPr>
              <w:t>机顶盒</w:t>
            </w:r>
            <w:r>
              <w:rPr>
                <w:rFonts w:hint="eastAsia"/>
              </w:rPr>
              <w:t>did</w:t>
            </w:r>
          </w:p>
          <w:p w:rsidR="00D217C4" w:rsidRDefault="004E683A" w:rsidP="004E683A">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key</w:t>
            </w:r>
            <w:r>
              <w:t>:</w:t>
            </w:r>
            <w:r>
              <w:rPr>
                <w:rFonts w:hint="eastAsia"/>
              </w:rPr>
              <w:t>按键</w:t>
            </w:r>
            <w:r>
              <w:rPr>
                <w:rFonts w:hint="eastAsia"/>
              </w:rPr>
              <w:t>key</w:t>
            </w:r>
            <w:r>
              <w:rPr>
                <w:rFonts w:hint="eastAsia"/>
              </w:rPr>
              <w:t>值</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C07AC8">
            <w:pPr>
              <w:pStyle w:val="ae"/>
              <w:spacing w:after="163"/>
              <w:jc w:val="center"/>
            </w:pPr>
            <w:r>
              <w:t>response</w:t>
            </w:r>
          </w:p>
        </w:tc>
        <w:tc>
          <w:tcPr>
            <w:tcW w:w="7478" w:type="dxa"/>
            <w:gridSpan w:val="2"/>
          </w:tcPr>
          <w:p w:rsidR="00D217C4" w:rsidRDefault="004E683A" w:rsidP="00C07AC8">
            <w:pPr>
              <w:pStyle w:val="ae"/>
              <w:spacing w:after="163"/>
              <w:cnfStyle w:val="000000100000" w:firstRow="0" w:lastRow="0" w:firstColumn="0" w:lastColumn="0" w:oddVBand="0" w:evenVBand="0" w:oddHBand="1" w:evenHBand="0" w:firstRowFirstColumn="0" w:firstRowLastColumn="0" w:lastRowFirstColumn="0" w:lastRowLastColumn="0"/>
            </w:pPr>
            <w:r>
              <w:t>success:true,result:ok/failed,reason:ok/noOrder</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14F26">
            <w:pPr>
              <w:pStyle w:val="ae"/>
              <w:spacing w:after="163"/>
              <w:jc w:val="center"/>
            </w:pPr>
            <w:r>
              <w:rPr>
                <w:rFonts w:hint="eastAsia"/>
              </w:rPr>
              <w:t>查询歌曲列表</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e"/>
              <w:spacing w:after="163"/>
              <w:jc w:val="center"/>
            </w:pPr>
            <w:r>
              <w:rPr>
                <w:rFonts w:hint="eastAsia"/>
              </w:rPr>
              <w:t>URL</w:t>
            </w:r>
          </w:p>
        </w:tc>
        <w:tc>
          <w:tcPr>
            <w:tcW w:w="7478" w:type="dxa"/>
            <w:gridSpan w:val="2"/>
          </w:tcPr>
          <w:p w:rsidR="00D217C4" w:rsidRDefault="00D217C4" w:rsidP="003B5A52">
            <w:pPr>
              <w:pStyle w:val="ae"/>
              <w:spacing w:after="163"/>
              <w:cnfStyle w:val="000000100000" w:firstRow="0" w:lastRow="0" w:firstColumn="0" w:lastColumn="0" w:oddVBand="0" w:evenVBand="0" w:oddHBand="1" w:evenHBand="0" w:firstRowFirstColumn="0" w:firstRowLastColumn="0" w:lastRowFirstColumn="0" w:lastRowLastColumn="0"/>
            </w:pPr>
            <w:r w:rsidRPr="00AD4932">
              <w:rPr>
                <w:rFonts w:hint="eastAsia"/>
                <w:sz w:val="28"/>
              </w:rPr>
              <w:t>/run</w:t>
            </w:r>
            <w:r w:rsidRPr="00AD4932">
              <w:rPr>
                <w:sz w:val="28"/>
              </w:rPr>
              <w:t>/audio/getSongList</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e"/>
              <w:spacing w:after="163"/>
              <w:jc w:val="center"/>
            </w:pPr>
            <w:r>
              <w:t>params</w:t>
            </w:r>
          </w:p>
        </w:tc>
        <w:tc>
          <w:tcPr>
            <w:tcW w:w="7478" w:type="dxa"/>
            <w:gridSpan w:val="2"/>
          </w:tcPr>
          <w:p w:rsidR="00D217C4" w:rsidRDefault="00700ACE" w:rsidP="003B5A52">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3B5A52">
            <w:pPr>
              <w:pStyle w:val="ae"/>
              <w:spacing w:after="163"/>
              <w:jc w:val="center"/>
            </w:pPr>
            <w:r>
              <w:t>response</w:t>
            </w:r>
          </w:p>
        </w:tc>
        <w:tc>
          <w:tcPr>
            <w:tcW w:w="7478" w:type="dxa"/>
            <w:gridSpan w:val="2"/>
          </w:tcPr>
          <w:p w:rsidR="00D217C4" w:rsidRDefault="00700ACE" w:rsidP="0085150F">
            <w:pPr>
              <w:pStyle w:val="ae"/>
              <w:spacing w:after="163"/>
              <w:cnfStyle w:val="000000100000" w:firstRow="0" w:lastRow="0" w:firstColumn="0" w:lastColumn="0" w:oddVBand="0" w:evenVBand="0" w:oddHBand="1" w:evenHBand="0" w:firstRowFirstColumn="0" w:firstRowLastColumn="0" w:lastRowFirstColumn="0" w:lastRowLastColumn="0"/>
            </w:pPr>
            <w:r>
              <w:t>success:true,songs:[{no:1,name:””</w:t>
            </w:r>
            <w:r w:rsidR="003B34C9">
              <w:t xml:space="preserve"> </w:t>
            </w:r>
            <w:r>
              <w:t>},{},…]</w:t>
            </w:r>
            <w:r w:rsidR="00BC492D">
              <w:t>,order:”</w:t>
            </w:r>
            <w:r w:rsidR="0085150F" w:rsidRPr="0085150F">
              <w:t>ORDER</w:t>
            </w:r>
            <w:r w:rsidR="0085150F">
              <w:t>|RANDOM|</w:t>
            </w:r>
            <w:r w:rsidR="0085150F" w:rsidRPr="0085150F">
              <w:t>SINGLE</w:t>
            </w:r>
            <w:r w:rsidR="00BC492D">
              <w:t>”</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3B5A52">
            <w:pPr>
              <w:pStyle w:val="ae"/>
              <w:spacing w:after="163"/>
              <w:jc w:val="center"/>
            </w:pPr>
            <w:r>
              <w:rPr>
                <w:rFonts w:hint="eastAsia"/>
              </w:rPr>
              <w:t>歌曲选择并</w:t>
            </w:r>
            <w:r w:rsidR="00A67169">
              <w:rPr>
                <w:rFonts w:hint="eastAsia"/>
              </w:rPr>
              <w:t>从头</w:t>
            </w:r>
            <w:r>
              <w:rPr>
                <w:rFonts w:hint="eastAsia"/>
              </w:rPr>
              <w:t>播放</w:t>
            </w:r>
          </w:p>
        </w:tc>
      </w:tr>
      <w:tr w:rsidR="00D217C4" w:rsidRPr="009F68EC" w:rsidTr="00BF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rsidR="00D217C4" w:rsidRDefault="00D217C4" w:rsidP="003B5A52">
            <w:pPr>
              <w:pStyle w:val="ae"/>
              <w:spacing w:after="163"/>
              <w:jc w:val="center"/>
            </w:pPr>
            <w:r>
              <w:rPr>
                <w:rFonts w:hint="eastAsia"/>
              </w:rPr>
              <w:t>URL</w:t>
            </w:r>
          </w:p>
        </w:tc>
        <w:tc>
          <w:tcPr>
            <w:tcW w:w="7336" w:type="dxa"/>
          </w:tcPr>
          <w:p w:rsidR="00D217C4" w:rsidRDefault="00D217C4" w:rsidP="003B5A52">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/audio/selectSong</w:t>
            </w:r>
          </w:p>
        </w:tc>
      </w:tr>
      <w:tr w:rsidR="00D217C4" w:rsidRPr="009F68EC" w:rsidTr="00BF45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rsidR="00D217C4" w:rsidRDefault="00D217C4" w:rsidP="003B5A52">
            <w:pPr>
              <w:pStyle w:val="ae"/>
              <w:spacing w:after="163"/>
              <w:jc w:val="center"/>
            </w:pPr>
            <w:r>
              <w:t>params</w:t>
            </w:r>
          </w:p>
        </w:tc>
        <w:tc>
          <w:tcPr>
            <w:tcW w:w="7336" w:type="dxa"/>
          </w:tcPr>
          <w:p w:rsidR="00D217C4" w:rsidRDefault="006221D3" w:rsidP="003B5A52">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no</w:t>
            </w:r>
          </w:p>
        </w:tc>
      </w:tr>
      <w:tr w:rsidR="00D217C4" w:rsidRPr="009F68EC" w:rsidTr="00BF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rsidR="00D217C4" w:rsidRDefault="00D217C4" w:rsidP="003B5A52">
            <w:pPr>
              <w:pStyle w:val="ae"/>
              <w:spacing w:after="163"/>
              <w:jc w:val="center"/>
            </w:pPr>
            <w:r>
              <w:t>response</w:t>
            </w:r>
          </w:p>
        </w:tc>
        <w:tc>
          <w:tcPr>
            <w:tcW w:w="7336" w:type="dxa"/>
          </w:tcPr>
          <w:p w:rsidR="00D217C4" w:rsidRDefault="006221D3" w:rsidP="0030403D">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:true,result:ok/failed,reason:ok/notFound,song:{no:1,name:””,</w:t>
            </w:r>
            <w:r>
              <w:rPr>
                <w:rFonts w:hint="eastAsia"/>
              </w:rPr>
              <w:t>duration</w:t>
            </w:r>
            <w:r>
              <w:t>:””,process:”0”}</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62F92">
            <w:pPr>
              <w:pStyle w:val="ae"/>
              <w:spacing w:after="163"/>
              <w:jc w:val="center"/>
            </w:pPr>
            <w:r>
              <w:rPr>
                <w:rFonts w:hint="eastAsia"/>
              </w:rPr>
              <w:t>歌曲播放控制</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rPr>
                <w:rFonts w:hint="eastAsia"/>
              </w:rPr>
              <w:t>URL</w:t>
            </w:r>
          </w:p>
        </w:tc>
        <w:tc>
          <w:tcPr>
            <w:tcW w:w="7478" w:type="dxa"/>
            <w:gridSpan w:val="2"/>
          </w:tcPr>
          <w:p w:rsidR="00D217C4" w:rsidRDefault="00D217C4"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audio/playerControl</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params</w:t>
            </w:r>
          </w:p>
        </w:tc>
        <w:tc>
          <w:tcPr>
            <w:tcW w:w="7478" w:type="dxa"/>
            <w:gridSpan w:val="2"/>
          </w:tcPr>
          <w:p w:rsidR="00D217C4" w:rsidRDefault="00A457AD" w:rsidP="00C07AC8">
            <w:pPr>
              <w:pStyle w:val="ae"/>
              <w:spacing w:after="163"/>
              <w:cnfStyle w:val="000000010000" w:firstRow="0" w:lastRow="0" w:firstColumn="0" w:lastColumn="0" w:oddVBand="0" w:evenVBand="0" w:oddHBand="0" w:evenHBand="1" w:firstRowFirstColumn="0" w:firstRowLastColumn="0" w:lastRowFirstColumn="0" w:lastRowLastColumn="0"/>
            </w:pPr>
            <w:r>
              <w:t>arg,process</w:t>
            </w:r>
          </w:p>
          <w:p w:rsidR="00A457AD" w:rsidRDefault="00A457AD" w:rsidP="00C07AC8">
            <w:pPr>
              <w:pStyle w:val="ae"/>
              <w:spacing w:after="163"/>
              <w:cnfStyle w:val="000000010000" w:firstRow="0" w:lastRow="0" w:firstColumn="0" w:lastColumn="0" w:oddVBand="0" w:evenVBand="0" w:oddHBand="0" w:evenHBand="1" w:firstRowFirstColumn="0" w:firstRowLastColumn="0" w:lastRowFirstColumn="0" w:lastRowLastColumn="0"/>
            </w:pPr>
            <w:r>
              <w:lastRenderedPageBreak/>
              <w:t>arg:play/stop/pause/next/last/process</w:t>
            </w:r>
          </w:p>
          <w:p w:rsidR="00A457AD" w:rsidRDefault="00A457AD" w:rsidP="00C07AC8">
            <w:pPr>
              <w:pStyle w:val="ae"/>
              <w:spacing w:after="163"/>
              <w:cnfStyle w:val="000000010000" w:firstRow="0" w:lastRow="0" w:firstColumn="0" w:lastColumn="0" w:oddVBand="0" w:evenVBand="0" w:oddHBand="0" w:evenHBand="1" w:firstRowFirstColumn="0" w:firstRowLastColumn="0" w:lastRowFirstColumn="0" w:lastRowLastColumn="0"/>
            </w:pPr>
            <w:r>
              <w:t>process:0~100</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lastRenderedPageBreak/>
              <w:t>response</w:t>
            </w:r>
          </w:p>
        </w:tc>
        <w:tc>
          <w:tcPr>
            <w:tcW w:w="7478" w:type="dxa"/>
            <w:gridSpan w:val="2"/>
          </w:tcPr>
          <w:p w:rsidR="00D217C4" w:rsidRDefault="007F29FA" w:rsidP="00C07AC8">
            <w:pPr>
              <w:pStyle w:val="ae"/>
              <w:spacing w:after="163"/>
              <w:cnfStyle w:val="000000100000" w:firstRow="0" w:lastRow="0" w:firstColumn="0" w:lastColumn="0" w:oddVBand="0" w:evenVBand="0" w:oddHBand="1" w:evenHBand="0" w:firstRowFirstColumn="0" w:firstRowLastColumn="0" w:lastRowFirstColumn="0" w:lastRowLastColumn="0"/>
            </w:pPr>
            <w:r>
              <w:t>success:true, song:{no:1,name:””,</w:t>
            </w:r>
            <w:r>
              <w:rPr>
                <w:rFonts w:hint="eastAsia"/>
              </w:rPr>
              <w:t>duration</w:t>
            </w:r>
            <w:r>
              <w:t>:””,process:”0~100”}</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62F92">
            <w:pPr>
              <w:pStyle w:val="ae"/>
              <w:spacing w:after="163"/>
              <w:jc w:val="center"/>
            </w:pPr>
            <w:r>
              <w:rPr>
                <w:rFonts w:hint="eastAsia"/>
              </w:rPr>
              <w:t>播放器音量控制</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rPr>
                <w:rFonts w:hint="eastAsia"/>
              </w:rPr>
              <w:t>URL</w:t>
            </w:r>
          </w:p>
        </w:tc>
        <w:tc>
          <w:tcPr>
            <w:tcW w:w="7478" w:type="dxa"/>
            <w:gridSpan w:val="2"/>
          </w:tcPr>
          <w:p w:rsidR="00D217C4" w:rsidRDefault="00D217C4"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/audio/playerVoice</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params</w:t>
            </w:r>
          </w:p>
        </w:tc>
        <w:tc>
          <w:tcPr>
            <w:tcW w:w="7478" w:type="dxa"/>
            <w:gridSpan w:val="2"/>
          </w:tcPr>
          <w:p w:rsidR="00D217C4" w:rsidRDefault="00196EA0" w:rsidP="00C07AC8">
            <w:pPr>
              <w:pStyle w:val="ae"/>
              <w:spacing w:after="163"/>
              <w:cnfStyle w:val="000000010000" w:firstRow="0" w:lastRow="0" w:firstColumn="0" w:lastColumn="0" w:oddVBand="0" w:evenVBand="0" w:oddHBand="0" w:evenHBand="1" w:firstRowFirstColumn="0" w:firstRowLastColumn="0" w:lastRowFirstColumn="0" w:lastRowLastColumn="0"/>
            </w:pPr>
            <w:r>
              <w:t>voiceValue</w:t>
            </w:r>
          </w:p>
          <w:p w:rsidR="00196EA0" w:rsidRDefault="00196EA0" w:rsidP="00C07AC8">
            <w:pPr>
              <w:pStyle w:val="ae"/>
              <w:spacing w:after="163"/>
              <w:cnfStyle w:val="000000010000" w:firstRow="0" w:lastRow="0" w:firstColumn="0" w:lastColumn="0" w:oddVBand="0" w:evenVBand="0" w:oddHBand="0" w:evenHBand="1" w:firstRowFirstColumn="0" w:firstRowLastColumn="0" w:lastRowFirstColumn="0" w:lastRowLastColumn="0"/>
            </w:pPr>
            <w:r>
              <w:t>voiceVlaue:0~100</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response</w:t>
            </w:r>
          </w:p>
        </w:tc>
        <w:tc>
          <w:tcPr>
            <w:tcW w:w="7478" w:type="dxa"/>
            <w:gridSpan w:val="2"/>
          </w:tcPr>
          <w:p w:rsidR="00D217C4" w:rsidRDefault="00196EA0" w:rsidP="00C07AC8">
            <w:pPr>
              <w:pStyle w:val="ae"/>
              <w:spacing w:after="163"/>
              <w:cnfStyle w:val="000000100000" w:firstRow="0" w:lastRow="0" w:firstColumn="0" w:lastColumn="0" w:oddVBand="0" w:evenVBand="0" w:oddHBand="1" w:evenHBand="0" w:firstRowFirstColumn="0" w:firstRowLastColumn="0" w:lastRowFirstColumn="0" w:lastRowLastColumn="0"/>
            </w:pPr>
            <w:r>
              <w:t>success:true,voiceValue:0~100</w:t>
            </w:r>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D217C4" w:rsidRDefault="00D217C4" w:rsidP="00E62F92">
            <w:pPr>
              <w:pStyle w:val="ae"/>
              <w:spacing w:after="163"/>
              <w:jc w:val="center"/>
            </w:pPr>
            <w:r>
              <w:rPr>
                <w:rFonts w:hint="eastAsia"/>
              </w:rPr>
              <w:t>播放顺序控制</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rPr>
                <w:rFonts w:hint="eastAsia"/>
              </w:rPr>
              <w:t>URL</w:t>
            </w:r>
          </w:p>
        </w:tc>
        <w:tc>
          <w:tcPr>
            <w:tcW w:w="7478" w:type="dxa"/>
            <w:gridSpan w:val="2"/>
          </w:tcPr>
          <w:p w:rsidR="00D217C4" w:rsidRDefault="00D217C4"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/audio/playOrder</w:t>
            </w:r>
            <w:bookmarkStart w:id="19" w:name="_GoBack"/>
            <w:bookmarkEnd w:id="19"/>
          </w:p>
        </w:tc>
      </w:tr>
      <w:tr w:rsidR="00D217C4"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params</w:t>
            </w:r>
          </w:p>
        </w:tc>
        <w:tc>
          <w:tcPr>
            <w:tcW w:w="7478" w:type="dxa"/>
            <w:gridSpan w:val="2"/>
          </w:tcPr>
          <w:p w:rsidR="00D217C4" w:rsidRDefault="00A60A05" w:rsidP="00C07AC8">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order</w:t>
            </w:r>
          </w:p>
          <w:p w:rsidR="00A60A05" w:rsidRDefault="00A60A05" w:rsidP="00C07AC8">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order</w:t>
            </w:r>
            <w:r>
              <w:t>:</w:t>
            </w:r>
            <w:r w:rsidR="00362011" w:rsidRPr="0085150F">
              <w:t xml:space="preserve"> ORDER</w:t>
            </w:r>
            <w:r w:rsidR="00362011">
              <w:t>|RANDOM|</w:t>
            </w:r>
            <w:r w:rsidR="00362011" w:rsidRPr="0085150F">
              <w:t>SINGLE</w:t>
            </w:r>
            <w:r w:rsidR="00362011">
              <w:t xml:space="preserve"> </w:t>
            </w:r>
            <w:r w:rsidR="00E271C7">
              <w:t>(</w:t>
            </w:r>
            <w:r w:rsidR="00E271C7">
              <w:rPr>
                <w:rFonts w:hint="eastAsia"/>
              </w:rPr>
              <w:t>单曲循环</w:t>
            </w:r>
            <w:r w:rsidR="00E271C7">
              <w:rPr>
                <w:rFonts w:hint="eastAsia"/>
              </w:rPr>
              <w:t>/</w:t>
            </w:r>
            <w:r w:rsidR="00E271C7">
              <w:rPr>
                <w:rFonts w:hint="eastAsia"/>
              </w:rPr>
              <w:t>顺序播放</w:t>
            </w:r>
            <w:r w:rsidR="00E271C7">
              <w:rPr>
                <w:rFonts w:hint="eastAsia"/>
              </w:rPr>
              <w:t>/</w:t>
            </w:r>
            <w:r w:rsidR="00E271C7">
              <w:rPr>
                <w:rFonts w:hint="eastAsia"/>
              </w:rPr>
              <w:t>随机播放</w:t>
            </w:r>
            <w:r w:rsidR="00E271C7">
              <w:t>)</w:t>
            </w:r>
          </w:p>
        </w:tc>
      </w:tr>
      <w:tr w:rsidR="00D217C4"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217C4" w:rsidRDefault="00D217C4" w:rsidP="00E62F92">
            <w:pPr>
              <w:pStyle w:val="ae"/>
              <w:spacing w:after="163"/>
              <w:jc w:val="center"/>
            </w:pPr>
            <w:r>
              <w:t>response</w:t>
            </w:r>
          </w:p>
        </w:tc>
        <w:tc>
          <w:tcPr>
            <w:tcW w:w="7478" w:type="dxa"/>
            <w:gridSpan w:val="2"/>
          </w:tcPr>
          <w:p w:rsidR="00D217C4" w:rsidRDefault="00A60A05" w:rsidP="00C07AC8">
            <w:pPr>
              <w:pStyle w:val="ae"/>
              <w:spacing w:after="163"/>
              <w:cnfStyle w:val="000000100000" w:firstRow="0" w:lastRow="0" w:firstColumn="0" w:lastColumn="0" w:oddVBand="0" w:evenVBand="0" w:oddHBand="1" w:evenHBand="0" w:firstRowFirstColumn="0" w:firstRowLastColumn="0" w:lastRowFirstColumn="0" w:lastRowLastColumn="0"/>
            </w:pPr>
            <w:r>
              <w:t>success:true,order:</w:t>
            </w:r>
            <w:r w:rsidR="00362011" w:rsidRPr="0085150F">
              <w:t xml:space="preserve"> ORDER</w:t>
            </w:r>
            <w:r w:rsidR="00362011">
              <w:t>|RANDOM|</w:t>
            </w:r>
            <w:r w:rsidR="00362011" w:rsidRPr="0085150F">
              <w:t>SINGLE</w:t>
            </w:r>
          </w:p>
        </w:tc>
      </w:tr>
    </w:tbl>
    <w:p w:rsidR="002E3253" w:rsidRPr="002E3253" w:rsidRDefault="002E3253" w:rsidP="002E3253">
      <w:pPr>
        <w:spacing w:after="163"/>
        <w:ind w:firstLine="480"/>
      </w:pPr>
    </w:p>
    <w:p w:rsidR="00940439" w:rsidRDefault="009A28F5" w:rsidP="00C6754C">
      <w:pPr>
        <w:pStyle w:val="3"/>
        <w:spacing w:after="163"/>
      </w:pPr>
      <w:r>
        <w:rPr>
          <w:rFonts w:hint="eastAsia"/>
        </w:rPr>
        <w:t>2.2.</w:t>
      </w:r>
      <w:r w:rsidR="00940439">
        <w:rPr>
          <w:rFonts w:hint="eastAsia"/>
        </w:rPr>
        <w:t>6.</w:t>
      </w:r>
      <w:r w:rsidR="00940439">
        <w:rPr>
          <w:rFonts w:hint="eastAsia"/>
        </w:rPr>
        <w:t>视频监控</w:t>
      </w:r>
    </w:p>
    <w:tbl>
      <w:tblPr>
        <w:tblStyle w:val="-1"/>
        <w:tblW w:w="0" w:type="auto"/>
        <w:tblLayout w:type="fixed"/>
        <w:tblLook w:val="04A0" w:firstRow="1" w:lastRow="0" w:firstColumn="1" w:lastColumn="0" w:noHBand="0" w:noVBand="1"/>
      </w:tblPr>
      <w:tblGrid>
        <w:gridCol w:w="1242"/>
        <w:gridCol w:w="7478"/>
      </w:tblGrid>
      <w:tr w:rsidR="006C2E7C"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6C2E7C" w:rsidP="006C2E7C">
            <w:pPr>
              <w:pStyle w:val="ae"/>
              <w:spacing w:after="163"/>
              <w:jc w:val="center"/>
            </w:pPr>
            <w:r>
              <w:rPr>
                <w:rFonts w:hint="eastAsia"/>
              </w:rPr>
              <w:t>查询摄像头列表</w:t>
            </w:r>
          </w:p>
        </w:tc>
      </w:tr>
      <w:tr w:rsidR="006C2E7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URL</w:t>
            </w:r>
          </w:p>
        </w:tc>
        <w:tc>
          <w:tcPr>
            <w:tcW w:w="7478" w:type="dxa"/>
          </w:tcPr>
          <w:p w:rsidR="006C2E7C" w:rsidRDefault="006C2E7C" w:rsidP="006C2E7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camera</w:t>
            </w:r>
            <w:r>
              <w:t>/getCameraList</w:t>
            </w:r>
          </w:p>
        </w:tc>
      </w:tr>
      <w:tr w:rsidR="006C2E7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params</w:t>
            </w:r>
          </w:p>
        </w:tc>
        <w:tc>
          <w:tcPr>
            <w:tcW w:w="7478" w:type="dxa"/>
          </w:tcPr>
          <w:p w:rsidR="006C2E7C" w:rsidRDefault="006C2E7C" w:rsidP="00C07AC8">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6C2E7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response</w:t>
            </w:r>
          </w:p>
        </w:tc>
        <w:tc>
          <w:tcPr>
            <w:tcW w:w="7478" w:type="dxa"/>
          </w:tcPr>
          <w:p w:rsidR="006C2E7C" w:rsidRDefault="006C2E7C" w:rsidP="006515BC">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6515BC">
              <w:t>camera</w:t>
            </w:r>
            <w:r>
              <w:t>s:[{did:””,name:””,type:”</w:t>
            </w:r>
            <w:r w:rsidR="006515BC">
              <w:rPr>
                <w:rFonts w:hint="eastAsia"/>
              </w:rPr>
              <w:t xml:space="preserve"> IpCamera</w:t>
            </w:r>
            <w:r w:rsidR="006515BC">
              <w:t>/HKCamera</w:t>
            </w:r>
            <w:r>
              <w:t>”},{},…]</w:t>
            </w:r>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6515BC" w:rsidP="00C07AC8">
            <w:pPr>
              <w:pStyle w:val="ae"/>
              <w:spacing w:after="163"/>
              <w:jc w:val="center"/>
            </w:pPr>
            <w:r>
              <w:rPr>
                <w:rFonts w:hint="eastAsia"/>
              </w:rPr>
              <w:t>获取实时图像</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URL</w:t>
            </w:r>
          </w:p>
        </w:tc>
        <w:tc>
          <w:tcPr>
            <w:tcW w:w="7478" w:type="dxa"/>
          </w:tcPr>
          <w:p w:rsidR="006C2E7C" w:rsidRDefault="006C2E7C" w:rsidP="00CA5493">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DF277F">
              <w:rPr>
                <w:rFonts w:hint="eastAsia"/>
              </w:rPr>
              <w:t>camera</w:t>
            </w:r>
            <w:r>
              <w:t>/get</w:t>
            </w:r>
            <w:r w:rsidR="00CA5493">
              <w:t>Image</w:t>
            </w:r>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params</w:t>
            </w:r>
          </w:p>
        </w:tc>
        <w:tc>
          <w:tcPr>
            <w:tcW w:w="7478" w:type="dxa"/>
          </w:tcPr>
          <w:p w:rsidR="006C2E7C" w:rsidRDefault="00CA5493" w:rsidP="00C07AC8">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response</w:t>
            </w:r>
          </w:p>
        </w:tc>
        <w:tc>
          <w:tcPr>
            <w:tcW w:w="7478" w:type="dxa"/>
          </w:tcPr>
          <w:p w:rsidR="006C2E7C" w:rsidRDefault="00CA5493" w:rsidP="00C07AC8">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直接返回实时图像截图</w:t>
            </w:r>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6C2E7C" w:rsidRDefault="00DF018E" w:rsidP="00C07AC8">
            <w:pPr>
              <w:pStyle w:val="ae"/>
              <w:spacing w:after="163"/>
              <w:jc w:val="center"/>
            </w:pPr>
            <w:r>
              <w:rPr>
                <w:rFonts w:hint="eastAsia"/>
              </w:rPr>
              <w:lastRenderedPageBreak/>
              <w:t>控制摄像头云台</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URL</w:t>
            </w:r>
          </w:p>
        </w:tc>
        <w:tc>
          <w:tcPr>
            <w:tcW w:w="7478" w:type="dxa"/>
          </w:tcPr>
          <w:p w:rsidR="006C2E7C" w:rsidRDefault="00DF018E" w:rsidP="00DF018E">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/run/camera</w:t>
            </w:r>
            <w:r w:rsidR="006C2E7C">
              <w:rPr>
                <w:rFonts w:hint="eastAsia"/>
              </w:rPr>
              <w:t>/</w:t>
            </w:r>
            <w:r w:rsidRPr="00DF018E">
              <w:t>ptzControl</w:t>
            </w:r>
          </w:p>
        </w:tc>
      </w:tr>
      <w:tr w:rsidR="006C2E7C" w:rsidRPr="009F68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params</w:t>
            </w:r>
          </w:p>
        </w:tc>
        <w:tc>
          <w:tcPr>
            <w:tcW w:w="7478" w:type="dxa"/>
          </w:tcPr>
          <w:p w:rsidR="006C2E7C" w:rsidRDefault="006C2E7C" w:rsidP="00C07AC8">
            <w:pPr>
              <w:pStyle w:val="ae"/>
              <w:spacing w:after="163"/>
              <w:cnfStyle w:val="000000010000" w:firstRow="0" w:lastRow="0" w:firstColumn="0" w:lastColumn="0" w:oddVBand="0" w:evenVBand="0" w:oddHBand="0" w:evenHBand="1" w:firstRowFirstColumn="0" w:firstRowLastColumn="0" w:lastRowFirstColumn="0" w:lastRowLastColumn="0"/>
            </w:pPr>
            <w:r>
              <w:t>did</w:t>
            </w:r>
            <w:r w:rsidR="00DF018E">
              <w:t>,dir</w:t>
            </w:r>
          </w:p>
          <w:p w:rsidR="00DF018E" w:rsidRDefault="00DF018E" w:rsidP="00C07AC8">
            <w:pPr>
              <w:pStyle w:val="ae"/>
              <w:spacing w:after="163"/>
              <w:cnfStyle w:val="000000010000" w:firstRow="0" w:lastRow="0" w:firstColumn="0" w:lastColumn="0" w:oddVBand="0" w:evenVBand="0" w:oddHBand="0" w:evenHBand="1" w:firstRowFirstColumn="0" w:firstRowLastColumn="0" w:lastRowFirstColumn="0" w:lastRowLastColumn="0"/>
            </w:pPr>
            <w:r>
              <w:t>dir:up/down/left/right</w:t>
            </w:r>
          </w:p>
        </w:tc>
      </w:tr>
      <w:tr w:rsidR="006C2E7C" w:rsidRPr="009F68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C2E7C" w:rsidRDefault="006C2E7C" w:rsidP="00C07AC8">
            <w:pPr>
              <w:pStyle w:val="ae"/>
              <w:spacing w:after="163"/>
              <w:jc w:val="center"/>
            </w:pPr>
            <w:r>
              <w:rPr>
                <w:rFonts w:hint="eastAsia"/>
              </w:rPr>
              <w:t>response</w:t>
            </w:r>
          </w:p>
        </w:tc>
        <w:tc>
          <w:tcPr>
            <w:tcW w:w="7478" w:type="dxa"/>
          </w:tcPr>
          <w:p w:rsidR="006C2E7C" w:rsidRDefault="006C2E7C" w:rsidP="0032048C">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bl>
    <w:p w:rsidR="006C2E7C" w:rsidRPr="006C2E7C" w:rsidRDefault="006C2E7C" w:rsidP="00F367EC">
      <w:pPr>
        <w:spacing w:after="163"/>
        <w:ind w:firstLineChars="0" w:firstLine="0"/>
      </w:pPr>
    </w:p>
    <w:p w:rsidR="00940439" w:rsidRDefault="009A28F5" w:rsidP="00C6754C">
      <w:pPr>
        <w:pStyle w:val="3"/>
        <w:spacing w:after="163"/>
      </w:pPr>
      <w:r>
        <w:rPr>
          <w:rFonts w:hint="eastAsia"/>
        </w:rPr>
        <w:t>2.2.</w:t>
      </w:r>
      <w:r w:rsidR="00940439">
        <w:rPr>
          <w:rFonts w:hint="eastAsia"/>
        </w:rPr>
        <w:t>7.</w:t>
      </w:r>
      <w:r w:rsidR="00940439">
        <w:rPr>
          <w:rFonts w:hint="eastAsia"/>
        </w:rPr>
        <w:t>智能安防</w:t>
      </w:r>
    </w:p>
    <w:tbl>
      <w:tblPr>
        <w:tblStyle w:val="-1"/>
        <w:tblW w:w="0" w:type="auto"/>
        <w:tblLayout w:type="fixed"/>
        <w:tblLook w:val="04A0" w:firstRow="1" w:lastRow="0" w:firstColumn="1" w:lastColumn="0" w:noHBand="0" w:noVBand="1"/>
      </w:tblPr>
      <w:tblGrid>
        <w:gridCol w:w="1242"/>
        <w:gridCol w:w="7478"/>
      </w:tblGrid>
      <w:tr w:rsidR="00F367EC"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F367EC">
            <w:pPr>
              <w:pStyle w:val="ae"/>
              <w:spacing w:after="163"/>
              <w:jc w:val="center"/>
            </w:pPr>
            <w:r>
              <w:rPr>
                <w:rFonts w:hint="eastAsia"/>
              </w:rPr>
              <w:t>查询安防传感器列表</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URL</w:t>
            </w:r>
          </w:p>
        </w:tc>
        <w:tc>
          <w:tcPr>
            <w:tcW w:w="7478" w:type="dxa"/>
          </w:tcPr>
          <w:p w:rsidR="00F367EC" w:rsidRDefault="00F367EC" w:rsidP="00F367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protect</w:t>
            </w:r>
            <w:r>
              <w:t>/getSensorList</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params</w:t>
            </w:r>
          </w:p>
        </w:tc>
        <w:tc>
          <w:tcPr>
            <w:tcW w:w="7478" w:type="dxa"/>
          </w:tcPr>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response</w:t>
            </w:r>
          </w:p>
        </w:tc>
        <w:tc>
          <w:tcPr>
            <w:tcW w:w="7478" w:type="dxa"/>
          </w:tcPr>
          <w:p w:rsidR="00F367EC" w:rsidRDefault="00F367EC" w:rsidP="00F367EC">
            <w:pPr>
              <w:pStyle w:val="ae"/>
              <w:spacing w:after="163"/>
              <w:cnfStyle w:val="000000100000" w:firstRow="0" w:lastRow="0" w:firstColumn="0" w:lastColumn="0" w:oddVBand="0" w:evenVBand="0" w:oddHBand="1" w:evenHBand="0" w:firstRowFirstColumn="0" w:firstRowLastColumn="0" w:lastRowFirstColumn="0" w:lastRowLastColumn="0"/>
            </w:pPr>
            <w:r>
              <w:t>success:true,</w:t>
            </w:r>
            <w:r>
              <w:rPr>
                <w:rFonts w:hint="eastAsia"/>
              </w:rPr>
              <w:t>io</w:t>
            </w:r>
            <w:r>
              <w:t>Sensors:[{did:””,name:””},{},…]</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Pr="0044524F" w:rsidRDefault="00F367EC" w:rsidP="00F367EC">
            <w:pPr>
              <w:pStyle w:val="ae"/>
              <w:spacing w:after="163"/>
              <w:jc w:val="center"/>
            </w:pPr>
            <w:r>
              <w:rPr>
                <w:rFonts w:hint="eastAsia"/>
              </w:rPr>
              <w:t>查询所有传感器实时状态</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URL</w:t>
            </w:r>
          </w:p>
        </w:tc>
        <w:tc>
          <w:tcPr>
            <w:tcW w:w="7478" w:type="dxa"/>
          </w:tcPr>
          <w:p w:rsidR="00F367EC" w:rsidRDefault="00F367EC" w:rsidP="00F367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/protect/getSensorStates</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params</w:t>
            </w:r>
          </w:p>
        </w:tc>
        <w:tc>
          <w:tcPr>
            <w:tcW w:w="7478" w:type="dxa"/>
          </w:tcPr>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response</w:t>
            </w:r>
          </w:p>
        </w:tc>
        <w:tc>
          <w:tcPr>
            <w:tcW w:w="7478" w:type="dxa"/>
          </w:tcPr>
          <w:p w:rsidR="00F367EC" w:rsidRDefault="00F367EC" w:rsidP="006A39B1">
            <w:pPr>
              <w:pStyle w:val="ae"/>
              <w:spacing w:after="163"/>
              <w:cnfStyle w:val="000000100000" w:firstRow="0" w:lastRow="0" w:firstColumn="0" w:lastColumn="0" w:oddVBand="0" w:evenVBand="0" w:oddHBand="1" w:evenHBand="0" w:firstRowFirstColumn="0" w:firstRowLastColumn="0" w:lastRowFirstColumn="0" w:lastRowLastColumn="0"/>
            </w:pPr>
            <w:r>
              <w:t>success:true, ioSensors:[{did:””,name:””,status:”</w:t>
            </w:r>
            <w:r w:rsidR="006A39B1">
              <w:t>true</w:t>
            </w:r>
            <w:r>
              <w:t>/</w:t>
            </w:r>
            <w:r w:rsidR="006A39B1">
              <w:t>fasle</w:t>
            </w:r>
            <w:r>
              <w:t>”,state:”</w:t>
            </w:r>
            <w:r>
              <w:rPr>
                <w:rFonts w:hint="eastAsia"/>
              </w:rPr>
              <w:t>有人</w:t>
            </w:r>
            <w:r>
              <w:rPr>
                <w:rFonts w:hint="eastAsia"/>
              </w:rPr>
              <w:t>/</w:t>
            </w:r>
            <w:r>
              <w:rPr>
                <w:rFonts w:hint="eastAsia"/>
              </w:rPr>
              <w:t>没人</w:t>
            </w:r>
            <w:r>
              <w:rPr>
                <w:rFonts w:hint="eastAsia"/>
              </w:rPr>
              <w:t>/</w:t>
            </w:r>
            <w:r>
              <w:rPr>
                <w:rFonts w:hint="eastAsia"/>
              </w:rPr>
              <w:t>门开</w:t>
            </w:r>
            <w:r>
              <w:rPr>
                <w:rFonts w:hint="eastAsia"/>
              </w:rPr>
              <w:t>/</w:t>
            </w:r>
            <w:r>
              <w:rPr>
                <w:rFonts w:hint="eastAsia"/>
              </w:rPr>
              <w:t>门关</w:t>
            </w:r>
            <w:r>
              <w:t>…”},{},…]</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F367EC">
            <w:pPr>
              <w:pStyle w:val="ae"/>
              <w:spacing w:after="163"/>
              <w:jc w:val="center"/>
            </w:pPr>
            <w:r>
              <w:rPr>
                <w:rFonts w:hint="eastAsia"/>
              </w:rPr>
              <w:t>查询单个传感器实时数据</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URL</w:t>
            </w:r>
          </w:p>
        </w:tc>
        <w:tc>
          <w:tcPr>
            <w:tcW w:w="7478" w:type="dxa"/>
          </w:tcPr>
          <w:p w:rsidR="00F367EC" w:rsidRDefault="00F367EC" w:rsidP="00901F9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901F96">
              <w:t>protect</w:t>
            </w:r>
            <w:r>
              <w:t>/getSensorState</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params</w:t>
            </w:r>
          </w:p>
        </w:tc>
        <w:tc>
          <w:tcPr>
            <w:tcW w:w="7478" w:type="dxa"/>
          </w:tcPr>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response</w:t>
            </w:r>
          </w:p>
        </w:tc>
        <w:tc>
          <w:tcPr>
            <w:tcW w:w="7478" w:type="dxa"/>
          </w:tcPr>
          <w:p w:rsidR="00F367EC" w:rsidRDefault="00F367EC" w:rsidP="00901F96">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:true,sensor:{did:””,name:””,</w:t>
            </w:r>
            <w:r w:rsidR="00901F96">
              <w:t>status</w:t>
            </w:r>
            <w:r>
              <w:t>:””,</w:t>
            </w:r>
            <w:r w:rsidR="00901F96">
              <w:t>state</w:t>
            </w:r>
            <w:r>
              <w:t>:””}</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F367EC" w:rsidRDefault="00F367EC" w:rsidP="00CF25F0">
            <w:pPr>
              <w:pStyle w:val="ae"/>
              <w:spacing w:after="163"/>
              <w:jc w:val="center"/>
            </w:pPr>
            <w:r>
              <w:rPr>
                <w:rFonts w:hint="eastAsia"/>
              </w:rPr>
              <w:t>查询</w:t>
            </w:r>
            <w:r w:rsidR="00CF25F0">
              <w:rPr>
                <w:rFonts w:hint="eastAsia"/>
              </w:rPr>
              <w:t>报警</w:t>
            </w:r>
            <w:r>
              <w:rPr>
                <w:rFonts w:hint="eastAsia"/>
              </w:rPr>
              <w:t>历史数据（支持分页）</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URL</w:t>
            </w:r>
          </w:p>
        </w:tc>
        <w:tc>
          <w:tcPr>
            <w:tcW w:w="7478" w:type="dxa"/>
          </w:tcPr>
          <w:p w:rsidR="00F367EC" w:rsidRDefault="00F367EC" w:rsidP="00F367E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CF25F0">
              <w:rPr>
                <w:rFonts w:hint="eastAsia"/>
              </w:rPr>
              <w:t>protect</w:t>
            </w:r>
            <w:r>
              <w:t>/getHisdata</w:t>
            </w:r>
          </w:p>
        </w:tc>
      </w:tr>
      <w:tr w:rsidR="00F367E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t>params</w:t>
            </w:r>
          </w:p>
        </w:tc>
        <w:tc>
          <w:tcPr>
            <w:tcW w:w="7478" w:type="dxa"/>
          </w:tcPr>
          <w:p w:rsidR="00F367EC" w:rsidRDefault="00CF25F0" w:rsidP="00F367E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r w:rsidR="00F367EC">
              <w:t>,start,limit</w:t>
            </w:r>
          </w:p>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t>start:</w:t>
            </w:r>
            <w:r>
              <w:rPr>
                <w:rFonts w:hint="eastAsia"/>
              </w:rPr>
              <w:t>分页查询起始位置</w:t>
            </w:r>
          </w:p>
          <w:p w:rsidR="00F367EC" w:rsidRDefault="00F367EC" w:rsidP="00F367EC">
            <w:pPr>
              <w:pStyle w:val="ae"/>
              <w:spacing w:after="163"/>
              <w:cnfStyle w:val="000000010000" w:firstRow="0" w:lastRow="0" w:firstColumn="0" w:lastColumn="0" w:oddVBand="0" w:evenVBand="0" w:oddHBand="0" w:evenHBand="1" w:firstRowFirstColumn="0" w:firstRowLastColumn="0" w:lastRowFirstColumn="0" w:lastRowLastColumn="0"/>
            </w:pPr>
            <w:r>
              <w:lastRenderedPageBreak/>
              <w:t>limit:</w:t>
            </w:r>
            <w:r>
              <w:rPr>
                <w:rFonts w:hint="eastAsia"/>
              </w:rPr>
              <w:t>分页查询总条数，若为空，则查询所有符合条件的记录</w:t>
            </w:r>
          </w:p>
        </w:tc>
      </w:tr>
      <w:tr w:rsidR="00F367E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367EC" w:rsidRDefault="00F367EC" w:rsidP="00F367EC">
            <w:pPr>
              <w:pStyle w:val="ae"/>
              <w:spacing w:after="163"/>
              <w:jc w:val="center"/>
            </w:pPr>
            <w:r>
              <w:rPr>
                <w:rFonts w:hint="eastAsia"/>
              </w:rPr>
              <w:lastRenderedPageBreak/>
              <w:t>response</w:t>
            </w:r>
          </w:p>
        </w:tc>
        <w:tc>
          <w:tcPr>
            <w:tcW w:w="7478" w:type="dxa"/>
          </w:tcPr>
          <w:p w:rsidR="00F367EC" w:rsidRDefault="00F367EC" w:rsidP="00CF25F0">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CF25F0">
              <w:rPr>
                <w:rFonts w:hint="eastAsia"/>
              </w:rPr>
              <w:t>rem</w:t>
            </w:r>
            <w:r w:rsidR="00CF25F0">
              <w:t>ind:”true/false”,alarmRecords</w:t>
            </w:r>
            <w:r>
              <w:t>:[{id:1,</w:t>
            </w:r>
            <w:r w:rsidR="00CF25F0">
              <w:t>reason</w:t>
            </w:r>
            <w:r>
              <w:t>:””,insertTime:””</w:t>
            </w:r>
            <w:r w:rsidR="00CF25F0">
              <w:t>,pictures:””,building_name:””,room_name:””,state:”0/1”</w:t>
            </w:r>
            <w:r>
              <w:t>},{},…]</w:t>
            </w:r>
          </w:p>
        </w:tc>
      </w:tr>
      <w:tr w:rsidR="002A7880"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A7880" w:rsidRDefault="002A7880" w:rsidP="002A7880">
            <w:pPr>
              <w:pStyle w:val="ae"/>
              <w:spacing w:after="163"/>
              <w:jc w:val="center"/>
            </w:pPr>
            <w:r>
              <w:rPr>
                <w:rFonts w:hint="eastAsia"/>
              </w:rPr>
              <w:t>打开电磁锁</w:t>
            </w:r>
          </w:p>
        </w:tc>
      </w:tr>
      <w:tr w:rsidR="002A7880"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e"/>
              <w:spacing w:after="163"/>
              <w:jc w:val="center"/>
            </w:pPr>
            <w:r>
              <w:rPr>
                <w:rFonts w:hint="eastAsia"/>
              </w:rPr>
              <w:t>URL</w:t>
            </w:r>
          </w:p>
        </w:tc>
        <w:tc>
          <w:tcPr>
            <w:tcW w:w="7478" w:type="dxa"/>
          </w:tcPr>
          <w:p w:rsidR="002A7880" w:rsidRDefault="002A7880" w:rsidP="00CF25F0">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/protect/openDoor</w:t>
            </w:r>
          </w:p>
        </w:tc>
      </w:tr>
      <w:tr w:rsidR="002A7880"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e"/>
              <w:spacing w:after="163"/>
              <w:jc w:val="center"/>
            </w:pPr>
            <w:r>
              <w:rPr>
                <w:rFonts w:hint="eastAsia"/>
              </w:rPr>
              <w:t>params</w:t>
            </w:r>
          </w:p>
        </w:tc>
        <w:tc>
          <w:tcPr>
            <w:tcW w:w="7478" w:type="dxa"/>
          </w:tcPr>
          <w:p w:rsidR="002A7880" w:rsidRDefault="002A7880" w:rsidP="00CF25F0">
            <w:pPr>
              <w:pStyle w:val="ae"/>
              <w:spacing w:after="163"/>
              <w:cnfStyle w:val="000000010000" w:firstRow="0" w:lastRow="0" w:firstColumn="0" w:lastColumn="0" w:oddVBand="0" w:evenVBand="0" w:oddHBand="0" w:evenHBand="1" w:firstRowFirstColumn="0" w:firstRowLastColumn="0" w:lastRowFirstColumn="0" w:lastRowLastColumn="0"/>
            </w:pPr>
            <w:r>
              <w:t>key</w:t>
            </w:r>
          </w:p>
        </w:tc>
      </w:tr>
      <w:tr w:rsidR="002A7880"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7880" w:rsidRDefault="002A7880" w:rsidP="002A7880">
            <w:pPr>
              <w:pStyle w:val="ae"/>
              <w:spacing w:after="163"/>
              <w:jc w:val="center"/>
            </w:pPr>
            <w:r>
              <w:rPr>
                <w:rFonts w:hint="eastAsia"/>
              </w:rPr>
              <w:t>response</w:t>
            </w:r>
          </w:p>
        </w:tc>
        <w:tc>
          <w:tcPr>
            <w:tcW w:w="7478" w:type="dxa"/>
          </w:tcPr>
          <w:p w:rsidR="002A7880" w:rsidRDefault="002A7880" w:rsidP="00CF25F0">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r w:rsidR="00A33257"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A33257" w:rsidRDefault="00A33257" w:rsidP="00A33257">
            <w:pPr>
              <w:pStyle w:val="ae"/>
              <w:spacing w:after="163"/>
              <w:jc w:val="center"/>
            </w:pPr>
            <w:r>
              <w:rPr>
                <w:rFonts w:hint="eastAsia"/>
              </w:rPr>
              <w:t>布防</w:t>
            </w:r>
            <w:r>
              <w:rPr>
                <w:rFonts w:hint="eastAsia"/>
              </w:rPr>
              <w:t>/</w:t>
            </w:r>
            <w:r>
              <w:rPr>
                <w:rFonts w:hint="eastAsia"/>
              </w:rPr>
              <w:t>撤防</w:t>
            </w:r>
          </w:p>
        </w:tc>
      </w:tr>
      <w:tr w:rsidR="00A33257"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33257" w:rsidRDefault="00A33257" w:rsidP="00A33257">
            <w:pPr>
              <w:pStyle w:val="ae"/>
              <w:spacing w:after="163"/>
              <w:jc w:val="center"/>
            </w:pPr>
            <w:r>
              <w:rPr>
                <w:rFonts w:hint="eastAsia"/>
              </w:rPr>
              <w:t>URL</w:t>
            </w:r>
          </w:p>
        </w:tc>
        <w:tc>
          <w:tcPr>
            <w:tcW w:w="7478" w:type="dxa"/>
          </w:tcPr>
          <w:p w:rsidR="00A33257" w:rsidRDefault="00A33257" w:rsidP="00A33257">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/protect/</w:t>
            </w:r>
            <w:r>
              <w:rPr>
                <w:rFonts w:hint="eastAsia"/>
              </w:rPr>
              <w:t>startProtect</w:t>
            </w:r>
          </w:p>
        </w:tc>
      </w:tr>
      <w:tr w:rsidR="00A33257"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33257" w:rsidRDefault="00A33257" w:rsidP="00A33257">
            <w:pPr>
              <w:pStyle w:val="ae"/>
              <w:spacing w:after="163"/>
              <w:jc w:val="center"/>
            </w:pPr>
            <w:r>
              <w:rPr>
                <w:rFonts w:hint="eastAsia"/>
              </w:rPr>
              <w:t>params</w:t>
            </w:r>
          </w:p>
        </w:tc>
        <w:tc>
          <w:tcPr>
            <w:tcW w:w="7478" w:type="dxa"/>
          </w:tcPr>
          <w:p w:rsidR="00A33257" w:rsidRDefault="00A33257" w:rsidP="00A5130B">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room</w:t>
            </w:r>
            <w:r>
              <w:t>_id</w:t>
            </w:r>
            <w:r w:rsidR="003A6914">
              <w:t>,state</w:t>
            </w:r>
          </w:p>
        </w:tc>
      </w:tr>
      <w:tr w:rsidR="00A33257"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33257" w:rsidRDefault="00A33257" w:rsidP="00A33257">
            <w:pPr>
              <w:pStyle w:val="ae"/>
              <w:spacing w:after="163"/>
              <w:jc w:val="center"/>
            </w:pPr>
            <w:r>
              <w:rPr>
                <w:rFonts w:hint="eastAsia"/>
              </w:rPr>
              <w:t>response</w:t>
            </w:r>
          </w:p>
        </w:tc>
        <w:tc>
          <w:tcPr>
            <w:tcW w:w="7478" w:type="dxa"/>
          </w:tcPr>
          <w:p w:rsidR="00A33257" w:rsidRDefault="00A33257" w:rsidP="00A5130B">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bl>
    <w:p w:rsidR="00F367EC" w:rsidRPr="00F367EC" w:rsidRDefault="00F367EC" w:rsidP="00F367EC">
      <w:pPr>
        <w:spacing w:after="163"/>
        <w:ind w:firstLineChars="0" w:firstLine="0"/>
      </w:pPr>
    </w:p>
    <w:p w:rsidR="00940439" w:rsidRDefault="009A28F5" w:rsidP="00C6754C">
      <w:pPr>
        <w:pStyle w:val="3"/>
        <w:spacing w:after="163"/>
      </w:pPr>
      <w:r>
        <w:rPr>
          <w:rFonts w:hint="eastAsia"/>
        </w:rPr>
        <w:t>2.2.</w:t>
      </w:r>
      <w:r w:rsidR="00940439">
        <w:rPr>
          <w:rFonts w:hint="eastAsia"/>
        </w:rPr>
        <w:t>8.</w:t>
      </w:r>
      <w:r w:rsidR="00940439">
        <w:rPr>
          <w:rFonts w:hint="eastAsia"/>
        </w:rPr>
        <w:t>能源监控</w:t>
      </w:r>
    </w:p>
    <w:tbl>
      <w:tblPr>
        <w:tblStyle w:val="-1"/>
        <w:tblW w:w="0" w:type="auto"/>
        <w:tblLayout w:type="fixed"/>
        <w:tblLook w:val="04A0" w:firstRow="1" w:lastRow="0" w:firstColumn="1" w:lastColumn="0" w:noHBand="0" w:noVBand="1"/>
      </w:tblPr>
      <w:tblGrid>
        <w:gridCol w:w="1242"/>
        <w:gridCol w:w="7478"/>
      </w:tblGrid>
      <w:tr w:rsidR="009B2D5C" w:rsidTr="00C07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9B2D5C">
            <w:pPr>
              <w:pStyle w:val="ae"/>
              <w:spacing w:after="163"/>
              <w:jc w:val="center"/>
            </w:pPr>
            <w:r>
              <w:rPr>
                <w:rFonts w:hint="eastAsia"/>
              </w:rPr>
              <w:t>查询电表列表</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URL</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power</w:t>
            </w:r>
            <w:r>
              <w:t>/get</w:t>
            </w:r>
            <w:r>
              <w:rPr>
                <w:rFonts w:hint="eastAsia"/>
              </w:rPr>
              <w:t>Ammeter</w:t>
            </w:r>
            <w:r>
              <w:t>List</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params</w:t>
            </w:r>
          </w:p>
        </w:tc>
        <w:tc>
          <w:tcPr>
            <w:tcW w:w="7478" w:type="dxa"/>
          </w:tcPr>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t>building_id,room_id</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response</w:t>
            </w:r>
          </w:p>
        </w:tc>
        <w:tc>
          <w:tcPr>
            <w:tcW w:w="7478" w:type="dxa"/>
          </w:tcPr>
          <w:p w:rsidR="009B2D5C" w:rsidRDefault="009B2D5C" w:rsidP="00581B92">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9957E6">
              <w:rPr>
                <w:rFonts w:hint="eastAsia"/>
              </w:rPr>
              <w:t>ammeters</w:t>
            </w:r>
            <w:r>
              <w:t>:[{did:””,name:””},{},…]</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Pr="0044524F" w:rsidRDefault="009B2D5C" w:rsidP="00BA56CE">
            <w:pPr>
              <w:pStyle w:val="ae"/>
              <w:spacing w:after="163"/>
              <w:jc w:val="center"/>
            </w:pPr>
            <w:r>
              <w:rPr>
                <w:rFonts w:hint="eastAsia"/>
              </w:rPr>
              <w:t>查询</w:t>
            </w:r>
            <w:r w:rsidR="00BA56CE">
              <w:rPr>
                <w:rFonts w:hint="eastAsia"/>
              </w:rPr>
              <w:t>电表当前耗电功率</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URL</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A56CE">
              <w:rPr>
                <w:rFonts w:hint="eastAsia"/>
              </w:rPr>
              <w:t>power</w:t>
            </w:r>
            <w:r>
              <w:t>/get</w:t>
            </w:r>
            <w:r w:rsidR="00BA56CE">
              <w:rPr>
                <w:rFonts w:hint="eastAsia"/>
              </w:rPr>
              <w:t>RealtimePower</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params</w:t>
            </w:r>
          </w:p>
        </w:tc>
        <w:tc>
          <w:tcPr>
            <w:tcW w:w="7478" w:type="dxa"/>
          </w:tcPr>
          <w:p w:rsidR="009B2D5C" w:rsidRDefault="00BA56CE" w:rsidP="009B2D5C">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response</w:t>
            </w:r>
          </w:p>
        </w:tc>
        <w:tc>
          <w:tcPr>
            <w:tcW w:w="7478" w:type="dxa"/>
          </w:tcPr>
          <w:p w:rsidR="009B2D5C" w:rsidRDefault="009B2D5C" w:rsidP="00BA56CE">
            <w:pPr>
              <w:pStyle w:val="ae"/>
              <w:spacing w:after="163"/>
              <w:cnfStyle w:val="000000100000" w:firstRow="0" w:lastRow="0" w:firstColumn="0" w:lastColumn="0" w:oddVBand="0" w:evenVBand="0" w:oddHBand="1" w:evenHBand="0" w:firstRowFirstColumn="0" w:firstRowLastColumn="0" w:lastRowFirstColumn="0" w:lastRowLastColumn="0"/>
            </w:pPr>
            <w:r>
              <w:t xml:space="preserve">success:true, </w:t>
            </w:r>
            <w:r w:rsidR="00B679D1">
              <w:t>realtimeP</w:t>
            </w:r>
            <w:r w:rsidR="00BA56CE">
              <w:rPr>
                <w:rFonts w:hint="eastAsia"/>
              </w:rPr>
              <w:t>ower</w:t>
            </w:r>
            <w:r w:rsidR="00BA56CE">
              <w:t>:””</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2A4CDB">
            <w:pPr>
              <w:pStyle w:val="ae"/>
              <w:spacing w:after="163"/>
              <w:jc w:val="center"/>
            </w:pPr>
            <w:r>
              <w:rPr>
                <w:rFonts w:hint="eastAsia"/>
              </w:rPr>
              <w:t>查询</w:t>
            </w:r>
            <w:r w:rsidR="002A4CDB">
              <w:rPr>
                <w:rFonts w:hint="eastAsia"/>
              </w:rPr>
              <w:t>当月已用电量</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URL</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679D1">
              <w:rPr>
                <w:rFonts w:hint="eastAsia"/>
              </w:rPr>
              <w:t>power</w:t>
            </w:r>
            <w:r>
              <w:t>/get</w:t>
            </w:r>
            <w:r w:rsidR="00B679D1">
              <w:rPr>
                <w:rFonts w:hint="eastAsia"/>
              </w:rPr>
              <w:t>Power</w:t>
            </w:r>
            <w:r w:rsidR="00B679D1">
              <w:t>OfThisMouth</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lastRenderedPageBreak/>
              <w:t>params</w:t>
            </w:r>
          </w:p>
        </w:tc>
        <w:tc>
          <w:tcPr>
            <w:tcW w:w="7478" w:type="dxa"/>
          </w:tcPr>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did</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response</w:t>
            </w:r>
          </w:p>
        </w:tc>
        <w:tc>
          <w:tcPr>
            <w:tcW w:w="7478" w:type="dxa"/>
          </w:tcPr>
          <w:p w:rsidR="009B2D5C" w:rsidRDefault="009B2D5C" w:rsidP="00B679D1">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r w:rsidR="00B679D1">
              <w:t>p</w:t>
            </w:r>
            <w:r w:rsidR="00B679D1">
              <w:rPr>
                <w:rFonts w:hint="eastAsia"/>
              </w:rPr>
              <w:t>ower</w:t>
            </w:r>
            <w:r w:rsidR="00B679D1">
              <w:t>OfThisMouth:””</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9B2D5C" w:rsidRDefault="009B2D5C" w:rsidP="00BF427F">
            <w:pPr>
              <w:pStyle w:val="ae"/>
              <w:spacing w:after="163"/>
              <w:jc w:val="center"/>
            </w:pPr>
            <w:r>
              <w:rPr>
                <w:rFonts w:hint="eastAsia"/>
              </w:rPr>
              <w:t>查询指定</w:t>
            </w:r>
            <w:r w:rsidR="001F3DD4">
              <w:rPr>
                <w:rFonts w:hint="eastAsia"/>
              </w:rPr>
              <w:t>电表</w:t>
            </w:r>
            <w:r>
              <w:rPr>
                <w:rFonts w:hint="eastAsia"/>
              </w:rPr>
              <w:t>指定时间段内的历史数据</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URL</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BF427F">
              <w:rPr>
                <w:rFonts w:hint="eastAsia"/>
              </w:rPr>
              <w:t>power</w:t>
            </w:r>
            <w:r>
              <w:t>/getHisdata</w:t>
            </w:r>
          </w:p>
        </w:tc>
      </w:tr>
      <w:tr w:rsidR="009B2D5C" w:rsidTr="00C07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params</w:t>
            </w:r>
          </w:p>
        </w:tc>
        <w:tc>
          <w:tcPr>
            <w:tcW w:w="7478" w:type="dxa"/>
          </w:tcPr>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t>did,startTime,endTime,</w:t>
            </w:r>
            <w:r w:rsidR="00BF427F">
              <w:rPr>
                <w:rFonts w:hint="eastAsia"/>
              </w:rPr>
              <w:t>time</w:t>
            </w:r>
            <w:r w:rsidR="00BF427F">
              <w:t>Type</w:t>
            </w:r>
          </w:p>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t>did:</w:t>
            </w:r>
            <w:r w:rsidR="00BF427F">
              <w:rPr>
                <w:rFonts w:hint="eastAsia"/>
              </w:rPr>
              <w:t>电表</w:t>
            </w:r>
            <w:r>
              <w:rPr>
                <w:rFonts w:hint="eastAsia"/>
              </w:rPr>
              <w:t>设备编号</w:t>
            </w:r>
          </w:p>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t>startTime:</w:t>
            </w:r>
            <w:r>
              <w:rPr>
                <w:rFonts w:hint="eastAsia"/>
              </w:rPr>
              <w:t>时间段起始时间，若空，则从头查起（</w:t>
            </w:r>
            <w:r>
              <w:rPr>
                <w:rFonts w:hint="eastAsia"/>
              </w:rPr>
              <w:t>yyy</w:t>
            </w:r>
            <w:r>
              <w:t>y-MM-dd</w:t>
            </w:r>
            <w:r>
              <w:rPr>
                <w:rFonts w:hint="eastAsia"/>
              </w:rPr>
              <w:t>）</w:t>
            </w:r>
          </w:p>
          <w:p w:rsidR="009B2D5C" w:rsidRDefault="009B2D5C" w:rsidP="009B2D5C">
            <w:pPr>
              <w:pStyle w:val="ae"/>
              <w:spacing w:after="163"/>
              <w:cnfStyle w:val="000000010000" w:firstRow="0" w:lastRow="0" w:firstColumn="0" w:lastColumn="0" w:oddVBand="0" w:evenVBand="0" w:oddHBand="0" w:evenHBand="1" w:firstRowFirstColumn="0" w:firstRowLastColumn="0" w:lastRowFirstColumn="0" w:lastRowLastColumn="0"/>
            </w:pPr>
            <w:r>
              <w:t>endTime:</w:t>
            </w:r>
            <w:r>
              <w:rPr>
                <w:rFonts w:hint="eastAsia"/>
              </w:rPr>
              <w:t>时间段结束时间，若空，则以当前时间为值（</w:t>
            </w:r>
            <w:r>
              <w:rPr>
                <w:rFonts w:hint="eastAsia"/>
              </w:rPr>
              <w:t>yyy</w:t>
            </w:r>
            <w:r>
              <w:t>y-MM-dd</w:t>
            </w:r>
            <w:r>
              <w:rPr>
                <w:rFonts w:hint="eastAsia"/>
              </w:rPr>
              <w:t>）</w:t>
            </w:r>
          </w:p>
          <w:p w:rsidR="009B2D5C" w:rsidRDefault="00BF427F" w:rsidP="009B2D5C">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time</w:t>
            </w:r>
            <w:r>
              <w:t>Type:</w:t>
            </w:r>
            <w:r>
              <w:rPr>
                <w:rFonts w:hint="eastAsia"/>
              </w:rPr>
              <w:t>year</w:t>
            </w:r>
            <w:r>
              <w:t>/mouth/day</w:t>
            </w:r>
            <w:r w:rsidR="00497C9D">
              <w:t>(</w:t>
            </w:r>
            <w:r w:rsidR="00497C9D">
              <w:rPr>
                <w:rFonts w:hint="eastAsia"/>
              </w:rPr>
              <w:t>时间段最小单位</w:t>
            </w:r>
            <w:r w:rsidR="00497C9D">
              <w:t>:</w:t>
            </w:r>
            <w:r w:rsidR="00497C9D">
              <w:rPr>
                <w:rFonts w:hint="eastAsia"/>
              </w:rPr>
              <w:t>年</w:t>
            </w:r>
            <w:r w:rsidR="00497C9D">
              <w:rPr>
                <w:rFonts w:hint="eastAsia"/>
              </w:rPr>
              <w:t>/</w:t>
            </w:r>
            <w:r w:rsidR="00497C9D">
              <w:rPr>
                <w:rFonts w:hint="eastAsia"/>
              </w:rPr>
              <w:t>月</w:t>
            </w:r>
            <w:r w:rsidR="00497C9D">
              <w:rPr>
                <w:rFonts w:hint="eastAsia"/>
              </w:rPr>
              <w:t>/</w:t>
            </w:r>
            <w:r w:rsidR="00497C9D">
              <w:rPr>
                <w:rFonts w:hint="eastAsia"/>
              </w:rPr>
              <w:t>日</w:t>
            </w:r>
            <w:r w:rsidR="00497C9D">
              <w:t>)</w:t>
            </w:r>
          </w:p>
        </w:tc>
      </w:tr>
      <w:tr w:rsidR="009B2D5C" w:rsidTr="00C07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B2D5C" w:rsidRDefault="009B2D5C" w:rsidP="009B2D5C">
            <w:pPr>
              <w:pStyle w:val="ae"/>
              <w:spacing w:after="163"/>
              <w:jc w:val="center"/>
            </w:pPr>
            <w:r>
              <w:rPr>
                <w:rFonts w:hint="eastAsia"/>
              </w:rPr>
              <w:t>response</w:t>
            </w:r>
          </w:p>
        </w:tc>
        <w:tc>
          <w:tcPr>
            <w:tcW w:w="7478" w:type="dxa"/>
          </w:tcPr>
          <w:p w:rsidR="009B2D5C" w:rsidRDefault="009B2D5C" w:rsidP="009B2D5C">
            <w:pPr>
              <w:pStyle w:val="ae"/>
              <w:spacing w:after="163"/>
              <w:cnfStyle w:val="000000100000" w:firstRow="0" w:lastRow="0" w:firstColumn="0" w:lastColumn="0" w:oddVBand="0" w:evenVBand="0" w:oddHBand="1" w:evenHBand="0" w:firstRowFirstColumn="0" w:firstRowLastColumn="0" w:lastRowFirstColumn="0" w:lastRowLastColumn="0"/>
            </w:pPr>
            <w:r>
              <w:t>success:true,hisdata:[{id:1,data:””,</w:t>
            </w:r>
            <w:r w:rsidR="00921932">
              <w:rPr>
                <w:rFonts w:hint="eastAsia"/>
              </w:rPr>
              <w:t>time</w:t>
            </w:r>
            <w:r>
              <w:t>:””},{},…]</w:t>
            </w:r>
          </w:p>
        </w:tc>
      </w:tr>
    </w:tbl>
    <w:p w:rsidR="009B2D5C" w:rsidRPr="009B2D5C" w:rsidRDefault="009B2D5C" w:rsidP="009B2D5C">
      <w:pPr>
        <w:spacing w:after="163"/>
        <w:ind w:firstLine="480"/>
      </w:pPr>
    </w:p>
    <w:p w:rsidR="00940439" w:rsidRDefault="009A28F5" w:rsidP="00C6754C">
      <w:pPr>
        <w:pStyle w:val="3"/>
        <w:spacing w:after="163"/>
      </w:pPr>
      <w:r>
        <w:rPr>
          <w:rFonts w:hint="eastAsia"/>
        </w:rPr>
        <w:t>2.2.</w:t>
      </w:r>
      <w:r w:rsidR="00940439">
        <w:rPr>
          <w:rFonts w:hint="eastAsia"/>
        </w:rPr>
        <w:t>9.</w:t>
      </w:r>
      <w:r w:rsidR="00940439">
        <w:rPr>
          <w:rFonts w:hint="eastAsia"/>
        </w:rPr>
        <w:t>情景模式</w:t>
      </w:r>
    </w:p>
    <w:tbl>
      <w:tblPr>
        <w:tblStyle w:val="-1"/>
        <w:tblW w:w="0" w:type="auto"/>
        <w:tblLayout w:type="fixed"/>
        <w:tblLook w:val="04A0" w:firstRow="1" w:lastRow="0" w:firstColumn="1" w:lastColumn="0" w:noHBand="0" w:noVBand="1"/>
      </w:tblPr>
      <w:tblGrid>
        <w:gridCol w:w="1242"/>
        <w:gridCol w:w="7478"/>
      </w:tblGrid>
      <w:tr w:rsidR="0022408D" w:rsidTr="00A5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Default="0022408D" w:rsidP="0022408D">
            <w:pPr>
              <w:pStyle w:val="ae"/>
              <w:spacing w:after="163"/>
              <w:ind w:firstLine="480"/>
              <w:jc w:val="center"/>
            </w:pPr>
            <w:r>
              <w:rPr>
                <w:rFonts w:hint="eastAsia"/>
              </w:rPr>
              <w:t>添加情景模式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URL</w:t>
            </w:r>
          </w:p>
        </w:tc>
        <w:tc>
          <w:tcPr>
            <w:tcW w:w="7478" w:type="dxa"/>
          </w:tcPr>
          <w:p w:rsidR="0022408D" w:rsidRDefault="0022408D"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add</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params</w:t>
            </w:r>
          </w:p>
        </w:tc>
        <w:tc>
          <w:tcPr>
            <w:tcW w:w="7478" w:type="dxa"/>
          </w:tcPr>
          <w:p w:rsidR="0022408D" w:rsidRDefault="005924A6" w:rsidP="00A5130B">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scene</w:t>
            </w:r>
            <w:r>
              <w:t>_name,actions,room_id</w:t>
            </w:r>
          </w:p>
          <w:p w:rsidR="005924A6" w:rsidRDefault="00676E86" w:rsidP="009B35AD">
            <w:pPr>
              <w:pStyle w:val="ae"/>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w:t>
            </w:r>
            <w:r w:rsidR="00114461">
              <w:t>on|off</w:t>
            </w:r>
            <w:r>
              <w:t>”},{</w:t>
            </w:r>
            <w:r w:rsidR="00687DAA">
              <w:t>“type”:”music” ,”tarState”:”start|stop”</w:t>
            </w:r>
            <w:r>
              <w:t>},</w:t>
            </w:r>
            <w:r w:rsidR="009B35AD">
              <w:t>{“type”:”air”,”</w:t>
            </w:r>
            <w:r w:rsidR="009B35AD" w:rsidRPr="00676E86">
              <w:t>devID</w:t>
            </w:r>
            <w:r w:rsidR="009B35AD">
              <w:t>”:””,”key”:”” ,”value”:””},{“type”:”scene”,”</w:t>
            </w:r>
            <w:r w:rsidR="009B35AD" w:rsidRPr="00676E86">
              <w:t>devID</w:t>
            </w:r>
            <w:r w:rsidR="009B35AD">
              <w:t>”:”” }</w:t>
            </w:r>
            <w:r w:rsidR="00A66075">
              <w:t>,…</w:t>
            </w:r>
            <w:r>
              <w:t>]</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response</w:t>
            </w:r>
          </w:p>
        </w:tc>
        <w:tc>
          <w:tcPr>
            <w:tcW w:w="7478" w:type="dxa"/>
          </w:tcPr>
          <w:p w:rsidR="0022408D" w:rsidRDefault="0022408D" w:rsidP="005924A6">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Pr="0044524F" w:rsidRDefault="0022408D" w:rsidP="00A5130B">
            <w:pPr>
              <w:pStyle w:val="ae"/>
              <w:spacing w:after="163"/>
              <w:jc w:val="center"/>
            </w:pPr>
            <w:r>
              <w:rPr>
                <w:rFonts w:hint="eastAsia"/>
              </w:rPr>
              <w:t>删除情景模式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URL</w:t>
            </w:r>
          </w:p>
        </w:tc>
        <w:tc>
          <w:tcPr>
            <w:tcW w:w="7478" w:type="dxa"/>
          </w:tcPr>
          <w:p w:rsidR="0022408D" w:rsidRDefault="0022408D"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delete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params</w:t>
            </w:r>
          </w:p>
        </w:tc>
        <w:tc>
          <w:tcPr>
            <w:tcW w:w="7478" w:type="dxa"/>
          </w:tcPr>
          <w:p w:rsidR="0022408D" w:rsidRDefault="008E53AA" w:rsidP="00A5130B">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response</w:t>
            </w:r>
          </w:p>
        </w:tc>
        <w:tc>
          <w:tcPr>
            <w:tcW w:w="7478" w:type="dxa"/>
          </w:tcPr>
          <w:p w:rsidR="0022408D" w:rsidRDefault="0022408D" w:rsidP="008E53AA">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Default="0022408D" w:rsidP="00A5130B">
            <w:pPr>
              <w:pStyle w:val="ae"/>
              <w:spacing w:after="163"/>
              <w:jc w:val="center"/>
            </w:pPr>
            <w:r>
              <w:rPr>
                <w:rFonts w:hint="eastAsia"/>
              </w:rPr>
              <w:t>修改情景模式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lastRenderedPageBreak/>
              <w:t>URL</w:t>
            </w:r>
          </w:p>
        </w:tc>
        <w:tc>
          <w:tcPr>
            <w:tcW w:w="7478" w:type="dxa"/>
          </w:tcPr>
          <w:p w:rsidR="0022408D" w:rsidRDefault="0022408D"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edit</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params</w:t>
            </w:r>
          </w:p>
        </w:tc>
        <w:tc>
          <w:tcPr>
            <w:tcW w:w="7478" w:type="dxa"/>
          </w:tcPr>
          <w:p w:rsidR="008E53AA" w:rsidRDefault="008E53AA" w:rsidP="008E53AA">
            <w:pPr>
              <w:pStyle w:val="ae"/>
              <w:spacing w:after="163"/>
              <w:cnfStyle w:val="000000010000" w:firstRow="0" w:lastRow="0" w:firstColumn="0" w:lastColumn="0" w:oddVBand="0" w:evenVBand="0" w:oddHBand="0" w:evenHBand="1" w:firstRowFirstColumn="0" w:firstRowLastColumn="0" w:lastRowFirstColumn="0" w:lastRowLastColumn="0"/>
            </w:pPr>
            <w:r>
              <w:t>id,</w:t>
            </w:r>
            <w:r>
              <w:rPr>
                <w:rFonts w:hint="eastAsia"/>
              </w:rPr>
              <w:t xml:space="preserve"> scene</w:t>
            </w:r>
            <w:r>
              <w:t>_name,actions,room_id</w:t>
            </w:r>
          </w:p>
          <w:p w:rsidR="0022408D" w:rsidRDefault="008E53AA" w:rsidP="008E53AA">
            <w:pPr>
              <w:pStyle w:val="ae"/>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”:””,”tarState”:”on|off”},{“type”:”music” ,”tarState”:”start|stop”},{“type”:”air”,”</w:t>
            </w:r>
            <w:r w:rsidRPr="00676E86">
              <w:t>devID</w:t>
            </w:r>
            <w:r>
              <w:t>”:””,”key”:”” ,”value”:””},{“type”:”scene”,”</w:t>
            </w:r>
            <w:r w:rsidRPr="00676E86">
              <w:t>devID</w:t>
            </w:r>
            <w:r>
              <w:t>”:”” },…]</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response</w:t>
            </w:r>
          </w:p>
        </w:tc>
        <w:tc>
          <w:tcPr>
            <w:tcW w:w="7478" w:type="dxa"/>
          </w:tcPr>
          <w:p w:rsidR="0022408D" w:rsidRDefault="0022408D" w:rsidP="008E53AA">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22408D" w:rsidRDefault="0022408D" w:rsidP="00A5130B">
            <w:pPr>
              <w:pStyle w:val="ae"/>
              <w:spacing w:after="163"/>
              <w:jc w:val="center"/>
            </w:pPr>
            <w:r>
              <w:rPr>
                <w:rFonts w:hint="eastAsia"/>
              </w:rPr>
              <w:t>查询指定房间内设定的情景模式</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URL</w:t>
            </w:r>
          </w:p>
        </w:tc>
        <w:tc>
          <w:tcPr>
            <w:tcW w:w="7478" w:type="dxa"/>
          </w:tcPr>
          <w:p w:rsidR="0022408D" w:rsidRDefault="0022408D" w:rsidP="00A5130B">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sidR="00FA7CCF">
              <w:rPr>
                <w:rFonts w:hint="eastAsia"/>
              </w:rPr>
              <w:t>scene</w:t>
            </w:r>
            <w:r>
              <w:t>/</w:t>
            </w:r>
            <w:r w:rsidR="00FA7CCF">
              <w:rPr>
                <w:rFonts w:hint="eastAsia"/>
              </w:rPr>
              <w:t>query</w:t>
            </w:r>
          </w:p>
        </w:tc>
      </w:tr>
      <w:tr w:rsidR="0022408D"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params</w:t>
            </w:r>
          </w:p>
        </w:tc>
        <w:tc>
          <w:tcPr>
            <w:tcW w:w="7478" w:type="dxa"/>
          </w:tcPr>
          <w:p w:rsidR="0022408D" w:rsidRDefault="00D92561" w:rsidP="00A5130B">
            <w:pPr>
              <w:pStyle w:val="ae"/>
              <w:spacing w:after="163"/>
              <w:cnfStyle w:val="000000010000" w:firstRow="0" w:lastRow="0" w:firstColumn="0" w:lastColumn="0" w:oddVBand="0" w:evenVBand="0" w:oddHBand="0" w:evenHBand="1" w:firstRowFirstColumn="0" w:firstRowLastColumn="0" w:lastRowFirstColumn="0" w:lastRowLastColumn="0"/>
            </w:pPr>
            <w:r>
              <w:t>room_id</w:t>
            </w:r>
          </w:p>
        </w:tc>
      </w:tr>
      <w:tr w:rsidR="0022408D"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2408D" w:rsidRDefault="0022408D" w:rsidP="00A5130B">
            <w:pPr>
              <w:pStyle w:val="ae"/>
              <w:spacing w:after="163"/>
              <w:jc w:val="center"/>
            </w:pPr>
            <w:r>
              <w:rPr>
                <w:rFonts w:hint="eastAsia"/>
              </w:rPr>
              <w:t>response</w:t>
            </w:r>
          </w:p>
        </w:tc>
        <w:tc>
          <w:tcPr>
            <w:tcW w:w="7478" w:type="dxa"/>
          </w:tcPr>
          <w:p w:rsidR="0022408D" w:rsidRDefault="0022408D" w:rsidP="00D92561">
            <w:pPr>
              <w:pStyle w:val="ae"/>
              <w:spacing w:after="163"/>
              <w:cnfStyle w:val="000000100000" w:firstRow="0" w:lastRow="0" w:firstColumn="0" w:lastColumn="0" w:oddVBand="0" w:evenVBand="0" w:oddHBand="1" w:evenHBand="0" w:firstRowFirstColumn="0" w:firstRowLastColumn="0" w:lastRowFirstColumn="0" w:lastRowLastColumn="0"/>
            </w:pPr>
            <w:r>
              <w:t>success:true,</w:t>
            </w:r>
            <w:r w:rsidR="00D92561">
              <w:t>scenes</w:t>
            </w:r>
            <w:r>
              <w:t>:[{id:1,</w:t>
            </w:r>
            <w:r w:rsidR="00D92561">
              <w:t>sceneName</w:t>
            </w:r>
            <w:r>
              <w:t>:””,</w:t>
            </w:r>
            <w:r w:rsidR="00D92561">
              <w:t>actions</w:t>
            </w:r>
            <w:r>
              <w:t>:””},{},…]</w:t>
            </w:r>
          </w:p>
        </w:tc>
      </w:tr>
      <w:tr w:rsidR="000C2874"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0C2874" w:rsidRDefault="000C2874" w:rsidP="000C2874">
            <w:pPr>
              <w:pStyle w:val="ae"/>
              <w:spacing w:after="163"/>
              <w:jc w:val="center"/>
            </w:pPr>
            <w:r>
              <w:rPr>
                <w:rFonts w:hint="eastAsia"/>
              </w:rPr>
              <w:t>执行情景</w:t>
            </w:r>
          </w:p>
        </w:tc>
      </w:tr>
      <w:tr w:rsidR="000C2874"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C2874" w:rsidRDefault="000C2874" w:rsidP="000C2874">
            <w:pPr>
              <w:pStyle w:val="ae"/>
              <w:spacing w:after="163"/>
              <w:jc w:val="center"/>
            </w:pPr>
            <w:r>
              <w:rPr>
                <w:rFonts w:hint="eastAsia"/>
              </w:rPr>
              <w:t>URL</w:t>
            </w:r>
          </w:p>
        </w:tc>
        <w:tc>
          <w:tcPr>
            <w:tcW w:w="7478" w:type="dxa"/>
          </w:tcPr>
          <w:p w:rsidR="000C2874" w:rsidRDefault="000C2874" w:rsidP="00D92561">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w:t>
            </w:r>
            <w:r>
              <w:rPr>
                <w:rFonts w:hint="eastAsia"/>
              </w:rPr>
              <w:t>scene</w:t>
            </w:r>
            <w:r>
              <w:t>/</w:t>
            </w:r>
            <w:r w:rsidR="00D92561">
              <w:t>execte</w:t>
            </w:r>
          </w:p>
        </w:tc>
      </w:tr>
      <w:tr w:rsidR="000C2874"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C2874" w:rsidRDefault="000C2874" w:rsidP="000C2874">
            <w:pPr>
              <w:pStyle w:val="ae"/>
              <w:spacing w:after="163"/>
              <w:jc w:val="center"/>
            </w:pPr>
            <w:r>
              <w:rPr>
                <w:rFonts w:hint="eastAsia"/>
              </w:rPr>
              <w:t>params</w:t>
            </w:r>
          </w:p>
        </w:tc>
        <w:tc>
          <w:tcPr>
            <w:tcW w:w="7478" w:type="dxa"/>
          </w:tcPr>
          <w:p w:rsidR="000C2874" w:rsidRDefault="00D92561" w:rsidP="000C2874">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0C2874"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C2874" w:rsidRDefault="000C2874" w:rsidP="000C2874">
            <w:pPr>
              <w:pStyle w:val="ae"/>
              <w:spacing w:after="163"/>
              <w:jc w:val="center"/>
            </w:pPr>
            <w:r>
              <w:rPr>
                <w:rFonts w:hint="eastAsia"/>
              </w:rPr>
              <w:t>response</w:t>
            </w:r>
          </w:p>
        </w:tc>
        <w:tc>
          <w:tcPr>
            <w:tcW w:w="7478" w:type="dxa"/>
          </w:tcPr>
          <w:p w:rsidR="000C2874" w:rsidRDefault="000C2874" w:rsidP="00D92561">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bl>
    <w:p w:rsidR="0022408D" w:rsidRPr="0022408D" w:rsidRDefault="0022408D" w:rsidP="0022408D">
      <w:pPr>
        <w:spacing w:after="163"/>
        <w:ind w:firstLine="480"/>
      </w:pPr>
    </w:p>
    <w:p w:rsidR="00940439" w:rsidRDefault="009A28F5" w:rsidP="00C6754C">
      <w:pPr>
        <w:pStyle w:val="3"/>
        <w:spacing w:after="163"/>
      </w:pPr>
      <w:r>
        <w:rPr>
          <w:rFonts w:hint="eastAsia"/>
        </w:rPr>
        <w:t>2.2.</w:t>
      </w:r>
      <w:r w:rsidR="00940439">
        <w:rPr>
          <w:rFonts w:hint="eastAsia"/>
        </w:rPr>
        <w:t>10.</w:t>
      </w:r>
      <w:r w:rsidR="00940439">
        <w:rPr>
          <w:rFonts w:hint="eastAsia"/>
        </w:rPr>
        <w:t>智能联动</w:t>
      </w:r>
    </w:p>
    <w:tbl>
      <w:tblPr>
        <w:tblStyle w:val="-1"/>
        <w:tblW w:w="0" w:type="auto"/>
        <w:tblLayout w:type="fixed"/>
        <w:tblLook w:val="04A0" w:firstRow="1" w:lastRow="0" w:firstColumn="1" w:lastColumn="0" w:noHBand="0" w:noVBand="1"/>
      </w:tblPr>
      <w:tblGrid>
        <w:gridCol w:w="1242"/>
        <w:gridCol w:w="7478"/>
      </w:tblGrid>
      <w:tr w:rsidR="007E0349" w:rsidTr="00A5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e"/>
              <w:spacing w:after="163"/>
              <w:ind w:firstLine="480"/>
              <w:jc w:val="center"/>
            </w:pPr>
            <w:r>
              <w:rPr>
                <w:rFonts w:hint="eastAsia"/>
              </w:rPr>
              <w:t>添加智能联动模式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URL</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add</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params</w:t>
            </w:r>
          </w:p>
        </w:tc>
        <w:tc>
          <w:tcPr>
            <w:tcW w:w="7478" w:type="dxa"/>
          </w:tcPr>
          <w:p w:rsidR="007E0349" w:rsidRDefault="007E0349" w:rsidP="007E0349">
            <w:pPr>
              <w:pStyle w:val="ae"/>
              <w:spacing w:after="163"/>
              <w:cnfStyle w:val="000000010000" w:firstRow="0" w:lastRow="0" w:firstColumn="0" w:lastColumn="0" w:oddVBand="0" w:evenVBand="0" w:oddHBand="0" w:evenHBand="1" w:firstRowFirstColumn="0" w:firstRowLastColumn="0" w:lastRowFirstColumn="0" w:lastRowLastColumn="0"/>
            </w:pPr>
            <w:r>
              <w:rPr>
                <w:rFonts w:hint="eastAsia"/>
              </w:rPr>
              <w:t>scene</w:t>
            </w:r>
            <w:r>
              <w:t xml:space="preserve">_name, </w:t>
            </w:r>
            <w:r w:rsidRPr="007E0349">
              <w:t>conditions</w:t>
            </w:r>
            <w:r>
              <w:t>,actions,room_id</w:t>
            </w:r>
          </w:p>
          <w:p w:rsidR="007E0349" w:rsidRDefault="007E0349" w:rsidP="007E0349">
            <w:pPr>
              <w:pStyle w:val="ae"/>
              <w:spacing w:after="163"/>
              <w:cnfStyle w:val="000000010000" w:firstRow="0" w:lastRow="0" w:firstColumn="0" w:lastColumn="0" w:oddVBand="0" w:evenVBand="0" w:oddHBand="0" w:evenHBand="1" w:firstRowFirstColumn="0" w:firstRowLastColumn="0" w:lastRowFirstColumn="0" w:lastRowLastColumn="0"/>
            </w:pPr>
            <w:r w:rsidRPr="007E0349">
              <w:t>conditions</w:t>
            </w:r>
            <w:r>
              <w:t>:</w:t>
            </w:r>
            <w:r w:rsidR="00A5130B">
              <w:t>[{“type”:”</w:t>
            </w:r>
            <w:r w:rsidR="00A5130B" w:rsidRPr="00A5130B">
              <w:t>numSensor</w:t>
            </w:r>
            <w:r w:rsidR="00A5130B">
              <w:t>”,”devID”:””,”limit”:”” ,”relation”:””},{“type”:”io</w:t>
            </w:r>
            <w:r w:rsidR="00A5130B" w:rsidRPr="00A5130B">
              <w:t>Sensor</w:t>
            </w:r>
            <w:r w:rsidR="00A5130B">
              <w:t>”,”devID”:””,”</w:t>
            </w:r>
            <w:r w:rsidR="00A5130B" w:rsidRPr="00A5130B">
              <w:t>triggerState</w:t>
            </w:r>
            <w:r w:rsidR="00A5130B">
              <w:t>”:””},{“type”:”sceneB</w:t>
            </w:r>
            <w:r w:rsidR="005A5526">
              <w:t>utton</w:t>
            </w:r>
            <w:r w:rsidR="00A5130B">
              <w:t>”,”devID”:””,”</w:t>
            </w:r>
            <w:r w:rsidR="005A5526" w:rsidRPr="00A5130B">
              <w:t>triggerState</w:t>
            </w:r>
            <w:r w:rsidR="00A5130B">
              <w:t>”:”” },{“type”:”</w:t>
            </w:r>
            <w:r w:rsidR="005A5526">
              <w:t>time</w:t>
            </w:r>
            <w:r w:rsidR="00A5130B">
              <w:t>”,”</w:t>
            </w:r>
            <w:r w:rsidR="005A5526">
              <w:t xml:space="preserve"> </w:t>
            </w:r>
            <w:r w:rsidR="005A5526" w:rsidRPr="005A5526">
              <w:t>triggerTime</w:t>
            </w:r>
            <w:r w:rsidR="00A5130B">
              <w:t>”:”” ,”</w:t>
            </w:r>
            <w:r w:rsidR="005A5526">
              <w:t>repeat</w:t>
            </w:r>
            <w:r w:rsidR="00A5130B">
              <w:t>”:””},]</w:t>
            </w:r>
          </w:p>
          <w:p w:rsidR="007E0349" w:rsidRDefault="007E0349" w:rsidP="007E0349">
            <w:pPr>
              <w:pStyle w:val="ae"/>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”:””,”tarState”:”on|off”},{“type”:”music” ,”tarState”:”start|stop”},{“type”:”air”,”</w:t>
            </w:r>
            <w:r w:rsidRPr="00676E86">
              <w:t>devID</w:t>
            </w:r>
            <w:r>
              <w:t>”:””,”key”:”” ,”value”:””},{“type”:”scene”,”</w:t>
            </w:r>
            <w:r w:rsidRPr="00676E86">
              <w:t>devID</w:t>
            </w:r>
            <w:r>
              <w:t>”:”” },…]</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lastRenderedPageBreak/>
              <w:t>response</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Pr="0044524F" w:rsidRDefault="007E0349" w:rsidP="007E0349">
            <w:pPr>
              <w:pStyle w:val="ae"/>
              <w:spacing w:after="163"/>
              <w:jc w:val="center"/>
            </w:pPr>
            <w:r>
              <w:rPr>
                <w:rFonts w:hint="eastAsia"/>
              </w:rPr>
              <w:t>删除</w:t>
            </w:r>
            <w:r w:rsidR="002F4597">
              <w:rPr>
                <w:rFonts w:hint="eastAsia"/>
              </w:rPr>
              <w:t>智能联动</w:t>
            </w:r>
            <w:r>
              <w:rPr>
                <w:rFonts w:hint="eastAsia"/>
              </w:rPr>
              <w:t>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URL</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delete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params</w:t>
            </w:r>
          </w:p>
        </w:tc>
        <w:tc>
          <w:tcPr>
            <w:tcW w:w="7478" w:type="dxa"/>
          </w:tcPr>
          <w:p w:rsidR="007E0349" w:rsidRDefault="007E0349" w:rsidP="007E0349">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response</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e"/>
              <w:spacing w:after="163"/>
              <w:jc w:val="center"/>
            </w:pPr>
            <w:r>
              <w:rPr>
                <w:rFonts w:hint="eastAsia"/>
              </w:rPr>
              <w:t>修改</w:t>
            </w:r>
            <w:r w:rsidR="002F4597">
              <w:rPr>
                <w:rFonts w:hint="eastAsia"/>
              </w:rPr>
              <w:t>智能联动</w:t>
            </w:r>
            <w:r>
              <w:rPr>
                <w:rFonts w:hint="eastAsia"/>
              </w:rPr>
              <w:t>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URL</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edit</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params</w:t>
            </w:r>
          </w:p>
        </w:tc>
        <w:tc>
          <w:tcPr>
            <w:tcW w:w="7478" w:type="dxa"/>
          </w:tcPr>
          <w:p w:rsidR="003A4AB5" w:rsidRDefault="003A4AB5" w:rsidP="003A4AB5">
            <w:pPr>
              <w:pStyle w:val="ae"/>
              <w:spacing w:after="163"/>
              <w:cnfStyle w:val="000000010000" w:firstRow="0" w:lastRow="0" w:firstColumn="0" w:lastColumn="0" w:oddVBand="0" w:evenVBand="0" w:oddHBand="0" w:evenHBand="1" w:firstRowFirstColumn="0" w:firstRowLastColumn="0" w:lastRowFirstColumn="0" w:lastRowLastColumn="0"/>
            </w:pPr>
            <w:r>
              <w:t>id,</w:t>
            </w:r>
            <w:r>
              <w:rPr>
                <w:rFonts w:hint="eastAsia"/>
              </w:rPr>
              <w:t>scene</w:t>
            </w:r>
            <w:r>
              <w:t xml:space="preserve">_name, </w:t>
            </w:r>
            <w:r w:rsidRPr="007E0349">
              <w:t>conditions</w:t>
            </w:r>
            <w:r>
              <w:t>,actions,room_id</w:t>
            </w:r>
          </w:p>
          <w:p w:rsidR="003A4AB5" w:rsidRDefault="003A4AB5" w:rsidP="003A4AB5">
            <w:pPr>
              <w:pStyle w:val="ae"/>
              <w:spacing w:after="163"/>
              <w:cnfStyle w:val="000000010000" w:firstRow="0" w:lastRow="0" w:firstColumn="0" w:lastColumn="0" w:oddVBand="0" w:evenVBand="0" w:oddHBand="0" w:evenHBand="1" w:firstRowFirstColumn="0" w:firstRowLastColumn="0" w:lastRowFirstColumn="0" w:lastRowLastColumn="0"/>
            </w:pPr>
            <w:r w:rsidRPr="007E0349">
              <w:t>conditions</w:t>
            </w:r>
            <w:r>
              <w:t>:[{“type”:”</w:t>
            </w:r>
            <w:r w:rsidRPr="00A5130B">
              <w:t>numSensor</w:t>
            </w:r>
            <w:r>
              <w:t>”,”devID”:””,”limit”:”” ,”relation”:””},{“type”:”io</w:t>
            </w:r>
            <w:r w:rsidRPr="00A5130B">
              <w:t>Sensor</w:t>
            </w:r>
            <w:r>
              <w:t>”,”devID”:””,”</w:t>
            </w:r>
            <w:r w:rsidRPr="00A5130B">
              <w:t>triggerState</w:t>
            </w:r>
            <w:r>
              <w:t>”:””},{“type”:”sceneButton”,”devID”:””,”</w:t>
            </w:r>
            <w:r w:rsidRPr="00A5130B">
              <w:t>triggerState</w:t>
            </w:r>
            <w:r>
              <w:t xml:space="preserve">”:”” },{“type”:”time”,” </w:t>
            </w:r>
            <w:r w:rsidRPr="005A5526">
              <w:t>triggerTime</w:t>
            </w:r>
            <w:r>
              <w:t>”:”” ,”repeat”:””},]</w:t>
            </w:r>
          </w:p>
          <w:p w:rsidR="007E0349" w:rsidRDefault="003A4AB5" w:rsidP="003A4AB5">
            <w:pPr>
              <w:pStyle w:val="ae"/>
              <w:spacing w:after="163"/>
              <w:cnfStyle w:val="000000010000" w:firstRow="0" w:lastRow="0" w:firstColumn="0" w:lastColumn="0" w:oddVBand="0" w:evenVBand="0" w:oddHBand="0" w:evenHBand="1" w:firstRowFirstColumn="0" w:firstRowLastColumn="0" w:lastRowFirstColumn="0" w:lastRowLastColumn="0"/>
            </w:pPr>
            <w:r>
              <w:t>actions:[{“type”:”light|curtain|plugbase”,”</w:t>
            </w:r>
            <w:r w:rsidRPr="00676E86">
              <w:t>devID</w:t>
            </w:r>
            <w:r>
              <w:t>”:””,”tarState”:”on|off”},{“type”:”music” ,”tarState”:”start|stop”},{“type”:”air”,”</w:t>
            </w:r>
            <w:r w:rsidRPr="00676E86">
              <w:t>devID</w:t>
            </w:r>
            <w:r>
              <w:t>”:””,”key”:”” ,”value”:””},{“type”:”scene”,”</w:t>
            </w:r>
            <w:r w:rsidRPr="00676E86">
              <w:t>devID</w:t>
            </w:r>
            <w:r>
              <w:t>”:”” },…]</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response</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success</w:t>
            </w:r>
            <w:r>
              <w:t>:true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e"/>
              <w:spacing w:after="163"/>
              <w:jc w:val="center"/>
            </w:pPr>
            <w:r>
              <w:rPr>
                <w:rFonts w:hint="eastAsia"/>
              </w:rPr>
              <w:t>查询指定房间内设定的</w:t>
            </w:r>
            <w:r w:rsidR="002F4597">
              <w:rPr>
                <w:rFonts w:hint="eastAsia"/>
              </w:rPr>
              <w:t>智能联动</w:t>
            </w:r>
            <w:r>
              <w:rPr>
                <w:rFonts w:hint="eastAsia"/>
              </w:rPr>
              <w:t>模式</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URL</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w:t>
            </w:r>
            <w:r>
              <w:rPr>
                <w:rFonts w:hint="eastAsia"/>
              </w:rPr>
              <w:t>query</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params</w:t>
            </w:r>
          </w:p>
        </w:tc>
        <w:tc>
          <w:tcPr>
            <w:tcW w:w="7478" w:type="dxa"/>
          </w:tcPr>
          <w:p w:rsidR="007E0349" w:rsidRDefault="007E0349" w:rsidP="007E0349">
            <w:pPr>
              <w:pStyle w:val="ae"/>
              <w:spacing w:after="163"/>
              <w:cnfStyle w:val="000000010000" w:firstRow="0" w:lastRow="0" w:firstColumn="0" w:lastColumn="0" w:oddVBand="0" w:evenVBand="0" w:oddHBand="0" w:evenHBand="1" w:firstRowFirstColumn="0" w:firstRowLastColumn="0" w:lastRowFirstColumn="0" w:lastRowLastColumn="0"/>
            </w:pPr>
            <w:r>
              <w:t>room_id</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response</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t>success:true,scenes:[{id:1,sceneName:””,</w:t>
            </w:r>
            <w:r w:rsidR="003A4AB5">
              <w:t>conditions:””,</w:t>
            </w:r>
            <w:r>
              <w:t>actions:””</w:t>
            </w:r>
            <w:r w:rsidR="003A4AB5">
              <w:t>,note:””</w:t>
            </w:r>
            <w:r>
              <w:t>},{},…]</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Pr>
          <w:p w:rsidR="007E0349" w:rsidRDefault="007E0349" w:rsidP="007E0349">
            <w:pPr>
              <w:pStyle w:val="ae"/>
              <w:spacing w:after="163"/>
              <w:jc w:val="center"/>
            </w:pPr>
            <w:r>
              <w:rPr>
                <w:rFonts w:hint="eastAsia"/>
              </w:rPr>
              <w:t>执行</w:t>
            </w:r>
            <w:r w:rsidR="002F4597">
              <w:rPr>
                <w:rFonts w:hint="eastAsia"/>
              </w:rPr>
              <w:t>智能联动中的动作</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URL</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rPr>
                <w:rFonts w:hint="eastAsia"/>
              </w:rPr>
              <w:t>/run</w:t>
            </w:r>
            <w:r>
              <w:t>/autoS</w:t>
            </w:r>
            <w:r>
              <w:rPr>
                <w:rFonts w:hint="eastAsia"/>
              </w:rPr>
              <w:t>cene</w:t>
            </w:r>
            <w:r>
              <w:t>/execte</w:t>
            </w:r>
          </w:p>
        </w:tc>
      </w:tr>
      <w:tr w:rsidR="007E0349" w:rsidTr="00A513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params</w:t>
            </w:r>
          </w:p>
        </w:tc>
        <w:tc>
          <w:tcPr>
            <w:tcW w:w="7478" w:type="dxa"/>
          </w:tcPr>
          <w:p w:rsidR="007E0349" w:rsidRDefault="007E0349" w:rsidP="007E0349">
            <w:pPr>
              <w:pStyle w:val="ae"/>
              <w:spacing w:after="163"/>
              <w:cnfStyle w:val="000000010000" w:firstRow="0" w:lastRow="0" w:firstColumn="0" w:lastColumn="0" w:oddVBand="0" w:evenVBand="0" w:oddHBand="0" w:evenHBand="1" w:firstRowFirstColumn="0" w:firstRowLastColumn="0" w:lastRowFirstColumn="0" w:lastRowLastColumn="0"/>
            </w:pPr>
            <w:r>
              <w:t>id</w:t>
            </w:r>
          </w:p>
        </w:tc>
      </w:tr>
      <w:tr w:rsidR="007E0349" w:rsidTr="00A51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E0349" w:rsidRDefault="007E0349" w:rsidP="007E0349">
            <w:pPr>
              <w:pStyle w:val="ae"/>
              <w:spacing w:after="163"/>
              <w:jc w:val="center"/>
            </w:pPr>
            <w:r>
              <w:rPr>
                <w:rFonts w:hint="eastAsia"/>
              </w:rPr>
              <w:t>response</w:t>
            </w:r>
          </w:p>
        </w:tc>
        <w:tc>
          <w:tcPr>
            <w:tcW w:w="7478" w:type="dxa"/>
          </w:tcPr>
          <w:p w:rsidR="007E0349" w:rsidRDefault="007E0349" w:rsidP="007E0349">
            <w:pPr>
              <w:pStyle w:val="ae"/>
              <w:spacing w:after="163"/>
              <w:cnfStyle w:val="000000100000" w:firstRow="0" w:lastRow="0" w:firstColumn="0" w:lastColumn="0" w:oddVBand="0" w:evenVBand="0" w:oddHBand="1" w:evenHBand="0" w:firstRowFirstColumn="0" w:firstRowLastColumn="0" w:lastRowFirstColumn="0" w:lastRowLastColumn="0"/>
            </w:pPr>
            <w:r>
              <w:t>success:true</w:t>
            </w:r>
          </w:p>
        </w:tc>
      </w:tr>
    </w:tbl>
    <w:p w:rsidR="007E0349" w:rsidRPr="007E0349" w:rsidRDefault="007E0349" w:rsidP="007E0349">
      <w:pPr>
        <w:spacing w:after="163"/>
        <w:ind w:firstLine="480"/>
      </w:pPr>
    </w:p>
    <w:p w:rsidR="00285AF6" w:rsidRDefault="00F83517" w:rsidP="00285AF6">
      <w:pPr>
        <w:pStyle w:val="1"/>
        <w:spacing w:after="163"/>
      </w:pPr>
      <w:bookmarkStart w:id="20" w:name="_Toc489629848"/>
      <w:r>
        <w:rPr>
          <w:rFonts w:hint="eastAsia"/>
        </w:rPr>
        <w:lastRenderedPageBreak/>
        <w:t>三、协议说明</w:t>
      </w:r>
      <w:r>
        <w:rPr>
          <w:rFonts w:hint="eastAsia"/>
        </w:rPr>
        <w:t>--UDP</w:t>
      </w:r>
      <w:r>
        <w:rPr>
          <w:rFonts w:hint="eastAsia"/>
        </w:rPr>
        <w:t>接口</w:t>
      </w:r>
      <w:bookmarkEnd w:id="20"/>
    </w:p>
    <w:p w:rsidR="001808DA" w:rsidRPr="001808DA" w:rsidRDefault="001808DA" w:rsidP="00C07AC8">
      <w:pPr>
        <w:pStyle w:val="2"/>
        <w:spacing w:after="163"/>
      </w:pPr>
      <w:r>
        <w:rPr>
          <w:rFonts w:hint="eastAsia"/>
        </w:rPr>
        <w:t xml:space="preserve">3.1 </w:t>
      </w:r>
      <w:r>
        <w:rPr>
          <w:rFonts w:hint="eastAsia"/>
        </w:rPr>
        <w:t>命令查询</w:t>
      </w:r>
    </w:p>
    <w:p w:rsidR="001808DA" w:rsidRDefault="001808DA" w:rsidP="00C07AC8">
      <w:pPr>
        <w:pStyle w:val="2"/>
        <w:spacing w:after="163"/>
      </w:pPr>
      <w:r>
        <w:rPr>
          <w:rFonts w:hint="eastAsia"/>
        </w:rPr>
        <w:t xml:space="preserve">3.2 </w:t>
      </w:r>
      <w:r>
        <w:rPr>
          <w:rFonts w:hint="eastAsia"/>
        </w:rPr>
        <w:t>设备控制</w:t>
      </w:r>
    </w:p>
    <w:p w:rsidR="001808DA" w:rsidRDefault="001808DA" w:rsidP="00C07AC8">
      <w:pPr>
        <w:pStyle w:val="2"/>
        <w:spacing w:after="163"/>
      </w:pPr>
      <w:r>
        <w:rPr>
          <w:rFonts w:hint="eastAsia"/>
        </w:rPr>
        <w:t xml:space="preserve">3.3 </w:t>
      </w:r>
      <w:r>
        <w:rPr>
          <w:rFonts w:hint="eastAsia"/>
        </w:rPr>
        <w:t>状态查询</w:t>
      </w:r>
    </w:p>
    <w:p w:rsidR="001808DA" w:rsidRDefault="001808DA" w:rsidP="00C07AC8">
      <w:pPr>
        <w:pStyle w:val="2"/>
        <w:spacing w:after="163"/>
      </w:pPr>
      <w:r>
        <w:rPr>
          <w:rFonts w:hint="eastAsia"/>
        </w:rPr>
        <w:t xml:space="preserve">3.4 </w:t>
      </w:r>
      <w:r>
        <w:rPr>
          <w:rFonts w:hint="eastAsia"/>
        </w:rPr>
        <w:t>情景切换</w:t>
      </w:r>
    </w:p>
    <w:p w:rsidR="00F83517" w:rsidRDefault="00F83517" w:rsidP="00F83517">
      <w:pPr>
        <w:pStyle w:val="1"/>
        <w:spacing w:after="163"/>
      </w:pPr>
      <w:bookmarkStart w:id="21" w:name="_Toc489629849"/>
      <w:r>
        <w:rPr>
          <w:rFonts w:hint="eastAsia"/>
        </w:rPr>
        <w:t>四、协议说明</w:t>
      </w:r>
      <w:r>
        <w:rPr>
          <w:rFonts w:hint="eastAsia"/>
        </w:rPr>
        <w:t>--MQTT</w:t>
      </w:r>
      <w:r>
        <w:rPr>
          <w:rFonts w:hint="eastAsia"/>
        </w:rPr>
        <w:t>接口</w:t>
      </w:r>
      <w:bookmarkEnd w:id="21"/>
    </w:p>
    <w:p w:rsidR="00AE3321" w:rsidRPr="00AE3321" w:rsidRDefault="00AE3321" w:rsidP="00F91BA1">
      <w:pPr>
        <w:pStyle w:val="2"/>
        <w:spacing w:after="163"/>
      </w:pPr>
      <w:r>
        <w:rPr>
          <w:rFonts w:hint="eastAsia"/>
        </w:rPr>
        <w:t xml:space="preserve">4.1 </w:t>
      </w:r>
      <w:r>
        <w:rPr>
          <w:rFonts w:hint="eastAsia"/>
        </w:rPr>
        <w:t>服务状态查询</w:t>
      </w:r>
    </w:p>
    <w:p w:rsidR="00CA6F40" w:rsidRDefault="00CA6F40" w:rsidP="00F91BA1">
      <w:pPr>
        <w:pStyle w:val="2"/>
        <w:spacing w:after="163"/>
      </w:pPr>
      <w:r>
        <w:rPr>
          <w:rFonts w:hint="eastAsia"/>
        </w:rPr>
        <w:t>4.</w:t>
      </w:r>
      <w:r w:rsidR="00AE3321">
        <w:rPr>
          <w:rFonts w:hint="eastAsia"/>
        </w:rPr>
        <w:t>2</w:t>
      </w:r>
      <w:r>
        <w:rPr>
          <w:rFonts w:hint="eastAsia"/>
        </w:rPr>
        <w:t xml:space="preserve"> </w:t>
      </w:r>
      <w:r>
        <w:rPr>
          <w:rFonts w:hint="eastAsia"/>
        </w:rPr>
        <w:t>单类设备列表查询</w:t>
      </w:r>
    </w:p>
    <w:p w:rsidR="00CA6F40" w:rsidRDefault="00CA6F40" w:rsidP="00F91BA1">
      <w:pPr>
        <w:pStyle w:val="2"/>
        <w:spacing w:after="163"/>
      </w:pPr>
      <w:r>
        <w:rPr>
          <w:rFonts w:hint="eastAsia"/>
        </w:rPr>
        <w:t>4</w:t>
      </w:r>
      <w:r>
        <w:t>.</w:t>
      </w:r>
      <w:r w:rsidR="00AE3321">
        <w:rPr>
          <w:rFonts w:hint="eastAsia"/>
        </w:rPr>
        <w:t>3</w:t>
      </w:r>
      <w:r>
        <w:t xml:space="preserve"> </w:t>
      </w:r>
      <w:r>
        <w:rPr>
          <w:rFonts w:hint="eastAsia"/>
        </w:rPr>
        <w:t>单类设备状态查询</w:t>
      </w:r>
    </w:p>
    <w:p w:rsidR="00CA6F40" w:rsidRDefault="00CA6F40" w:rsidP="00F91BA1">
      <w:pPr>
        <w:pStyle w:val="2"/>
        <w:spacing w:after="163"/>
      </w:pPr>
      <w:r>
        <w:rPr>
          <w:rFonts w:hint="eastAsia"/>
        </w:rPr>
        <w:t>4.</w:t>
      </w:r>
      <w:r w:rsidR="00AE3321">
        <w:rPr>
          <w:rFonts w:hint="eastAsia"/>
        </w:rPr>
        <w:t>4</w:t>
      </w:r>
      <w:r>
        <w:rPr>
          <w:rFonts w:hint="eastAsia"/>
        </w:rPr>
        <w:t xml:space="preserve"> </w:t>
      </w:r>
      <w:r>
        <w:rPr>
          <w:rFonts w:hint="eastAsia"/>
        </w:rPr>
        <w:t>单个设备状态查询</w:t>
      </w:r>
    </w:p>
    <w:p w:rsidR="00CA6F40" w:rsidRDefault="00CA6F40" w:rsidP="00F91BA1">
      <w:pPr>
        <w:pStyle w:val="2"/>
        <w:spacing w:after="163"/>
      </w:pPr>
      <w:r>
        <w:rPr>
          <w:rFonts w:hint="eastAsia"/>
        </w:rPr>
        <w:t>4.</w:t>
      </w:r>
      <w:r w:rsidR="00AE3321">
        <w:rPr>
          <w:rFonts w:hint="eastAsia"/>
        </w:rPr>
        <w:t>5</w:t>
      </w:r>
      <w:r>
        <w:rPr>
          <w:rFonts w:hint="eastAsia"/>
        </w:rPr>
        <w:t xml:space="preserve"> </w:t>
      </w:r>
      <w:r>
        <w:rPr>
          <w:rFonts w:hint="eastAsia"/>
        </w:rPr>
        <w:t>单个设备状态控制</w:t>
      </w:r>
    </w:p>
    <w:p w:rsidR="00CA6F40" w:rsidRDefault="00CA6F40" w:rsidP="00F91BA1">
      <w:pPr>
        <w:pStyle w:val="2"/>
        <w:spacing w:after="163"/>
      </w:pPr>
      <w:r>
        <w:rPr>
          <w:rFonts w:hint="eastAsia"/>
        </w:rPr>
        <w:t>4.</w:t>
      </w:r>
      <w:r w:rsidR="00AE3321">
        <w:rPr>
          <w:rFonts w:hint="eastAsia"/>
        </w:rPr>
        <w:t>6</w:t>
      </w:r>
      <w:r>
        <w:rPr>
          <w:rFonts w:hint="eastAsia"/>
        </w:rPr>
        <w:t xml:space="preserve"> </w:t>
      </w:r>
      <w:r>
        <w:rPr>
          <w:rFonts w:hint="eastAsia"/>
        </w:rPr>
        <w:t>设备状态上报</w:t>
      </w:r>
    </w:p>
    <w:p w:rsidR="00AE3321" w:rsidRPr="00C07AC8" w:rsidRDefault="00CA6F40" w:rsidP="00F91BA1">
      <w:pPr>
        <w:pStyle w:val="2"/>
        <w:spacing w:after="163"/>
      </w:pPr>
      <w:r>
        <w:rPr>
          <w:rFonts w:hint="eastAsia"/>
        </w:rPr>
        <w:t>4.</w:t>
      </w:r>
      <w:r w:rsidR="00AE3321">
        <w:rPr>
          <w:rFonts w:hint="eastAsia"/>
        </w:rPr>
        <w:t>7</w:t>
      </w:r>
      <w:r>
        <w:rPr>
          <w:rFonts w:hint="eastAsia"/>
        </w:rPr>
        <w:t xml:space="preserve"> </w:t>
      </w:r>
      <w:r>
        <w:rPr>
          <w:rFonts w:hint="eastAsia"/>
        </w:rPr>
        <w:t>报警推送</w:t>
      </w:r>
    </w:p>
    <w:sectPr w:rsidR="00AE3321" w:rsidRPr="00C07AC8" w:rsidSect="00980FBB">
      <w:headerReference w:type="even" r:id="rId8"/>
      <w:headerReference w:type="default" r:id="rId9"/>
      <w:footerReference w:type="even" r:id="rId10"/>
      <w:footerReference w:type="default" r:id="rId11"/>
      <w:headerReference w:type="first" r:id="rId12"/>
      <w:footerReference w:type="first" r:id="rId13"/>
      <w:pgSz w:w="11906" w:h="16838" w:code="9"/>
      <w:pgMar w:top="1440" w:right="1701" w:bottom="1803"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F55" w:rsidRDefault="007B3F55" w:rsidP="0083448D">
      <w:pPr>
        <w:spacing w:after="120" w:line="240" w:lineRule="auto"/>
        <w:ind w:firstLine="480"/>
      </w:pPr>
      <w:r>
        <w:separator/>
      </w:r>
    </w:p>
  </w:endnote>
  <w:endnote w:type="continuationSeparator" w:id="0">
    <w:p w:rsidR="007B3F55" w:rsidRDefault="007B3F55" w:rsidP="0083448D">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77A" w:rsidRDefault="002A477A" w:rsidP="0083448D">
    <w:pPr>
      <w:pStyle w:val="a7"/>
      <w:spacing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300918"/>
      <w:docPartObj>
        <w:docPartGallery w:val="Page Numbers (Bottom of Page)"/>
        <w:docPartUnique/>
      </w:docPartObj>
    </w:sdtPr>
    <w:sdtContent>
      <w:p w:rsidR="002A477A" w:rsidRDefault="002A477A" w:rsidP="00980FBB">
        <w:pPr>
          <w:pStyle w:val="a7"/>
          <w:spacing w:after="120"/>
          <w:ind w:firstLine="360"/>
          <w:jc w:val="center"/>
        </w:pPr>
        <w:r w:rsidRPr="00980FBB">
          <w:rPr>
            <w:rFonts w:asciiTheme="majorEastAsia" w:eastAsiaTheme="majorEastAsia" w:hAnsiTheme="majorEastAsia"/>
            <w:sz w:val="21"/>
            <w:szCs w:val="21"/>
          </w:rPr>
          <w:fldChar w:fldCharType="begin"/>
        </w:r>
        <w:r w:rsidRPr="00980FBB">
          <w:rPr>
            <w:rFonts w:asciiTheme="majorEastAsia" w:eastAsiaTheme="majorEastAsia" w:hAnsiTheme="majorEastAsia"/>
            <w:sz w:val="21"/>
            <w:szCs w:val="21"/>
          </w:rPr>
          <w:instrText>PAGE   \* MERGEFORMAT</w:instrText>
        </w:r>
        <w:r w:rsidRPr="00980FBB">
          <w:rPr>
            <w:rFonts w:asciiTheme="majorEastAsia" w:eastAsiaTheme="majorEastAsia" w:hAnsiTheme="majorEastAsia"/>
            <w:sz w:val="21"/>
            <w:szCs w:val="21"/>
          </w:rPr>
          <w:fldChar w:fldCharType="separate"/>
        </w:r>
        <w:r w:rsidR="00DA70B7" w:rsidRPr="00DA70B7">
          <w:rPr>
            <w:rFonts w:asciiTheme="majorEastAsia" w:eastAsiaTheme="majorEastAsia" w:hAnsiTheme="majorEastAsia"/>
            <w:noProof/>
            <w:sz w:val="21"/>
            <w:szCs w:val="21"/>
            <w:lang w:val="zh-CN"/>
          </w:rPr>
          <w:t>25</w:t>
        </w:r>
        <w:r w:rsidRPr="00980FBB">
          <w:rPr>
            <w:rFonts w:asciiTheme="majorEastAsia" w:eastAsiaTheme="majorEastAsia" w:hAnsiTheme="majorEastAsia"/>
            <w:sz w:val="21"/>
            <w:szCs w:val="21"/>
          </w:rPr>
          <w:fldChar w:fldCharType="end"/>
        </w:r>
        <w:r>
          <w:rPr>
            <w:noProof/>
            <w:color w:val="000000"/>
            <w:sz w:val="24"/>
          </w:rPr>
          <w:drawing>
            <wp:inline distT="0" distB="0" distL="0" distR="0" wp14:anchorId="60FE132C" wp14:editId="0E326CAF">
              <wp:extent cx="5234739" cy="43815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模板down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234739" cy="438150"/>
                      </a:xfrm>
                      <a:prstGeom prst="rect">
                        <a:avLst/>
                      </a:prstGeom>
                      <a:noFill/>
                      <a:ln>
                        <a:noFill/>
                      </a:ln>
                    </pic:spPr>
                  </pic:pic>
                </a:graphicData>
              </a:graphic>
            </wp:inline>
          </w:drawing>
        </w:r>
      </w:p>
    </w:sdtContent>
  </w:sdt>
  <w:p w:rsidR="002A477A" w:rsidRDefault="002A477A" w:rsidP="00980FBB">
    <w:pPr>
      <w:pStyle w:val="a7"/>
      <w:spacing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77A" w:rsidRDefault="002A477A" w:rsidP="0083448D">
    <w:pPr>
      <w:pStyle w:val="a7"/>
      <w:spacing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F55" w:rsidRDefault="007B3F55" w:rsidP="0083448D">
      <w:pPr>
        <w:spacing w:after="120" w:line="240" w:lineRule="auto"/>
        <w:ind w:firstLine="480"/>
      </w:pPr>
      <w:r>
        <w:separator/>
      </w:r>
    </w:p>
  </w:footnote>
  <w:footnote w:type="continuationSeparator" w:id="0">
    <w:p w:rsidR="007B3F55" w:rsidRDefault="007B3F55" w:rsidP="0083448D">
      <w:pPr>
        <w:spacing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77A" w:rsidRDefault="002A477A" w:rsidP="0083448D">
    <w:pPr>
      <w:pStyle w:val="a5"/>
      <w:pBdr>
        <w:bottom w:val="none" w:sz="0" w:space="0" w:color="auto"/>
      </w:pBdr>
      <w:spacing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77A" w:rsidRDefault="002A477A" w:rsidP="00C57E7B">
    <w:pPr>
      <w:pStyle w:val="a5"/>
      <w:pBdr>
        <w:bottom w:val="none" w:sz="0" w:space="0" w:color="auto"/>
      </w:pBdr>
      <w:spacing w:after="120"/>
      <w:ind w:firstLine="480"/>
      <w:jc w:val="left"/>
    </w:pPr>
    <w:r>
      <w:rPr>
        <w:noProof/>
        <w:color w:val="000000"/>
        <w:sz w:val="24"/>
      </w:rPr>
      <w:drawing>
        <wp:inline distT="0" distB="0" distL="0" distR="0" wp14:anchorId="497A9FE7" wp14:editId="00553C7C">
          <wp:extent cx="2291955" cy="523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模板topb"/>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91955" cy="5238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77A" w:rsidRDefault="002A477A" w:rsidP="0083448D">
    <w:pPr>
      <w:pStyle w:val="a5"/>
      <w:spacing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E3191"/>
    <w:multiLevelType w:val="hybridMultilevel"/>
    <w:tmpl w:val="30DE1926"/>
    <w:lvl w:ilvl="0" w:tplc="7152E35E">
      <w:start w:val="1"/>
      <w:numFmt w:val="japaneseCounting"/>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042815"/>
    <w:multiLevelType w:val="hybridMultilevel"/>
    <w:tmpl w:val="E2FC605C"/>
    <w:lvl w:ilvl="0" w:tplc="E6A259F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867"/>
    <w:rsid w:val="000008F7"/>
    <w:rsid w:val="00011DF8"/>
    <w:rsid w:val="00013867"/>
    <w:rsid w:val="00014332"/>
    <w:rsid w:val="0001580C"/>
    <w:rsid w:val="000172E7"/>
    <w:rsid w:val="00026A5F"/>
    <w:rsid w:val="000274F3"/>
    <w:rsid w:val="0004424B"/>
    <w:rsid w:val="000464DC"/>
    <w:rsid w:val="000532BB"/>
    <w:rsid w:val="00054B42"/>
    <w:rsid w:val="00064B0F"/>
    <w:rsid w:val="00066FB9"/>
    <w:rsid w:val="00072C52"/>
    <w:rsid w:val="00086BC5"/>
    <w:rsid w:val="0008777A"/>
    <w:rsid w:val="00092C73"/>
    <w:rsid w:val="00094904"/>
    <w:rsid w:val="000B39E0"/>
    <w:rsid w:val="000B3A47"/>
    <w:rsid w:val="000C16E4"/>
    <w:rsid w:val="000C1FB5"/>
    <w:rsid w:val="000C2874"/>
    <w:rsid w:val="000C44F9"/>
    <w:rsid w:val="000E6B31"/>
    <w:rsid w:val="000F21A2"/>
    <w:rsid w:val="00103D33"/>
    <w:rsid w:val="001044AD"/>
    <w:rsid w:val="00112828"/>
    <w:rsid w:val="00114461"/>
    <w:rsid w:val="00115D5B"/>
    <w:rsid w:val="00116433"/>
    <w:rsid w:val="00126164"/>
    <w:rsid w:val="00127D19"/>
    <w:rsid w:val="00143D13"/>
    <w:rsid w:val="00144F81"/>
    <w:rsid w:val="00151C36"/>
    <w:rsid w:val="00161848"/>
    <w:rsid w:val="00161A0A"/>
    <w:rsid w:val="00165F27"/>
    <w:rsid w:val="00177A7E"/>
    <w:rsid w:val="001808DA"/>
    <w:rsid w:val="00183D6D"/>
    <w:rsid w:val="00190DCB"/>
    <w:rsid w:val="0019585E"/>
    <w:rsid w:val="00196EA0"/>
    <w:rsid w:val="001A5EA9"/>
    <w:rsid w:val="001B0A76"/>
    <w:rsid w:val="001B22DE"/>
    <w:rsid w:val="001B2F85"/>
    <w:rsid w:val="001B59D6"/>
    <w:rsid w:val="001B64C1"/>
    <w:rsid w:val="001C03C0"/>
    <w:rsid w:val="001C4451"/>
    <w:rsid w:val="001C53BC"/>
    <w:rsid w:val="001D05B8"/>
    <w:rsid w:val="001D5A9F"/>
    <w:rsid w:val="001E3197"/>
    <w:rsid w:val="001F12FB"/>
    <w:rsid w:val="001F34AD"/>
    <w:rsid w:val="001F3DD4"/>
    <w:rsid w:val="00203C17"/>
    <w:rsid w:val="00205C60"/>
    <w:rsid w:val="00205E5D"/>
    <w:rsid w:val="00207573"/>
    <w:rsid w:val="002216AD"/>
    <w:rsid w:val="0022408D"/>
    <w:rsid w:val="00242C27"/>
    <w:rsid w:val="00250F19"/>
    <w:rsid w:val="002603BF"/>
    <w:rsid w:val="00267A67"/>
    <w:rsid w:val="002712FC"/>
    <w:rsid w:val="00283356"/>
    <w:rsid w:val="00285AF6"/>
    <w:rsid w:val="00294451"/>
    <w:rsid w:val="002A2764"/>
    <w:rsid w:val="002A2937"/>
    <w:rsid w:val="002A477A"/>
    <w:rsid w:val="002A4CDB"/>
    <w:rsid w:val="002A7880"/>
    <w:rsid w:val="002B3291"/>
    <w:rsid w:val="002B3B92"/>
    <w:rsid w:val="002B41E5"/>
    <w:rsid w:val="002C0EE3"/>
    <w:rsid w:val="002C2B80"/>
    <w:rsid w:val="002D1469"/>
    <w:rsid w:val="002E06D0"/>
    <w:rsid w:val="002E3253"/>
    <w:rsid w:val="002E4C06"/>
    <w:rsid w:val="002F4597"/>
    <w:rsid w:val="0030403D"/>
    <w:rsid w:val="00315FFF"/>
    <w:rsid w:val="003201F9"/>
    <w:rsid w:val="003202D3"/>
    <w:rsid w:val="0032048C"/>
    <w:rsid w:val="00330FDE"/>
    <w:rsid w:val="00331D21"/>
    <w:rsid w:val="0033297B"/>
    <w:rsid w:val="00342134"/>
    <w:rsid w:val="0034587C"/>
    <w:rsid w:val="00350013"/>
    <w:rsid w:val="003517CE"/>
    <w:rsid w:val="00351B55"/>
    <w:rsid w:val="00353561"/>
    <w:rsid w:val="00356B8C"/>
    <w:rsid w:val="00362011"/>
    <w:rsid w:val="00363CB1"/>
    <w:rsid w:val="00381002"/>
    <w:rsid w:val="003821FE"/>
    <w:rsid w:val="00384EB6"/>
    <w:rsid w:val="003929C6"/>
    <w:rsid w:val="003A239C"/>
    <w:rsid w:val="003A4AB5"/>
    <w:rsid w:val="003A51CB"/>
    <w:rsid w:val="003A5E7D"/>
    <w:rsid w:val="003A6914"/>
    <w:rsid w:val="003A7E84"/>
    <w:rsid w:val="003B0A62"/>
    <w:rsid w:val="003B34C9"/>
    <w:rsid w:val="003B5A52"/>
    <w:rsid w:val="003B7BD5"/>
    <w:rsid w:val="003C71E8"/>
    <w:rsid w:val="003D36EE"/>
    <w:rsid w:val="003E3563"/>
    <w:rsid w:val="003E3575"/>
    <w:rsid w:val="003E3F5F"/>
    <w:rsid w:val="003F66B5"/>
    <w:rsid w:val="003F778E"/>
    <w:rsid w:val="003F778F"/>
    <w:rsid w:val="00403256"/>
    <w:rsid w:val="0041038A"/>
    <w:rsid w:val="00422F57"/>
    <w:rsid w:val="004374EA"/>
    <w:rsid w:val="004414FB"/>
    <w:rsid w:val="00441C8F"/>
    <w:rsid w:val="00444771"/>
    <w:rsid w:val="0044524F"/>
    <w:rsid w:val="00447F65"/>
    <w:rsid w:val="00451582"/>
    <w:rsid w:val="00451A26"/>
    <w:rsid w:val="00451B77"/>
    <w:rsid w:val="004673D8"/>
    <w:rsid w:val="0047138D"/>
    <w:rsid w:val="00477174"/>
    <w:rsid w:val="00480CFC"/>
    <w:rsid w:val="00487605"/>
    <w:rsid w:val="004915A4"/>
    <w:rsid w:val="00497C9D"/>
    <w:rsid w:val="004A1408"/>
    <w:rsid w:val="004B0F8D"/>
    <w:rsid w:val="004B4828"/>
    <w:rsid w:val="004C076B"/>
    <w:rsid w:val="004D4040"/>
    <w:rsid w:val="004D457A"/>
    <w:rsid w:val="004D4673"/>
    <w:rsid w:val="004D5C09"/>
    <w:rsid w:val="004E4D7D"/>
    <w:rsid w:val="004E683A"/>
    <w:rsid w:val="004E7DD3"/>
    <w:rsid w:val="004F0E19"/>
    <w:rsid w:val="00500473"/>
    <w:rsid w:val="00502382"/>
    <w:rsid w:val="00502C1C"/>
    <w:rsid w:val="005046E0"/>
    <w:rsid w:val="00513516"/>
    <w:rsid w:val="00523F95"/>
    <w:rsid w:val="00541442"/>
    <w:rsid w:val="00553522"/>
    <w:rsid w:val="005601F9"/>
    <w:rsid w:val="00560BEC"/>
    <w:rsid w:val="00560C47"/>
    <w:rsid w:val="00562C18"/>
    <w:rsid w:val="005663EA"/>
    <w:rsid w:val="00572B2F"/>
    <w:rsid w:val="00574C5C"/>
    <w:rsid w:val="00576895"/>
    <w:rsid w:val="005819E3"/>
    <w:rsid w:val="00581B92"/>
    <w:rsid w:val="005924A6"/>
    <w:rsid w:val="0059709C"/>
    <w:rsid w:val="005A0ACF"/>
    <w:rsid w:val="005A0D28"/>
    <w:rsid w:val="005A5526"/>
    <w:rsid w:val="005B47AA"/>
    <w:rsid w:val="005C100E"/>
    <w:rsid w:val="005C15C1"/>
    <w:rsid w:val="005D486B"/>
    <w:rsid w:val="005E2016"/>
    <w:rsid w:val="005E6464"/>
    <w:rsid w:val="005E724C"/>
    <w:rsid w:val="005F651C"/>
    <w:rsid w:val="00610F5D"/>
    <w:rsid w:val="00621EED"/>
    <w:rsid w:val="006221D3"/>
    <w:rsid w:val="006426B1"/>
    <w:rsid w:val="006515BC"/>
    <w:rsid w:val="00654C31"/>
    <w:rsid w:val="006703F0"/>
    <w:rsid w:val="006758AF"/>
    <w:rsid w:val="00676E86"/>
    <w:rsid w:val="0068511E"/>
    <w:rsid w:val="006873CC"/>
    <w:rsid w:val="00687DAA"/>
    <w:rsid w:val="006936F6"/>
    <w:rsid w:val="00694F41"/>
    <w:rsid w:val="006A39B1"/>
    <w:rsid w:val="006B02BE"/>
    <w:rsid w:val="006C27FF"/>
    <w:rsid w:val="006C2E7C"/>
    <w:rsid w:val="006C40CC"/>
    <w:rsid w:val="006C439B"/>
    <w:rsid w:val="006C4EB3"/>
    <w:rsid w:val="006C59AC"/>
    <w:rsid w:val="006C7858"/>
    <w:rsid w:val="006D251B"/>
    <w:rsid w:val="006D2587"/>
    <w:rsid w:val="006D797A"/>
    <w:rsid w:val="006E5EF3"/>
    <w:rsid w:val="006F170F"/>
    <w:rsid w:val="006F6E18"/>
    <w:rsid w:val="00700108"/>
    <w:rsid w:val="00700ACE"/>
    <w:rsid w:val="00717AF6"/>
    <w:rsid w:val="00724D16"/>
    <w:rsid w:val="00725242"/>
    <w:rsid w:val="00730675"/>
    <w:rsid w:val="00744D36"/>
    <w:rsid w:val="00752636"/>
    <w:rsid w:val="00770931"/>
    <w:rsid w:val="00775C70"/>
    <w:rsid w:val="00776562"/>
    <w:rsid w:val="00781E4A"/>
    <w:rsid w:val="0079048A"/>
    <w:rsid w:val="00797729"/>
    <w:rsid w:val="007A51E3"/>
    <w:rsid w:val="007B1876"/>
    <w:rsid w:val="007B3F55"/>
    <w:rsid w:val="007C551A"/>
    <w:rsid w:val="007D0A1A"/>
    <w:rsid w:val="007D1993"/>
    <w:rsid w:val="007D4CDC"/>
    <w:rsid w:val="007D66BA"/>
    <w:rsid w:val="007E0349"/>
    <w:rsid w:val="007E3740"/>
    <w:rsid w:val="007E380C"/>
    <w:rsid w:val="007F2242"/>
    <w:rsid w:val="007F29FA"/>
    <w:rsid w:val="007F6351"/>
    <w:rsid w:val="007F7AD4"/>
    <w:rsid w:val="0080095E"/>
    <w:rsid w:val="00801342"/>
    <w:rsid w:val="0080696D"/>
    <w:rsid w:val="00812F57"/>
    <w:rsid w:val="00823790"/>
    <w:rsid w:val="00832AB9"/>
    <w:rsid w:val="0083448D"/>
    <w:rsid w:val="00835213"/>
    <w:rsid w:val="008370DD"/>
    <w:rsid w:val="00840170"/>
    <w:rsid w:val="00840DB8"/>
    <w:rsid w:val="00843C76"/>
    <w:rsid w:val="00844467"/>
    <w:rsid w:val="0085150F"/>
    <w:rsid w:val="008549FE"/>
    <w:rsid w:val="008609C9"/>
    <w:rsid w:val="00860F7B"/>
    <w:rsid w:val="00863ED5"/>
    <w:rsid w:val="00867B5E"/>
    <w:rsid w:val="00871985"/>
    <w:rsid w:val="00873A8B"/>
    <w:rsid w:val="0087553B"/>
    <w:rsid w:val="00891ADC"/>
    <w:rsid w:val="008B3A19"/>
    <w:rsid w:val="008C518B"/>
    <w:rsid w:val="008C60CC"/>
    <w:rsid w:val="008D4153"/>
    <w:rsid w:val="008E1A8E"/>
    <w:rsid w:val="008E2D6B"/>
    <w:rsid w:val="008E53AA"/>
    <w:rsid w:val="008E7E78"/>
    <w:rsid w:val="008F0828"/>
    <w:rsid w:val="008F2B14"/>
    <w:rsid w:val="00901F96"/>
    <w:rsid w:val="00904439"/>
    <w:rsid w:val="00905E0A"/>
    <w:rsid w:val="00912184"/>
    <w:rsid w:val="009130EE"/>
    <w:rsid w:val="00914788"/>
    <w:rsid w:val="00921932"/>
    <w:rsid w:val="00922C9A"/>
    <w:rsid w:val="00925198"/>
    <w:rsid w:val="00926646"/>
    <w:rsid w:val="00930B55"/>
    <w:rsid w:val="00932EE6"/>
    <w:rsid w:val="00940439"/>
    <w:rsid w:val="009416DB"/>
    <w:rsid w:val="00941F8E"/>
    <w:rsid w:val="00957F82"/>
    <w:rsid w:val="00960C17"/>
    <w:rsid w:val="009646CA"/>
    <w:rsid w:val="00975311"/>
    <w:rsid w:val="00980FBB"/>
    <w:rsid w:val="009830DC"/>
    <w:rsid w:val="009850A9"/>
    <w:rsid w:val="0098684B"/>
    <w:rsid w:val="0099428C"/>
    <w:rsid w:val="009957E6"/>
    <w:rsid w:val="009A28F5"/>
    <w:rsid w:val="009A32C2"/>
    <w:rsid w:val="009B1E93"/>
    <w:rsid w:val="009B2BA4"/>
    <w:rsid w:val="009B2D5C"/>
    <w:rsid w:val="009B35AD"/>
    <w:rsid w:val="009B4C04"/>
    <w:rsid w:val="009B7D8D"/>
    <w:rsid w:val="009C09BC"/>
    <w:rsid w:val="009C5E2B"/>
    <w:rsid w:val="009D06FA"/>
    <w:rsid w:val="009E4456"/>
    <w:rsid w:val="009F68EC"/>
    <w:rsid w:val="00A06219"/>
    <w:rsid w:val="00A1024B"/>
    <w:rsid w:val="00A17EFC"/>
    <w:rsid w:val="00A24935"/>
    <w:rsid w:val="00A3038B"/>
    <w:rsid w:val="00A318E0"/>
    <w:rsid w:val="00A33257"/>
    <w:rsid w:val="00A41869"/>
    <w:rsid w:val="00A42627"/>
    <w:rsid w:val="00A44DCA"/>
    <w:rsid w:val="00A457AD"/>
    <w:rsid w:val="00A5130B"/>
    <w:rsid w:val="00A51DD6"/>
    <w:rsid w:val="00A578D0"/>
    <w:rsid w:val="00A60A05"/>
    <w:rsid w:val="00A6379B"/>
    <w:rsid w:val="00A65CC0"/>
    <w:rsid w:val="00A66075"/>
    <w:rsid w:val="00A67169"/>
    <w:rsid w:val="00A7544F"/>
    <w:rsid w:val="00A83D58"/>
    <w:rsid w:val="00A84429"/>
    <w:rsid w:val="00A857D2"/>
    <w:rsid w:val="00A85D40"/>
    <w:rsid w:val="00A93713"/>
    <w:rsid w:val="00A93997"/>
    <w:rsid w:val="00AA3B99"/>
    <w:rsid w:val="00AB6EF8"/>
    <w:rsid w:val="00AC3108"/>
    <w:rsid w:val="00AC3677"/>
    <w:rsid w:val="00AC3A14"/>
    <w:rsid w:val="00AC6591"/>
    <w:rsid w:val="00AC6815"/>
    <w:rsid w:val="00AC6B31"/>
    <w:rsid w:val="00AD1DE0"/>
    <w:rsid w:val="00AD41FB"/>
    <w:rsid w:val="00AD4932"/>
    <w:rsid w:val="00AD6E02"/>
    <w:rsid w:val="00AE3321"/>
    <w:rsid w:val="00AF1324"/>
    <w:rsid w:val="00B04AC4"/>
    <w:rsid w:val="00B104BC"/>
    <w:rsid w:val="00B35766"/>
    <w:rsid w:val="00B37C2F"/>
    <w:rsid w:val="00B51CB2"/>
    <w:rsid w:val="00B55B0F"/>
    <w:rsid w:val="00B679D1"/>
    <w:rsid w:val="00B77151"/>
    <w:rsid w:val="00B8790D"/>
    <w:rsid w:val="00B90C92"/>
    <w:rsid w:val="00B94374"/>
    <w:rsid w:val="00BA26DE"/>
    <w:rsid w:val="00BA56CE"/>
    <w:rsid w:val="00BB201B"/>
    <w:rsid w:val="00BB3227"/>
    <w:rsid w:val="00BC0880"/>
    <w:rsid w:val="00BC33ED"/>
    <w:rsid w:val="00BC492D"/>
    <w:rsid w:val="00BC71B2"/>
    <w:rsid w:val="00BD3A9A"/>
    <w:rsid w:val="00BF427F"/>
    <w:rsid w:val="00BF45F2"/>
    <w:rsid w:val="00BF4C41"/>
    <w:rsid w:val="00BF7D56"/>
    <w:rsid w:val="00C07AC8"/>
    <w:rsid w:val="00C22554"/>
    <w:rsid w:val="00C26D8E"/>
    <w:rsid w:val="00C3697E"/>
    <w:rsid w:val="00C405E4"/>
    <w:rsid w:val="00C43B8D"/>
    <w:rsid w:val="00C50649"/>
    <w:rsid w:val="00C51336"/>
    <w:rsid w:val="00C540A5"/>
    <w:rsid w:val="00C550E5"/>
    <w:rsid w:val="00C557BF"/>
    <w:rsid w:val="00C56FA6"/>
    <w:rsid w:val="00C57476"/>
    <w:rsid w:val="00C57E7B"/>
    <w:rsid w:val="00C62C46"/>
    <w:rsid w:val="00C63EDD"/>
    <w:rsid w:val="00C6754C"/>
    <w:rsid w:val="00C74DA6"/>
    <w:rsid w:val="00C75196"/>
    <w:rsid w:val="00C90F0E"/>
    <w:rsid w:val="00C97698"/>
    <w:rsid w:val="00CA5493"/>
    <w:rsid w:val="00CA5AA9"/>
    <w:rsid w:val="00CA6F40"/>
    <w:rsid w:val="00CB6B18"/>
    <w:rsid w:val="00CC25C4"/>
    <w:rsid w:val="00CC674F"/>
    <w:rsid w:val="00CD722F"/>
    <w:rsid w:val="00CE2EFE"/>
    <w:rsid w:val="00CF25F0"/>
    <w:rsid w:val="00D04E78"/>
    <w:rsid w:val="00D217C4"/>
    <w:rsid w:val="00D23C59"/>
    <w:rsid w:val="00D41E49"/>
    <w:rsid w:val="00D44F18"/>
    <w:rsid w:val="00D47105"/>
    <w:rsid w:val="00D64E30"/>
    <w:rsid w:val="00D67387"/>
    <w:rsid w:val="00D76929"/>
    <w:rsid w:val="00D81F09"/>
    <w:rsid w:val="00D842AC"/>
    <w:rsid w:val="00D86583"/>
    <w:rsid w:val="00D92561"/>
    <w:rsid w:val="00D97134"/>
    <w:rsid w:val="00DA0E8C"/>
    <w:rsid w:val="00DA70B7"/>
    <w:rsid w:val="00DC1C1A"/>
    <w:rsid w:val="00DF018E"/>
    <w:rsid w:val="00DF0597"/>
    <w:rsid w:val="00DF0B59"/>
    <w:rsid w:val="00DF277F"/>
    <w:rsid w:val="00DF4F54"/>
    <w:rsid w:val="00E02213"/>
    <w:rsid w:val="00E14171"/>
    <w:rsid w:val="00E14F26"/>
    <w:rsid w:val="00E228E1"/>
    <w:rsid w:val="00E239C0"/>
    <w:rsid w:val="00E256D1"/>
    <w:rsid w:val="00E271C7"/>
    <w:rsid w:val="00E4664B"/>
    <w:rsid w:val="00E56D3D"/>
    <w:rsid w:val="00E626E4"/>
    <w:rsid w:val="00E62F92"/>
    <w:rsid w:val="00E66247"/>
    <w:rsid w:val="00E7364B"/>
    <w:rsid w:val="00E8131C"/>
    <w:rsid w:val="00E921F8"/>
    <w:rsid w:val="00E97C40"/>
    <w:rsid w:val="00EB0ED6"/>
    <w:rsid w:val="00EB182B"/>
    <w:rsid w:val="00EB2F32"/>
    <w:rsid w:val="00EB4017"/>
    <w:rsid w:val="00EC30D2"/>
    <w:rsid w:val="00ED4C16"/>
    <w:rsid w:val="00ED7185"/>
    <w:rsid w:val="00EF2E66"/>
    <w:rsid w:val="00F12D76"/>
    <w:rsid w:val="00F27ED3"/>
    <w:rsid w:val="00F306D0"/>
    <w:rsid w:val="00F315BB"/>
    <w:rsid w:val="00F31E30"/>
    <w:rsid w:val="00F367EC"/>
    <w:rsid w:val="00F423DC"/>
    <w:rsid w:val="00F466AF"/>
    <w:rsid w:val="00F46718"/>
    <w:rsid w:val="00F50580"/>
    <w:rsid w:val="00F6435B"/>
    <w:rsid w:val="00F67637"/>
    <w:rsid w:val="00F83517"/>
    <w:rsid w:val="00F86BEB"/>
    <w:rsid w:val="00F91BA1"/>
    <w:rsid w:val="00FA0E05"/>
    <w:rsid w:val="00FA4AC1"/>
    <w:rsid w:val="00FA5552"/>
    <w:rsid w:val="00FA7CCF"/>
    <w:rsid w:val="00FB5C2A"/>
    <w:rsid w:val="00FB6236"/>
    <w:rsid w:val="00FB6827"/>
    <w:rsid w:val="00FC1F7B"/>
    <w:rsid w:val="00FD062F"/>
    <w:rsid w:val="00FE2C2B"/>
    <w:rsid w:val="00FE7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F7B386-2BD4-4BA2-AFCA-4DA575C6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30DC"/>
    <w:pPr>
      <w:keepNext/>
      <w:widowControl w:val="0"/>
      <w:spacing w:afterLines="50" w:after="50" w:line="360" w:lineRule="auto"/>
      <w:ind w:firstLineChars="200" w:firstLine="200"/>
      <w:jc w:val="both"/>
    </w:pPr>
    <w:rPr>
      <w:sz w:val="24"/>
    </w:rPr>
  </w:style>
  <w:style w:type="paragraph" w:styleId="1">
    <w:name w:val="heading 1"/>
    <w:basedOn w:val="a"/>
    <w:next w:val="a"/>
    <w:link w:val="10"/>
    <w:uiPriority w:val="9"/>
    <w:qFormat/>
    <w:rsid w:val="0083448D"/>
    <w:pPr>
      <w:keepLines/>
      <w:spacing w:before="340" w:after="330" w:line="578" w:lineRule="auto"/>
      <w:ind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83448D"/>
    <w:pPr>
      <w:keepLines/>
      <w:spacing w:before="260" w:after="260" w:line="415" w:lineRule="auto"/>
      <w:ind w:firstLineChars="0" w:firstLine="0"/>
      <w:jc w:val="left"/>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83448D"/>
    <w:pPr>
      <w:keepLines/>
      <w:spacing w:before="260" w:after="260" w:line="415"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83448D"/>
    <w:pPr>
      <w:keepLines/>
      <w:spacing w:before="280" w:after="290" w:line="377" w:lineRule="auto"/>
      <w:ind w:firstLineChars="0" w:firstLine="0"/>
      <w:jc w:val="left"/>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448D"/>
    <w:rPr>
      <w:rFonts w:eastAsia="黑体"/>
      <w:b/>
      <w:bCs/>
      <w:kern w:val="44"/>
      <w:sz w:val="32"/>
      <w:szCs w:val="44"/>
    </w:rPr>
  </w:style>
  <w:style w:type="paragraph" w:styleId="a3">
    <w:name w:val="Subtitle"/>
    <w:basedOn w:val="a"/>
    <w:next w:val="a"/>
    <w:link w:val="a4"/>
    <w:uiPriority w:val="11"/>
    <w:qFormat/>
    <w:rsid w:val="0083448D"/>
    <w:pPr>
      <w:spacing w:before="240" w:after="60" w:line="312" w:lineRule="auto"/>
      <w:jc w:val="center"/>
      <w:outlineLvl w:val="1"/>
    </w:pPr>
    <w:rPr>
      <w:rFonts w:asciiTheme="majorHAnsi" w:eastAsia="黑体" w:hAnsiTheme="majorHAnsi" w:cstheme="majorBidi"/>
      <w:b/>
      <w:bCs/>
      <w:kern w:val="28"/>
      <w:sz w:val="30"/>
      <w:szCs w:val="32"/>
    </w:rPr>
  </w:style>
  <w:style w:type="character" w:customStyle="1" w:styleId="a4">
    <w:name w:val="副标题 字符"/>
    <w:basedOn w:val="a0"/>
    <w:link w:val="a3"/>
    <w:uiPriority w:val="11"/>
    <w:rsid w:val="0083448D"/>
    <w:rPr>
      <w:rFonts w:asciiTheme="majorHAnsi" w:eastAsia="黑体" w:hAnsiTheme="majorHAnsi" w:cstheme="majorBidi"/>
      <w:b/>
      <w:bCs/>
      <w:kern w:val="28"/>
      <w:sz w:val="30"/>
      <w:szCs w:val="32"/>
    </w:rPr>
  </w:style>
  <w:style w:type="character" w:customStyle="1" w:styleId="20">
    <w:name w:val="标题 2 字符"/>
    <w:basedOn w:val="a0"/>
    <w:link w:val="2"/>
    <w:uiPriority w:val="9"/>
    <w:rsid w:val="0083448D"/>
    <w:rPr>
      <w:rFonts w:asciiTheme="majorHAnsi" w:eastAsia="黑体" w:hAnsiTheme="majorHAnsi" w:cstheme="majorBidi"/>
      <w:b/>
      <w:bCs/>
      <w:sz w:val="30"/>
      <w:szCs w:val="32"/>
    </w:rPr>
  </w:style>
  <w:style w:type="character" w:customStyle="1" w:styleId="30">
    <w:name w:val="标题 3 字符"/>
    <w:basedOn w:val="a0"/>
    <w:link w:val="3"/>
    <w:uiPriority w:val="9"/>
    <w:rsid w:val="0083448D"/>
    <w:rPr>
      <w:rFonts w:eastAsia="黑体"/>
      <w:b/>
      <w:bCs/>
      <w:sz w:val="28"/>
      <w:szCs w:val="32"/>
    </w:rPr>
  </w:style>
  <w:style w:type="character" w:customStyle="1" w:styleId="40">
    <w:name w:val="标题 4 字符"/>
    <w:basedOn w:val="a0"/>
    <w:link w:val="4"/>
    <w:uiPriority w:val="9"/>
    <w:rsid w:val="0083448D"/>
    <w:rPr>
      <w:rFonts w:asciiTheme="majorHAnsi" w:eastAsia="黑体" w:hAnsiTheme="majorHAnsi" w:cstheme="majorBidi"/>
      <w:b/>
      <w:bCs/>
      <w:sz w:val="24"/>
      <w:szCs w:val="28"/>
    </w:rPr>
  </w:style>
  <w:style w:type="paragraph" w:styleId="a5">
    <w:name w:val="header"/>
    <w:basedOn w:val="a"/>
    <w:link w:val="a6"/>
    <w:uiPriority w:val="99"/>
    <w:unhideWhenUsed/>
    <w:rsid w:val="0083448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83448D"/>
    <w:rPr>
      <w:sz w:val="18"/>
      <w:szCs w:val="18"/>
    </w:rPr>
  </w:style>
  <w:style w:type="paragraph" w:styleId="a7">
    <w:name w:val="footer"/>
    <w:basedOn w:val="a"/>
    <w:link w:val="a8"/>
    <w:uiPriority w:val="99"/>
    <w:unhideWhenUsed/>
    <w:rsid w:val="0083448D"/>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83448D"/>
    <w:rPr>
      <w:sz w:val="18"/>
      <w:szCs w:val="18"/>
    </w:rPr>
  </w:style>
  <w:style w:type="paragraph" w:styleId="a9">
    <w:name w:val="Balloon Text"/>
    <w:basedOn w:val="a"/>
    <w:link w:val="aa"/>
    <w:uiPriority w:val="99"/>
    <w:semiHidden/>
    <w:unhideWhenUsed/>
    <w:rsid w:val="00980FBB"/>
    <w:pPr>
      <w:spacing w:after="0" w:line="240" w:lineRule="auto"/>
    </w:pPr>
    <w:rPr>
      <w:sz w:val="18"/>
      <w:szCs w:val="18"/>
    </w:rPr>
  </w:style>
  <w:style w:type="character" w:customStyle="1" w:styleId="aa">
    <w:name w:val="批注框文本 字符"/>
    <w:basedOn w:val="a0"/>
    <w:link w:val="a9"/>
    <w:uiPriority w:val="99"/>
    <w:semiHidden/>
    <w:rsid w:val="00980FBB"/>
    <w:rPr>
      <w:sz w:val="18"/>
      <w:szCs w:val="18"/>
    </w:rPr>
  </w:style>
  <w:style w:type="table" w:styleId="ab">
    <w:name w:val="Table Grid"/>
    <w:basedOn w:val="a1"/>
    <w:uiPriority w:val="59"/>
    <w:rsid w:val="008B3A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562C18"/>
    <w:pPr>
      <w:ind w:firstLine="420"/>
    </w:pPr>
  </w:style>
  <w:style w:type="paragraph" w:styleId="TOC">
    <w:name w:val="TOC Heading"/>
    <w:basedOn w:val="1"/>
    <w:next w:val="a"/>
    <w:uiPriority w:val="39"/>
    <w:semiHidden/>
    <w:unhideWhenUsed/>
    <w:qFormat/>
    <w:rsid w:val="00A41869"/>
    <w:pPr>
      <w:widowControl/>
      <w:spacing w:before="480" w:afterLines="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41869"/>
  </w:style>
  <w:style w:type="character" w:styleId="ad">
    <w:name w:val="Hyperlink"/>
    <w:basedOn w:val="a0"/>
    <w:uiPriority w:val="99"/>
    <w:unhideWhenUsed/>
    <w:rsid w:val="00A41869"/>
    <w:rPr>
      <w:color w:val="0000FF" w:themeColor="hyperlink"/>
      <w:u w:val="single"/>
    </w:rPr>
  </w:style>
  <w:style w:type="paragraph" w:styleId="21">
    <w:name w:val="toc 2"/>
    <w:basedOn w:val="a"/>
    <w:next w:val="a"/>
    <w:autoRedefine/>
    <w:uiPriority w:val="39"/>
    <w:unhideWhenUsed/>
    <w:rsid w:val="00E97C40"/>
    <w:pPr>
      <w:ind w:leftChars="200" w:left="420"/>
    </w:pPr>
  </w:style>
  <w:style w:type="paragraph" w:styleId="31">
    <w:name w:val="toc 3"/>
    <w:basedOn w:val="a"/>
    <w:next w:val="a"/>
    <w:autoRedefine/>
    <w:uiPriority w:val="39"/>
    <w:unhideWhenUsed/>
    <w:rsid w:val="00E97C40"/>
    <w:pPr>
      <w:ind w:leftChars="400" w:left="840"/>
    </w:pPr>
  </w:style>
  <w:style w:type="table" w:styleId="-1">
    <w:name w:val="Light Grid Accent 1"/>
    <w:basedOn w:val="a1"/>
    <w:uiPriority w:val="62"/>
    <w:rsid w:val="00C550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e">
    <w:name w:val="No Spacing"/>
    <w:uiPriority w:val="1"/>
    <w:qFormat/>
    <w:rsid w:val="00C550E5"/>
    <w:pPr>
      <w:keepNext/>
      <w:widowControl w:val="0"/>
      <w:spacing w:afterLines="50" w:after="5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0244">
      <w:bodyDiv w:val="1"/>
      <w:marLeft w:val="0"/>
      <w:marRight w:val="0"/>
      <w:marTop w:val="0"/>
      <w:marBottom w:val="0"/>
      <w:divBdr>
        <w:top w:val="none" w:sz="0" w:space="0" w:color="auto"/>
        <w:left w:val="none" w:sz="0" w:space="0" w:color="auto"/>
        <w:bottom w:val="none" w:sz="0" w:space="0" w:color="auto"/>
        <w:right w:val="none" w:sz="0" w:space="0" w:color="auto"/>
      </w:divBdr>
    </w:div>
    <w:div w:id="143374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53;&#21578;\&#28698;&#24658;&#26143;&#28779;&#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6804C-F168-4D2A-B5DE-471DE5275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瀚恒星火文档模板.dotx</Template>
  <TotalTime>9631</TotalTime>
  <Pages>1</Pages>
  <Words>2975</Words>
  <Characters>16962</Characters>
  <Application>Microsoft Office Word</Application>
  <DocSecurity>0</DocSecurity>
  <Lines>141</Lines>
  <Paragraphs>39</Paragraphs>
  <ScaleCrop>false</ScaleCrop>
  <Company>ours</Company>
  <LinksUpToDate>false</LinksUpToDate>
  <CharactersWithSpaces>19898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靳爱兵</dc:creator>
  <cp:lastModifiedBy>Windows User</cp:lastModifiedBy>
  <cp:revision>262</cp:revision>
  <dcterms:created xsi:type="dcterms:W3CDTF">2017-08-03T06:11:00Z</dcterms:created>
  <dcterms:modified xsi:type="dcterms:W3CDTF">2017-08-31T03:56:00Z</dcterms:modified>
</cp:coreProperties>
</file>